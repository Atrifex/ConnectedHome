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17B159" w14:textId="77777777" w:rsidR="00B36741" w:rsidRDefault="00B36741" w:rsidP="00B36741">
      <w:pPr>
        <w:rPr>
          <w:b/>
        </w:rPr>
      </w:pPr>
    </w:p>
    <w:p w14:paraId="0FFB5A1C" w14:textId="77777777" w:rsidR="00B36741" w:rsidRDefault="00B36741" w:rsidP="00B36741">
      <w:pPr>
        <w:rPr>
          <w:b/>
        </w:rPr>
      </w:pPr>
    </w:p>
    <w:p w14:paraId="38BC8F2E" w14:textId="77777777" w:rsidR="00B36741" w:rsidRPr="00B36741" w:rsidRDefault="00B36741" w:rsidP="00B36741">
      <w:pPr>
        <w:rPr>
          <w:b/>
        </w:rPr>
      </w:pPr>
    </w:p>
    <w:p w14:paraId="34CDBB97" w14:textId="77777777" w:rsidR="00B36741" w:rsidRPr="00B36741" w:rsidRDefault="00B36741" w:rsidP="00B36741">
      <w:pPr>
        <w:rPr>
          <w:b/>
        </w:rPr>
      </w:pPr>
    </w:p>
    <w:p w14:paraId="53A26E90" w14:textId="77777777" w:rsidR="00B36741" w:rsidRPr="00B36741" w:rsidRDefault="002946E5" w:rsidP="00B36741">
      <w:pPr>
        <w:jc w:val="right"/>
        <w:rPr>
          <w:b/>
          <w:sz w:val="36"/>
        </w:rPr>
      </w:pPr>
      <w:r>
        <w:rPr>
          <w:b/>
          <w:sz w:val="36"/>
        </w:rPr>
        <w:t xml:space="preserve">Setting up Apache Web Server for Raspberry Pi </w:t>
      </w:r>
    </w:p>
    <w:p w14:paraId="19787AEF" w14:textId="77777777" w:rsidR="00B36741" w:rsidRPr="00B36741" w:rsidRDefault="00B36741" w:rsidP="00B36741">
      <w:pPr>
        <w:jc w:val="right"/>
        <w:rPr>
          <w:b/>
        </w:rPr>
      </w:pPr>
    </w:p>
    <w:p w14:paraId="3E10D686" w14:textId="77777777" w:rsidR="00B36741" w:rsidRPr="00B36741" w:rsidRDefault="00B36741" w:rsidP="00B36741">
      <w:pPr>
        <w:jc w:val="right"/>
        <w:rPr>
          <w:b/>
        </w:rPr>
      </w:pPr>
    </w:p>
    <w:p w14:paraId="2702B942" w14:textId="77777777" w:rsidR="00B36741" w:rsidRDefault="00B36741" w:rsidP="00B36741">
      <w:pPr>
        <w:jc w:val="right"/>
        <w:rPr>
          <w:b/>
        </w:rPr>
      </w:pPr>
    </w:p>
    <w:p w14:paraId="2E89E601" w14:textId="77777777" w:rsidR="00B36741" w:rsidRDefault="00B36741" w:rsidP="00B36741">
      <w:pPr>
        <w:jc w:val="right"/>
        <w:rPr>
          <w:b/>
        </w:rPr>
      </w:pPr>
    </w:p>
    <w:p w14:paraId="7B4983B6" w14:textId="77777777" w:rsidR="00B36741" w:rsidRDefault="00B36741" w:rsidP="00B36741">
      <w:pPr>
        <w:jc w:val="right"/>
        <w:rPr>
          <w:b/>
        </w:rPr>
      </w:pPr>
    </w:p>
    <w:p w14:paraId="4E4EC4AB" w14:textId="77777777" w:rsidR="00B36741" w:rsidRDefault="00B36741" w:rsidP="00B36741">
      <w:pPr>
        <w:jc w:val="right"/>
        <w:rPr>
          <w:b/>
        </w:rPr>
      </w:pPr>
    </w:p>
    <w:p w14:paraId="3EDBAF29" w14:textId="77777777" w:rsidR="00B36741" w:rsidRDefault="00B36741" w:rsidP="00B36741">
      <w:pPr>
        <w:jc w:val="right"/>
        <w:rPr>
          <w:b/>
        </w:rPr>
      </w:pPr>
    </w:p>
    <w:p w14:paraId="0CDB85F9" w14:textId="77777777" w:rsidR="00C85D7C" w:rsidRDefault="00C85D7C" w:rsidP="00B36741">
      <w:pPr>
        <w:jc w:val="right"/>
        <w:rPr>
          <w:b/>
        </w:rPr>
      </w:pPr>
    </w:p>
    <w:p w14:paraId="5CAF5F45" w14:textId="77777777" w:rsidR="00C85D7C" w:rsidRDefault="00C85D7C" w:rsidP="00B36741">
      <w:pPr>
        <w:jc w:val="right"/>
        <w:rPr>
          <w:b/>
        </w:rPr>
      </w:pPr>
    </w:p>
    <w:p w14:paraId="4EE6D4A6" w14:textId="77777777" w:rsidR="00C85D7C" w:rsidRDefault="00C85D7C" w:rsidP="00B36741">
      <w:pPr>
        <w:jc w:val="right"/>
        <w:rPr>
          <w:b/>
        </w:rPr>
      </w:pPr>
    </w:p>
    <w:p w14:paraId="0878C471" w14:textId="77777777" w:rsidR="00C85D7C" w:rsidRDefault="00C85D7C" w:rsidP="00B36741">
      <w:pPr>
        <w:jc w:val="right"/>
        <w:rPr>
          <w:b/>
        </w:rPr>
      </w:pPr>
    </w:p>
    <w:p w14:paraId="1C14D841" w14:textId="77777777" w:rsidR="00B36741" w:rsidRDefault="00B36741" w:rsidP="00B36741">
      <w:pPr>
        <w:jc w:val="right"/>
        <w:rPr>
          <w:b/>
        </w:rPr>
      </w:pPr>
    </w:p>
    <w:p w14:paraId="66B8E7BD" w14:textId="77777777" w:rsidR="00B36741" w:rsidRPr="00B36741" w:rsidRDefault="00B36741" w:rsidP="00B36741">
      <w:pPr>
        <w:jc w:val="right"/>
        <w:rPr>
          <w:b/>
        </w:rPr>
      </w:pPr>
    </w:p>
    <w:p w14:paraId="5E9F2B5B" w14:textId="77777777" w:rsidR="00B36741" w:rsidRPr="00B36741" w:rsidRDefault="00B36741" w:rsidP="00B36741">
      <w:pPr>
        <w:jc w:val="right"/>
        <w:rPr>
          <w:b/>
        </w:rPr>
      </w:pPr>
    </w:p>
    <w:p w14:paraId="1B4F18E7" w14:textId="77777777" w:rsidR="00B36741" w:rsidRPr="00B36741" w:rsidRDefault="002946E5" w:rsidP="00B36741">
      <w:pPr>
        <w:jc w:val="right"/>
        <w:rPr>
          <w:b/>
        </w:rPr>
      </w:pPr>
      <w:r>
        <w:rPr>
          <w:b/>
        </w:rPr>
        <w:t>Version: 01</w:t>
      </w:r>
    </w:p>
    <w:p w14:paraId="447B1D66" w14:textId="77777777" w:rsidR="00B36741" w:rsidRDefault="002946E5" w:rsidP="00B36741">
      <w:pPr>
        <w:jc w:val="right"/>
        <w:rPr>
          <w:b/>
        </w:rPr>
      </w:pPr>
      <w:r>
        <w:rPr>
          <w:b/>
        </w:rPr>
        <w:t>6/1</w:t>
      </w:r>
      <w:r w:rsidR="000152E2">
        <w:rPr>
          <w:b/>
        </w:rPr>
        <w:t>3</w:t>
      </w:r>
      <w:r>
        <w:rPr>
          <w:b/>
        </w:rPr>
        <w:t>/2015</w:t>
      </w:r>
    </w:p>
    <w:p w14:paraId="4223B6D5" w14:textId="77777777" w:rsidR="00B36741" w:rsidRPr="00B36741" w:rsidRDefault="00B36741" w:rsidP="00B36741">
      <w:pPr>
        <w:jc w:val="right"/>
        <w:rPr>
          <w:b/>
        </w:rPr>
      </w:pPr>
    </w:p>
    <w:p w14:paraId="6F29EEFB" w14:textId="77777777" w:rsidR="00B36741" w:rsidRPr="00B36741" w:rsidRDefault="00B36741" w:rsidP="00B36741">
      <w:pPr>
        <w:jc w:val="right"/>
        <w:rPr>
          <w:b/>
        </w:rPr>
      </w:pPr>
    </w:p>
    <w:p w14:paraId="36C1F8B6" w14:textId="77777777" w:rsidR="00B36741" w:rsidRPr="00B36741" w:rsidRDefault="00B36741" w:rsidP="00B36741">
      <w:pPr>
        <w:jc w:val="right"/>
        <w:rPr>
          <w:b/>
        </w:rPr>
      </w:pPr>
    </w:p>
    <w:p w14:paraId="4A6F3CC0" w14:textId="77777777" w:rsidR="00B36741" w:rsidRPr="00B36741" w:rsidRDefault="00B36741" w:rsidP="00B36741">
      <w:pPr>
        <w:jc w:val="right"/>
        <w:rPr>
          <w:b/>
        </w:rPr>
      </w:pPr>
    </w:p>
    <w:p w14:paraId="287A7B67" w14:textId="77777777" w:rsidR="00B36741" w:rsidRPr="00B36741" w:rsidRDefault="00B36741" w:rsidP="00B36741">
      <w:pPr>
        <w:jc w:val="right"/>
        <w:rPr>
          <w:b/>
        </w:rPr>
      </w:pPr>
    </w:p>
    <w:p w14:paraId="7DDCD63C" w14:textId="77777777" w:rsidR="00B36741" w:rsidRPr="00B36741" w:rsidRDefault="00B36741" w:rsidP="00B36741">
      <w:pPr>
        <w:jc w:val="right"/>
        <w:rPr>
          <w:b/>
        </w:rPr>
      </w:pPr>
    </w:p>
    <w:p w14:paraId="1C13C85D" w14:textId="77777777" w:rsidR="00B36741" w:rsidRPr="00B36741" w:rsidRDefault="00B36741" w:rsidP="00B36741">
      <w:pPr>
        <w:jc w:val="right"/>
        <w:rPr>
          <w:b/>
        </w:rPr>
      </w:pPr>
    </w:p>
    <w:p w14:paraId="3DFA6855" w14:textId="77777777" w:rsidR="00B36741" w:rsidRPr="00B36741" w:rsidRDefault="00B36741" w:rsidP="00B36741">
      <w:pPr>
        <w:jc w:val="right"/>
        <w:rPr>
          <w:b/>
        </w:rPr>
      </w:pPr>
    </w:p>
    <w:p w14:paraId="4A8168D5" w14:textId="77777777" w:rsidR="00B36741" w:rsidRPr="00B36741" w:rsidRDefault="00B36741" w:rsidP="00B36741">
      <w:pPr>
        <w:jc w:val="right"/>
        <w:rPr>
          <w:b/>
        </w:rPr>
      </w:pPr>
    </w:p>
    <w:p w14:paraId="619F990E" w14:textId="77777777" w:rsidR="00B36741" w:rsidRPr="00B36741" w:rsidRDefault="00B36741" w:rsidP="00B36741">
      <w:pPr>
        <w:jc w:val="right"/>
        <w:rPr>
          <w:b/>
        </w:rPr>
      </w:pPr>
    </w:p>
    <w:p w14:paraId="42BF9A95" w14:textId="77777777" w:rsidR="00B36741" w:rsidRPr="00B36741" w:rsidRDefault="00B36741" w:rsidP="00B36741">
      <w:pPr>
        <w:jc w:val="right"/>
        <w:rPr>
          <w:b/>
        </w:rPr>
      </w:pPr>
    </w:p>
    <w:p w14:paraId="4B9A2091" w14:textId="77777777" w:rsidR="00B36741" w:rsidRPr="00B36741" w:rsidRDefault="00B36741" w:rsidP="00B36741">
      <w:pPr>
        <w:jc w:val="right"/>
        <w:rPr>
          <w:b/>
        </w:rPr>
      </w:pPr>
    </w:p>
    <w:p w14:paraId="72E03DBA" w14:textId="77777777" w:rsidR="00B36741" w:rsidRDefault="00B36741" w:rsidP="00B36741">
      <w:pPr>
        <w:jc w:val="right"/>
        <w:rPr>
          <w:b/>
        </w:rPr>
      </w:pPr>
    </w:p>
    <w:p w14:paraId="1FAD0DB8" w14:textId="77777777" w:rsidR="00B36741" w:rsidRDefault="00B36741" w:rsidP="00B36741">
      <w:pPr>
        <w:jc w:val="right"/>
        <w:rPr>
          <w:b/>
        </w:rPr>
      </w:pPr>
    </w:p>
    <w:p w14:paraId="4CF41D24" w14:textId="77777777" w:rsidR="00B36741" w:rsidRDefault="00B36741" w:rsidP="00B36741">
      <w:pPr>
        <w:jc w:val="right"/>
        <w:rPr>
          <w:b/>
        </w:rPr>
      </w:pPr>
    </w:p>
    <w:p w14:paraId="4C0ECAFD" w14:textId="77777777" w:rsidR="00B36741" w:rsidRDefault="00B36741" w:rsidP="00B36741">
      <w:pPr>
        <w:jc w:val="right"/>
        <w:rPr>
          <w:b/>
        </w:rPr>
      </w:pPr>
    </w:p>
    <w:p w14:paraId="6E8E2EBD" w14:textId="77777777" w:rsidR="00B36741" w:rsidRDefault="00B36741" w:rsidP="00B36741">
      <w:pPr>
        <w:jc w:val="right"/>
        <w:rPr>
          <w:b/>
        </w:rPr>
      </w:pPr>
    </w:p>
    <w:p w14:paraId="5FA3F8E7" w14:textId="77777777" w:rsidR="00B36741" w:rsidRDefault="00B36741" w:rsidP="00B36741">
      <w:pPr>
        <w:jc w:val="right"/>
        <w:rPr>
          <w:b/>
        </w:rPr>
      </w:pPr>
    </w:p>
    <w:p w14:paraId="309093A8" w14:textId="77777777" w:rsidR="00B36741" w:rsidRDefault="00B36741" w:rsidP="00B36741">
      <w:pPr>
        <w:jc w:val="right"/>
        <w:rPr>
          <w:b/>
        </w:rPr>
      </w:pPr>
    </w:p>
    <w:p w14:paraId="357D506D" w14:textId="77777777" w:rsidR="00B36741" w:rsidRDefault="00B36741" w:rsidP="00B36741">
      <w:pPr>
        <w:jc w:val="right"/>
        <w:rPr>
          <w:b/>
        </w:rPr>
      </w:pPr>
    </w:p>
    <w:p w14:paraId="23832883" w14:textId="77777777" w:rsidR="00B36741" w:rsidRDefault="00B36741" w:rsidP="00B36741">
      <w:pPr>
        <w:jc w:val="right"/>
        <w:rPr>
          <w:b/>
        </w:rPr>
      </w:pPr>
    </w:p>
    <w:p w14:paraId="79B5E4EE" w14:textId="77777777" w:rsidR="00B36741" w:rsidRDefault="00B36741" w:rsidP="00B36741">
      <w:pPr>
        <w:jc w:val="right"/>
        <w:rPr>
          <w:b/>
        </w:rPr>
      </w:pPr>
    </w:p>
    <w:p w14:paraId="521C7945" w14:textId="77777777" w:rsidR="00B36741" w:rsidRDefault="00B36741" w:rsidP="00B36741">
      <w:pPr>
        <w:jc w:val="right"/>
        <w:rPr>
          <w:b/>
        </w:rPr>
      </w:pPr>
    </w:p>
    <w:p w14:paraId="29651AD1" w14:textId="77777777" w:rsidR="00B36741" w:rsidRPr="00B36741" w:rsidRDefault="00B36741" w:rsidP="00B36741">
      <w:pPr>
        <w:jc w:val="right"/>
        <w:rPr>
          <w:b/>
        </w:rPr>
      </w:pPr>
    </w:p>
    <w:p w14:paraId="26C29A18" w14:textId="77777777" w:rsidR="00B36741" w:rsidRPr="00B36741" w:rsidRDefault="001C0018" w:rsidP="00B36741">
      <w:pPr>
        <w:jc w:val="right"/>
        <w:rPr>
          <w:b/>
        </w:rPr>
      </w:pPr>
      <w:r>
        <w:rPr>
          <w:b/>
        </w:rPr>
        <w:t xml:space="preserve">Author: </w:t>
      </w:r>
      <w:r w:rsidR="00926241">
        <w:rPr>
          <w:b/>
        </w:rPr>
        <w:t>Rishi Thakkar</w:t>
      </w:r>
    </w:p>
    <w:p w14:paraId="129E6037" w14:textId="77777777" w:rsidR="00B36741" w:rsidRPr="00B36741" w:rsidRDefault="00E71E94" w:rsidP="00E71E94">
      <w:pPr>
        <w:tabs>
          <w:tab w:val="left" w:pos="1060"/>
        </w:tabs>
        <w:rPr>
          <w:b/>
        </w:rPr>
      </w:pPr>
      <w:r>
        <w:rPr>
          <w:b/>
        </w:rPr>
        <w:tab/>
      </w:r>
    </w:p>
    <w:p w14:paraId="60DDDB1F" w14:textId="77777777" w:rsidR="000C1B2A" w:rsidRDefault="000C1B2A" w:rsidP="00773D49">
      <w:pPr>
        <w:ind w:left="360" w:firstLine="0"/>
        <w:jc w:val="center"/>
        <w:rPr>
          <w:b/>
          <w:bCs/>
          <w:color w:val="365F91"/>
          <w:sz w:val="36"/>
          <w:u w:val="single"/>
        </w:rPr>
      </w:pPr>
      <w:r w:rsidRPr="00773D49">
        <w:rPr>
          <w:b/>
          <w:bCs/>
          <w:color w:val="365F91"/>
          <w:sz w:val="36"/>
          <w:u w:val="single"/>
        </w:rPr>
        <w:lastRenderedPageBreak/>
        <w:t>Contents</w:t>
      </w:r>
    </w:p>
    <w:p w14:paraId="3A2C167E" w14:textId="77777777" w:rsidR="00773D49" w:rsidRPr="00773D49" w:rsidRDefault="00773D49" w:rsidP="00773D49">
      <w:pPr>
        <w:ind w:left="360" w:firstLine="0"/>
        <w:rPr>
          <w:b/>
          <w:bCs/>
          <w:color w:val="365F91"/>
          <w:sz w:val="36"/>
          <w:u w:val="single"/>
        </w:rPr>
      </w:pPr>
    </w:p>
    <w:p w14:paraId="7F6F68A0" w14:textId="77777777" w:rsidR="007D7B19" w:rsidRDefault="00133636">
      <w:pPr>
        <w:pStyle w:val="TOC1"/>
        <w:rPr>
          <w:rFonts w:asciiTheme="minorHAnsi" w:eastAsiaTheme="minorEastAsia" w:hAnsiTheme="minorHAnsi" w:cstheme="minorBidi"/>
          <w:b w:val="0"/>
          <w:color w:val="auto"/>
          <w:sz w:val="24"/>
          <w:szCs w:val="24"/>
          <w:lang w:eastAsia="ja-JP" w:bidi="ar-SA"/>
        </w:rPr>
      </w:pPr>
      <w:r w:rsidRPr="00773D49">
        <w:fldChar w:fldCharType="begin"/>
      </w:r>
      <w:r w:rsidR="000C1B2A" w:rsidRPr="00773D49">
        <w:instrText xml:space="preserve"> TOC \o "1-3" \h \z \u </w:instrText>
      </w:r>
      <w:r w:rsidRPr="00773D49">
        <w:fldChar w:fldCharType="separate"/>
      </w:r>
      <w:hyperlink w:anchor="_Toc424851219" w:history="1">
        <w:r w:rsidR="007D7B19" w:rsidRPr="00893198">
          <w:rPr>
            <w:rStyle w:val="Hyperlink"/>
          </w:rPr>
          <w:t>1.</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Installing Apache Web Sever</w:t>
        </w:r>
        <w:r w:rsidR="007D7B19">
          <w:rPr>
            <w:webHidden/>
          </w:rPr>
          <w:tab/>
        </w:r>
        <w:r w:rsidR="007D7B19">
          <w:rPr>
            <w:webHidden/>
          </w:rPr>
          <w:fldChar w:fldCharType="begin"/>
        </w:r>
        <w:r w:rsidR="007D7B19">
          <w:rPr>
            <w:webHidden/>
          </w:rPr>
          <w:instrText xml:space="preserve"> PAGEREF _Toc424851219 \h </w:instrText>
        </w:r>
        <w:r w:rsidR="007D7B19">
          <w:rPr>
            <w:webHidden/>
          </w:rPr>
        </w:r>
        <w:r w:rsidR="007D7B19">
          <w:rPr>
            <w:webHidden/>
          </w:rPr>
          <w:fldChar w:fldCharType="separate"/>
        </w:r>
        <w:r w:rsidR="00DB5510">
          <w:rPr>
            <w:webHidden/>
          </w:rPr>
          <w:t>3</w:t>
        </w:r>
        <w:r w:rsidR="007D7B19">
          <w:rPr>
            <w:webHidden/>
          </w:rPr>
          <w:fldChar w:fldCharType="end"/>
        </w:r>
      </w:hyperlink>
    </w:p>
    <w:p w14:paraId="700DB2D1" w14:textId="77777777" w:rsidR="007D7B19" w:rsidRDefault="001B3825">
      <w:pPr>
        <w:pStyle w:val="TOC2"/>
        <w:rPr>
          <w:rFonts w:asciiTheme="minorHAnsi" w:eastAsiaTheme="minorEastAsia" w:hAnsiTheme="minorHAnsi" w:cstheme="minorBidi"/>
          <w:color w:val="auto"/>
          <w:sz w:val="24"/>
          <w:szCs w:val="24"/>
          <w:lang w:eastAsia="ja-JP" w:bidi="ar-SA"/>
        </w:rPr>
      </w:pPr>
      <w:hyperlink w:anchor="_Toc424851220" w:history="1">
        <w:r w:rsidR="007D7B19" w:rsidRPr="00893198">
          <w:rPr>
            <w:rStyle w:val="Hyperlink"/>
          </w:rPr>
          <w:t>1.1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_Toc424851220 \h </w:instrText>
        </w:r>
        <w:r w:rsidR="007D7B19">
          <w:rPr>
            <w:webHidden/>
          </w:rPr>
        </w:r>
        <w:r w:rsidR="007D7B19">
          <w:rPr>
            <w:webHidden/>
          </w:rPr>
          <w:fldChar w:fldCharType="separate"/>
        </w:r>
        <w:r w:rsidR="00DB5510">
          <w:rPr>
            <w:webHidden/>
          </w:rPr>
          <w:t>3</w:t>
        </w:r>
        <w:r w:rsidR="007D7B19">
          <w:rPr>
            <w:webHidden/>
          </w:rPr>
          <w:fldChar w:fldCharType="end"/>
        </w:r>
      </w:hyperlink>
    </w:p>
    <w:p w14:paraId="5891DCF5" w14:textId="77777777" w:rsidR="007D7B19" w:rsidRDefault="001B3825">
      <w:pPr>
        <w:pStyle w:val="TOC2"/>
        <w:rPr>
          <w:rFonts w:asciiTheme="minorHAnsi" w:eastAsiaTheme="minorEastAsia" w:hAnsiTheme="minorHAnsi" w:cstheme="minorBidi"/>
          <w:color w:val="auto"/>
          <w:sz w:val="24"/>
          <w:szCs w:val="24"/>
          <w:lang w:eastAsia="ja-JP" w:bidi="ar-SA"/>
        </w:rPr>
      </w:pPr>
      <w:hyperlink w:anchor="_Toc424851221" w:history="1">
        <w:r w:rsidR="007D7B19" w:rsidRPr="00893198">
          <w:rPr>
            <w:rStyle w:val="Hyperlink"/>
          </w:rPr>
          <w:t>1.2</w:t>
        </w:r>
        <w:r w:rsidR="007D7B19">
          <w:rPr>
            <w:rFonts w:asciiTheme="minorHAnsi" w:eastAsiaTheme="minorEastAsia" w:hAnsiTheme="minorHAnsi" w:cstheme="minorBidi"/>
            <w:color w:val="auto"/>
            <w:sz w:val="24"/>
            <w:szCs w:val="24"/>
            <w:lang w:eastAsia="ja-JP" w:bidi="ar-SA"/>
          </w:rPr>
          <w:tab/>
        </w:r>
        <w:r w:rsidR="007D7B19" w:rsidRPr="00893198">
          <w:rPr>
            <w:rStyle w:val="Hyperlink"/>
          </w:rPr>
          <w:t>Directory Setup</w:t>
        </w:r>
        <w:r w:rsidR="007D7B19">
          <w:rPr>
            <w:webHidden/>
          </w:rPr>
          <w:tab/>
        </w:r>
        <w:r w:rsidR="007D7B19">
          <w:rPr>
            <w:webHidden/>
          </w:rPr>
          <w:fldChar w:fldCharType="begin"/>
        </w:r>
        <w:r w:rsidR="007D7B19">
          <w:rPr>
            <w:webHidden/>
          </w:rPr>
          <w:instrText xml:space="preserve"> PAGEREF _Toc424851221 \h </w:instrText>
        </w:r>
        <w:r w:rsidR="007D7B19">
          <w:rPr>
            <w:webHidden/>
          </w:rPr>
        </w:r>
        <w:r w:rsidR="007D7B19">
          <w:rPr>
            <w:webHidden/>
          </w:rPr>
          <w:fldChar w:fldCharType="separate"/>
        </w:r>
        <w:r w:rsidR="00DB5510">
          <w:rPr>
            <w:webHidden/>
          </w:rPr>
          <w:t>3</w:t>
        </w:r>
        <w:r w:rsidR="007D7B19">
          <w:rPr>
            <w:webHidden/>
          </w:rPr>
          <w:fldChar w:fldCharType="end"/>
        </w:r>
      </w:hyperlink>
    </w:p>
    <w:p w14:paraId="6ED68588" w14:textId="77777777" w:rsidR="007D7B19" w:rsidRDefault="001B3825">
      <w:pPr>
        <w:pStyle w:val="TOC1"/>
        <w:rPr>
          <w:rFonts w:asciiTheme="minorHAnsi" w:eastAsiaTheme="minorEastAsia" w:hAnsiTheme="minorHAnsi" w:cstheme="minorBidi"/>
          <w:b w:val="0"/>
          <w:color w:val="auto"/>
          <w:sz w:val="24"/>
          <w:szCs w:val="24"/>
          <w:lang w:eastAsia="ja-JP" w:bidi="ar-SA"/>
        </w:rPr>
      </w:pPr>
      <w:hyperlink w:anchor="_Toc424851222" w:history="1">
        <w:r w:rsidR="007D7B19" w:rsidRPr="00893198">
          <w:rPr>
            <w:rStyle w:val="Hyperlink"/>
          </w:rPr>
          <w:t>2.</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phpMyAdmin</w:t>
        </w:r>
        <w:r w:rsidR="007D7B19">
          <w:rPr>
            <w:webHidden/>
          </w:rPr>
          <w:tab/>
        </w:r>
        <w:r w:rsidR="007D7B19">
          <w:rPr>
            <w:webHidden/>
          </w:rPr>
          <w:fldChar w:fldCharType="begin"/>
        </w:r>
        <w:r w:rsidR="007D7B19">
          <w:rPr>
            <w:webHidden/>
          </w:rPr>
          <w:instrText xml:space="preserve"> PAGEREF _Toc424851222 \h </w:instrText>
        </w:r>
        <w:r w:rsidR="007D7B19">
          <w:rPr>
            <w:webHidden/>
          </w:rPr>
        </w:r>
        <w:r w:rsidR="007D7B19">
          <w:rPr>
            <w:webHidden/>
          </w:rPr>
          <w:fldChar w:fldCharType="separate"/>
        </w:r>
        <w:r w:rsidR="00DB5510">
          <w:rPr>
            <w:webHidden/>
          </w:rPr>
          <w:t>4</w:t>
        </w:r>
        <w:r w:rsidR="007D7B19">
          <w:rPr>
            <w:webHidden/>
          </w:rPr>
          <w:fldChar w:fldCharType="end"/>
        </w:r>
      </w:hyperlink>
    </w:p>
    <w:p w14:paraId="36CDAD24" w14:textId="77777777" w:rsidR="007D7B19" w:rsidRDefault="001B3825">
      <w:pPr>
        <w:pStyle w:val="TOC2"/>
        <w:rPr>
          <w:rFonts w:asciiTheme="minorHAnsi" w:eastAsiaTheme="minorEastAsia" w:hAnsiTheme="minorHAnsi" w:cstheme="minorBidi"/>
          <w:color w:val="auto"/>
          <w:sz w:val="24"/>
          <w:szCs w:val="24"/>
          <w:lang w:eastAsia="ja-JP" w:bidi="ar-SA"/>
        </w:rPr>
      </w:pPr>
      <w:hyperlink w:anchor="_Toc424851223" w:history="1">
        <w:r w:rsidR="007D7B19" w:rsidRPr="00893198">
          <w:rPr>
            <w:rStyle w:val="Hyperlink"/>
          </w:rPr>
          <w:t>2.1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_Toc424851223 \h </w:instrText>
        </w:r>
        <w:r w:rsidR="007D7B19">
          <w:rPr>
            <w:webHidden/>
          </w:rPr>
        </w:r>
        <w:r w:rsidR="007D7B19">
          <w:rPr>
            <w:webHidden/>
          </w:rPr>
          <w:fldChar w:fldCharType="separate"/>
        </w:r>
        <w:r w:rsidR="00DB5510">
          <w:rPr>
            <w:webHidden/>
          </w:rPr>
          <w:t>4</w:t>
        </w:r>
        <w:r w:rsidR="007D7B19">
          <w:rPr>
            <w:webHidden/>
          </w:rPr>
          <w:fldChar w:fldCharType="end"/>
        </w:r>
      </w:hyperlink>
    </w:p>
    <w:p w14:paraId="0B7805F0" w14:textId="77777777" w:rsidR="007D7B19" w:rsidRDefault="001B3825">
      <w:pPr>
        <w:pStyle w:val="TOC1"/>
        <w:rPr>
          <w:rFonts w:asciiTheme="minorHAnsi" w:eastAsiaTheme="minorEastAsia" w:hAnsiTheme="minorHAnsi" w:cstheme="minorBidi"/>
          <w:b w:val="0"/>
          <w:color w:val="auto"/>
          <w:sz w:val="24"/>
          <w:szCs w:val="24"/>
          <w:lang w:eastAsia="ja-JP" w:bidi="ar-SA"/>
        </w:rPr>
      </w:pPr>
      <w:hyperlink w:anchor="_Toc424851224" w:history="1">
        <w:r w:rsidR="007D7B19" w:rsidRPr="00893198">
          <w:rPr>
            <w:rStyle w:val="Hyperlink"/>
          </w:rPr>
          <w:t>3.</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Password Protecting directory with .htaccess</w:t>
        </w:r>
        <w:r w:rsidR="007D7B19">
          <w:rPr>
            <w:webHidden/>
          </w:rPr>
          <w:tab/>
        </w:r>
        <w:r w:rsidR="007D7B19">
          <w:rPr>
            <w:webHidden/>
          </w:rPr>
          <w:fldChar w:fldCharType="begin"/>
        </w:r>
        <w:r w:rsidR="007D7B19">
          <w:rPr>
            <w:webHidden/>
          </w:rPr>
          <w:instrText xml:space="preserve"> PAGEREF _Toc424851224 \h </w:instrText>
        </w:r>
        <w:r w:rsidR="007D7B19">
          <w:rPr>
            <w:webHidden/>
          </w:rPr>
        </w:r>
        <w:r w:rsidR="007D7B19">
          <w:rPr>
            <w:webHidden/>
          </w:rPr>
          <w:fldChar w:fldCharType="separate"/>
        </w:r>
        <w:r w:rsidR="00DB5510">
          <w:rPr>
            <w:webHidden/>
          </w:rPr>
          <w:t>5</w:t>
        </w:r>
        <w:r w:rsidR="007D7B19">
          <w:rPr>
            <w:webHidden/>
          </w:rPr>
          <w:fldChar w:fldCharType="end"/>
        </w:r>
      </w:hyperlink>
    </w:p>
    <w:p w14:paraId="16888316" w14:textId="77777777" w:rsidR="007D7B19" w:rsidRDefault="001B3825">
      <w:pPr>
        <w:pStyle w:val="TOC2"/>
        <w:rPr>
          <w:rFonts w:asciiTheme="minorHAnsi" w:eastAsiaTheme="minorEastAsia" w:hAnsiTheme="minorHAnsi" w:cstheme="minorBidi"/>
          <w:color w:val="auto"/>
          <w:sz w:val="24"/>
          <w:szCs w:val="24"/>
          <w:lang w:eastAsia="ja-JP" w:bidi="ar-SA"/>
        </w:rPr>
      </w:pPr>
      <w:hyperlink w:anchor="_Toc424851225" w:history="1">
        <w:r w:rsidR="007D7B19" w:rsidRPr="00893198">
          <w:rPr>
            <w:rStyle w:val="Hyperlink"/>
          </w:rPr>
          <w:t>3.1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_Toc424851225 \h </w:instrText>
        </w:r>
        <w:r w:rsidR="007D7B19">
          <w:rPr>
            <w:webHidden/>
          </w:rPr>
        </w:r>
        <w:r w:rsidR="007D7B19">
          <w:rPr>
            <w:webHidden/>
          </w:rPr>
          <w:fldChar w:fldCharType="separate"/>
        </w:r>
        <w:r w:rsidR="00DB5510">
          <w:rPr>
            <w:webHidden/>
          </w:rPr>
          <w:t>5</w:t>
        </w:r>
        <w:r w:rsidR="007D7B19">
          <w:rPr>
            <w:webHidden/>
          </w:rPr>
          <w:fldChar w:fldCharType="end"/>
        </w:r>
      </w:hyperlink>
    </w:p>
    <w:p w14:paraId="0E198DA1" w14:textId="77777777" w:rsidR="007D7B19" w:rsidRDefault="001B3825">
      <w:pPr>
        <w:pStyle w:val="TOC1"/>
        <w:rPr>
          <w:rFonts w:asciiTheme="minorHAnsi" w:eastAsiaTheme="minorEastAsia" w:hAnsiTheme="minorHAnsi" w:cstheme="minorBidi"/>
          <w:b w:val="0"/>
          <w:color w:val="auto"/>
          <w:sz w:val="24"/>
          <w:szCs w:val="24"/>
          <w:lang w:eastAsia="ja-JP" w:bidi="ar-SA"/>
        </w:rPr>
      </w:pPr>
      <w:hyperlink w:anchor="_Toc424851226" w:history="1">
        <w:r w:rsidR="007D7B19" w:rsidRPr="00893198">
          <w:rPr>
            <w:rStyle w:val="Hyperlink"/>
          </w:rPr>
          <w:t>4.</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SSL Setup</w:t>
        </w:r>
        <w:r w:rsidR="007D7B19">
          <w:rPr>
            <w:webHidden/>
          </w:rPr>
          <w:tab/>
        </w:r>
        <w:r w:rsidR="007D7B19">
          <w:rPr>
            <w:webHidden/>
          </w:rPr>
          <w:fldChar w:fldCharType="begin"/>
        </w:r>
        <w:r w:rsidR="007D7B19">
          <w:rPr>
            <w:webHidden/>
          </w:rPr>
          <w:instrText xml:space="preserve"> PAGEREF _Toc424851226 \h </w:instrText>
        </w:r>
        <w:r w:rsidR="007D7B19">
          <w:rPr>
            <w:webHidden/>
          </w:rPr>
        </w:r>
        <w:r w:rsidR="007D7B19">
          <w:rPr>
            <w:webHidden/>
          </w:rPr>
          <w:fldChar w:fldCharType="separate"/>
        </w:r>
        <w:r w:rsidR="00DB5510">
          <w:rPr>
            <w:webHidden/>
          </w:rPr>
          <w:t>5</w:t>
        </w:r>
        <w:r w:rsidR="007D7B19">
          <w:rPr>
            <w:webHidden/>
          </w:rPr>
          <w:fldChar w:fldCharType="end"/>
        </w:r>
      </w:hyperlink>
    </w:p>
    <w:p w14:paraId="055B1A88" w14:textId="77777777" w:rsidR="007D7B19" w:rsidRDefault="001B3825">
      <w:pPr>
        <w:pStyle w:val="TOC2"/>
        <w:rPr>
          <w:rFonts w:asciiTheme="minorHAnsi" w:eastAsiaTheme="minorEastAsia" w:hAnsiTheme="minorHAnsi" w:cstheme="minorBidi"/>
          <w:color w:val="auto"/>
          <w:sz w:val="24"/>
          <w:szCs w:val="24"/>
          <w:lang w:eastAsia="ja-JP" w:bidi="ar-SA"/>
        </w:rPr>
      </w:pPr>
      <w:hyperlink w:anchor="_Toc424851227" w:history="1">
        <w:r w:rsidR="007D7B19" w:rsidRPr="00893198">
          <w:rPr>
            <w:rStyle w:val="Hyperlink"/>
          </w:rPr>
          <w:t>4.1</w:t>
        </w:r>
        <w:r w:rsidR="007D7B19">
          <w:rPr>
            <w:rFonts w:asciiTheme="minorHAnsi" w:eastAsiaTheme="minorEastAsia" w:hAnsiTheme="minorHAnsi" w:cstheme="minorBidi"/>
            <w:color w:val="auto"/>
            <w:sz w:val="24"/>
            <w:szCs w:val="24"/>
            <w:lang w:eastAsia="ja-JP" w:bidi="ar-SA"/>
          </w:rPr>
          <w:tab/>
        </w:r>
        <w:r w:rsidR="007D7B19" w:rsidRPr="00893198">
          <w:rPr>
            <w:rStyle w:val="Hyperlink"/>
          </w:rPr>
          <w:t>Steps</w:t>
        </w:r>
        <w:r w:rsidR="007D7B19">
          <w:rPr>
            <w:webHidden/>
          </w:rPr>
          <w:tab/>
        </w:r>
        <w:r w:rsidR="007D7B19">
          <w:rPr>
            <w:webHidden/>
          </w:rPr>
          <w:fldChar w:fldCharType="begin"/>
        </w:r>
        <w:r w:rsidR="007D7B19">
          <w:rPr>
            <w:webHidden/>
          </w:rPr>
          <w:instrText xml:space="preserve"> PAGEREF _Toc424851227 \h </w:instrText>
        </w:r>
        <w:r w:rsidR="007D7B19">
          <w:rPr>
            <w:webHidden/>
          </w:rPr>
        </w:r>
        <w:r w:rsidR="007D7B19">
          <w:rPr>
            <w:webHidden/>
          </w:rPr>
          <w:fldChar w:fldCharType="separate"/>
        </w:r>
        <w:r w:rsidR="00DB5510">
          <w:rPr>
            <w:webHidden/>
          </w:rPr>
          <w:t>5</w:t>
        </w:r>
        <w:r w:rsidR="007D7B19">
          <w:rPr>
            <w:webHidden/>
          </w:rPr>
          <w:fldChar w:fldCharType="end"/>
        </w:r>
      </w:hyperlink>
    </w:p>
    <w:p w14:paraId="131579FF" w14:textId="77777777" w:rsidR="007D7B19" w:rsidRDefault="001B3825">
      <w:pPr>
        <w:pStyle w:val="TOC1"/>
        <w:rPr>
          <w:rFonts w:asciiTheme="minorHAnsi" w:eastAsiaTheme="minorEastAsia" w:hAnsiTheme="minorHAnsi" w:cstheme="minorBidi"/>
          <w:b w:val="0"/>
          <w:color w:val="auto"/>
          <w:sz w:val="24"/>
          <w:szCs w:val="24"/>
          <w:lang w:eastAsia="ja-JP" w:bidi="ar-SA"/>
        </w:rPr>
      </w:pPr>
      <w:hyperlink w:anchor="_Toc424851228" w:history="1">
        <w:r w:rsidR="007D7B19" w:rsidRPr="00893198">
          <w:rPr>
            <w:rStyle w:val="Hyperlink"/>
          </w:rPr>
          <w:t>5.</w:t>
        </w:r>
        <w:r w:rsidR="007D7B19">
          <w:rPr>
            <w:rFonts w:asciiTheme="minorHAnsi" w:eastAsiaTheme="minorEastAsia" w:hAnsiTheme="minorHAnsi" w:cstheme="minorBidi"/>
            <w:b w:val="0"/>
            <w:color w:val="auto"/>
            <w:sz w:val="24"/>
            <w:szCs w:val="24"/>
            <w:lang w:eastAsia="ja-JP" w:bidi="ar-SA"/>
          </w:rPr>
          <w:tab/>
        </w:r>
        <w:r w:rsidR="007D7B19" w:rsidRPr="00893198">
          <w:rPr>
            <w:rStyle w:val="Hyperlink"/>
          </w:rPr>
          <w:t>Helpful Websites</w:t>
        </w:r>
        <w:r w:rsidR="007D7B19">
          <w:rPr>
            <w:webHidden/>
          </w:rPr>
          <w:tab/>
        </w:r>
        <w:r w:rsidR="007D7B19">
          <w:rPr>
            <w:webHidden/>
          </w:rPr>
          <w:fldChar w:fldCharType="begin"/>
        </w:r>
        <w:r w:rsidR="007D7B19">
          <w:rPr>
            <w:webHidden/>
          </w:rPr>
          <w:instrText xml:space="preserve"> PAGEREF _Toc424851228 \h </w:instrText>
        </w:r>
        <w:r w:rsidR="007D7B19">
          <w:rPr>
            <w:webHidden/>
          </w:rPr>
        </w:r>
        <w:r w:rsidR="007D7B19">
          <w:rPr>
            <w:webHidden/>
          </w:rPr>
          <w:fldChar w:fldCharType="separate"/>
        </w:r>
        <w:r w:rsidR="00DB5510">
          <w:rPr>
            <w:webHidden/>
          </w:rPr>
          <w:t>6</w:t>
        </w:r>
        <w:r w:rsidR="007D7B19">
          <w:rPr>
            <w:webHidden/>
          </w:rPr>
          <w:fldChar w:fldCharType="end"/>
        </w:r>
      </w:hyperlink>
    </w:p>
    <w:p w14:paraId="7C7FDFD9" w14:textId="77777777" w:rsidR="000C1B2A" w:rsidRDefault="00133636">
      <w:pPr>
        <w:rPr>
          <w:b/>
          <w:color w:val="365F91"/>
        </w:rPr>
      </w:pPr>
      <w:r w:rsidRPr="00773D49">
        <w:rPr>
          <w:b/>
          <w:color w:val="365F91"/>
        </w:rPr>
        <w:fldChar w:fldCharType="end"/>
      </w:r>
    </w:p>
    <w:p w14:paraId="50BB8689" w14:textId="77777777" w:rsidR="009D789D" w:rsidRDefault="009D789D">
      <w:pPr>
        <w:rPr>
          <w:b/>
          <w:color w:val="365F91"/>
        </w:rPr>
      </w:pPr>
    </w:p>
    <w:p w14:paraId="4525159A" w14:textId="77777777" w:rsidR="009D789D" w:rsidRDefault="009D789D">
      <w:pPr>
        <w:rPr>
          <w:b/>
          <w:color w:val="365F91"/>
        </w:rPr>
      </w:pPr>
    </w:p>
    <w:p w14:paraId="3ABA9B00" w14:textId="77777777" w:rsidR="00E8769C" w:rsidRDefault="00E8769C">
      <w:pPr>
        <w:rPr>
          <w:b/>
          <w:color w:val="365F91"/>
        </w:rPr>
      </w:pPr>
    </w:p>
    <w:p w14:paraId="23D9119D" w14:textId="77777777" w:rsidR="00E8769C" w:rsidRDefault="00E8769C">
      <w:pPr>
        <w:rPr>
          <w:b/>
          <w:color w:val="365F91"/>
        </w:rPr>
      </w:pPr>
    </w:p>
    <w:p w14:paraId="598579DE" w14:textId="77777777" w:rsidR="00E8769C" w:rsidRDefault="00E8769C">
      <w:pPr>
        <w:rPr>
          <w:b/>
          <w:color w:val="365F91"/>
        </w:rPr>
      </w:pPr>
    </w:p>
    <w:p w14:paraId="70A11E93" w14:textId="77777777" w:rsidR="00E8769C" w:rsidRDefault="00E8769C">
      <w:pPr>
        <w:rPr>
          <w:b/>
          <w:color w:val="365F91"/>
        </w:rPr>
      </w:pPr>
    </w:p>
    <w:p w14:paraId="701EE0F0" w14:textId="77777777" w:rsidR="00E8769C" w:rsidRDefault="00E8769C">
      <w:pPr>
        <w:rPr>
          <w:b/>
          <w:color w:val="365F91"/>
        </w:rPr>
      </w:pPr>
    </w:p>
    <w:p w14:paraId="6BA85AFC" w14:textId="77777777" w:rsidR="00E8769C" w:rsidRDefault="00E8769C">
      <w:pPr>
        <w:rPr>
          <w:b/>
          <w:color w:val="365F91"/>
        </w:rPr>
      </w:pPr>
    </w:p>
    <w:p w14:paraId="34B762DE" w14:textId="77777777" w:rsidR="00E8769C" w:rsidRDefault="00E8769C">
      <w:pPr>
        <w:rPr>
          <w:b/>
          <w:color w:val="365F91"/>
        </w:rPr>
      </w:pPr>
    </w:p>
    <w:p w14:paraId="7A58B915" w14:textId="77777777" w:rsidR="00E8769C" w:rsidRDefault="00E8769C">
      <w:pPr>
        <w:rPr>
          <w:b/>
          <w:color w:val="365F91"/>
        </w:rPr>
      </w:pPr>
    </w:p>
    <w:p w14:paraId="38C1640C" w14:textId="77777777" w:rsidR="00E8769C" w:rsidRDefault="00E8769C">
      <w:pPr>
        <w:rPr>
          <w:b/>
          <w:color w:val="365F91"/>
        </w:rPr>
      </w:pPr>
    </w:p>
    <w:p w14:paraId="6E27FF4B" w14:textId="77777777" w:rsidR="00E8769C" w:rsidRDefault="00E8769C">
      <w:pPr>
        <w:rPr>
          <w:b/>
          <w:color w:val="365F91"/>
        </w:rPr>
      </w:pPr>
    </w:p>
    <w:p w14:paraId="0F79BF69" w14:textId="77777777" w:rsidR="00E8769C" w:rsidRDefault="00E8769C">
      <w:pPr>
        <w:rPr>
          <w:b/>
          <w:color w:val="365F91"/>
        </w:rPr>
      </w:pPr>
    </w:p>
    <w:p w14:paraId="4CB0C6A2" w14:textId="77777777" w:rsidR="00E8769C" w:rsidRDefault="00E8769C">
      <w:pPr>
        <w:rPr>
          <w:b/>
          <w:color w:val="365F91"/>
        </w:rPr>
      </w:pPr>
    </w:p>
    <w:p w14:paraId="34C10420" w14:textId="77777777" w:rsidR="00E8769C" w:rsidRDefault="00E8769C">
      <w:pPr>
        <w:rPr>
          <w:b/>
          <w:color w:val="365F91"/>
        </w:rPr>
      </w:pPr>
    </w:p>
    <w:p w14:paraId="6BC82035" w14:textId="77777777" w:rsidR="00E8769C" w:rsidRDefault="00E8769C">
      <w:pPr>
        <w:rPr>
          <w:b/>
          <w:color w:val="365F91"/>
        </w:rPr>
      </w:pPr>
    </w:p>
    <w:p w14:paraId="77887043" w14:textId="77777777" w:rsidR="00E8769C" w:rsidRDefault="00E8769C">
      <w:pPr>
        <w:rPr>
          <w:b/>
          <w:color w:val="365F91"/>
        </w:rPr>
      </w:pPr>
    </w:p>
    <w:p w14:paraId="4847A078" w14:textId="77777777" w:rsidR="00E8769C" w:rsidRDefault="00E8769C">
      <w:pPr>
        <w:rPr>
          <w:b/>
          <w:color w:val="365F91"/>
        </w:rPr>
      </w:pPr>
    </w:p>
    <w:p w14:paraId="7EE3E53F" w14:textId="77777777" w:rsidR="00E8769C" w:rsidRDefault="00E8769C">
      <w:pPr>
        <w:rPr>
          <w:b/>
          <w:color w:val="365F91"/>
        </w:rPr>
      </w:pPr>
    </w:p>
    <w:p w14:paraId="07DE90EF" w14:textId="77777777" w:rsidR="00E8769C" w:rsidRDefault="00E8769C">
      <w:pPr>
        <w:rPr>
          <w:b/>
          <w:color w:val="365F91"/>
        </w:rPr>
      </w:pPr>
    </w:p>
    <w:p w14:paraId="006ADBCC" w14:textId="77777777" w:rsidR="00E8769C" w:rsidRDefault="00E8769C">
      <w:pPr>
        <w:rPr>
          <w:b/>
          <w:color w:val="365F91"/>
        </w:rPr>
      </w:pPr>
    </w:p>
    <w:p w14:paraId="1E7ED2B7" w14:textId="77777777" w:rsidR="009D789D" w:rsidRDefault="009D789D">
      <w:pPr>
        <w:rPr>
          <w:b/>
          <w:color w:val="365F91"/>
        </w:rPr>
      </w:pPr>
    </w:p>
    <w:p w14:paraId="02667367" w14:textId="77777777" w:rsidR="00E8769C" w:rsidRDefault="00E8769C">
      <w:pPr>
        <w:rPr>
          <w:b/>
          <w:color w:val="365F91"/>
        </w:rPr>
      </w:pPr>
    </w:p>
    <w:p w14:paraId="2F65E8E2" w14:textId="77777777" w:rsidR="009D789D" w:rsidRDefault="009D789D">
      <w:pPr>
        <w:rPr>
          <w:b/>
          <w:color w:val="365F91"/>
        </w:rPr>
      </w:pPr>
    </w:p>
    <w:p w14:paraId="73A3F99C" w14:textId="77777777" w:rsidR="009D789D" w:rsidRDefault="009D789D">
      <w:pPr>
        <w:rPr>
          <w:b/>
          <w:color w:val="365F91"/>
        </w:rPr>
      </w:pPr>
    </w:p>
    <w:p w14:paraId="74ABC427" w14:textId="77777777" w:rsidR="009D789D" w:rsidRDefault="009D789D">
      <w:pPr>
        <w:rPr>
          <w:b/>
          <w:color w:val="365F91"/>
        </w:rPr>
      </w:pPr>
    </w:p>
    <w:p w14:paraId="7C90F2BE" w14:textId="77777777" w:rsidR="009D789D" w:rsidRDefault="009D789D">
      <w:pPr>
        <w:rPr>
          <w:b/>
          <w:color w:val="365F91"/>
        </w:rPr>
      </w:pPr>
    </w:p>
    <w:p w14:paraId="5FBD567D" w14:textId="77777777" w:rsidR="009D789D" w:rsidRDefault="009D789D">
      <w:pPr>
        <w:rPr>
          <w:b/>
          <w:color w:val="365F91"/>
        </w:rPr>
      </w:pPr>
    </w:p>
    <w:p w14:paraId="7DABCFCD" w14:textId="77777777" w:rsidR="009D789D" w:rsidRDefault="009D789D">
      <w:pPr>
        <w:rPr>
          <w:b/>
          <w:color w:val="365F91"/>
        </w:rPr>
      </w:pPr>
    </w:p>
    <w:p w14:paraId="434FD5DF" w14:textId="77777777" w:rsidR="009D789D" w:rsidRDefault="009D789D">
      <w:pPr>
        <w:rPr>
          <w:b/>
          <w:color w:val="365F91"/>
        </w:rPr>
      </w:pPr>
    </w:p>
    <w:p w14:paraId="39F5F405" w14:textId="77777777" w:rsidR="007D7B19" w:rsidRDefault="007D7B19">
      <w:pPr>
        <w:rPr>
          <w:b/>
          <w:color w:val="365F91"/>
        </w:rPr>
      </w:pPr>
    </w:p>
    <w:p w14:paraId="2B9F2920" w14:textId="77777777" w:rsidR="007D7B19" w:rsidRDefault="007D7B19">
      <w:pPr>
        <w:rPr>
          <w:b/>
          <w:color w:val="365F91"/>
        </w:rPr>
      </w:pPr>
    </w:p>
    <w:p w14:paraId="68CCA327" w14:textId="77777777" w:rsidR="009D789D" w:rsidRDefault="009D789D">
      <w:pPr>
        <w:rPr>
          <w:b/>
          <w:color w:val="365F91"/>
        </w:rPr>
      </w:pPr>
    </w:p>
    <w:p w14:paraId="0D9BF287" w14:textId="77777777" w:rsidR="00396C7B" w:rsidRDefault="002F41C3" w:rsidP="00072AE0">
      <w:pPr>
        <w:pStyle w:val="Heading1"/>
      </w:pPr>
      <w:bookmarkStart w:id="0" w:name="_Toc424851219"/>
      <w:r>
        <w:lastRenderedPageBreak/>
        <w:t>Installing</w:t>
      </w:r>
      <w:r w:rsidR="00B8074E">
        <w:t xml:space="preserve"> Apache Web Sever</w:t>
      </w:r>
      <w:bookmarkEnd w:id="0"/>
    </w:p>
    <w:p w14:paraId="32B3D2FA" w14:textId="67B68D84" w:rsidR="00777C96" w:rsidRDefault="00F5268F" w:rsidP="002946E5">
      <w:pPr>
        <w:pStyle w:val="Head-1x"/>
      </w:pPr>
      <w:bookmarkStart w:id="1" w:name="_Toc424851220"/>
      <w:r>
        <w:t>Steps</w:t>
      </w:r>
      <w:bookmarkEnd w:id="1"/>
    </w:p>
    <w:p w14:paraId="37B1818F" w14:textId="77777777" w:rsidR="00B8074E" w:rsidRPr="00705257" w:rsidRDefault="00B8074E" w:rsidP="00647766">
      <w:pPr>
        <w:pStyle w:val="Txt-1x"/>
        <w:rPr>
          <w:highlight w:val="lightGray"/>
          <w:u w:val="none"/>
        </w:rPr>
      </w:pPr>
      <w:r w:rsidRPr="00705257">
        <w:rPr>
          <w:u w:val="none"/>
        </w:rPr>
        <w:t>First thing that needs to be done is to install the following things using the command:</w:t>
      </w:r>
    </w:p>
    <w:p w14:paraId="2FC42264" w14:textId="77777777" w:rsidR="00B8074E" w:rsidRPr="00705257" w:rsidRDefault="00B8074E" w:rsidP="00647766">
      <w:pPr>
        <w:pStyle w:val="Txt-1x"/>
        <w:rPr>
          <w:u w:val="none"/>
        </w:rPr>
      </w:pPr>
      <w:proofErr w:type="spellStart"/>
      <w:r w:rsidRPr="00705257">
        <w:rPr>
          <w:highlight w:val="lightGray"/>
          <w:u w:val="none"/>
        </w:rPr>
        <w:t>sudo</w:t>
      </w:r>
      <w:proofErr w:type="spellEnd"/>
      <w:r w:rsidRPr="00705257">
        <w:rPr>
          <w:highlight w:val="lightGray"/>
          <w:u w:val="none"/>
        </w:rPr>
        <w:t xml:space="preserve"> apt-get install apache2 php5 libapache2-mod-php5</w:t>
      </w:r>
    </w:p>
    <w:p w14:paraId="12682F32" w14:textId="77777777" w:rsidR="00B8074E" w:rsidRPr="00705257" w:rsidRDefault="00B8074E" w:rsidP="00647766">
      <w:pPr>
        <w:pStyle w:val="Txt-1x"/>
        <w:rPr>
          <w:u w:val="none"/>
        </w:rPr>
      </w:pPr>
    </w:p>
    <w:p w14:paraId="41E754F9" w14:textId="77777777" w:rsidR="00B8074E" w:rsidRPr="00705257" w:rsidRDefault="00B8074E" w:rsidP="00647766">
      <w:pPr>
        <w:pStyle w:val="Txt-1x"/>
        <w:rPr>
          <w:u w:val="none"/>
        </w:rPr>
      </w:pPr>
      <w:r w:rsidRPr="00705257">
        <w:rPr>
          <w:u w:val="none"/>
        </w:rPr>
        <w:t>Once this is done everything is basically setup and ready to go. The only thing that needs to be done for good measure is to restart the apache server. Use the following code to do this:</w:t>
      </w:r>
    </w:p>
    <w:p w14:paraId="62B3BD0E" w14:textId="77777777" w:rsidR="00B8074E" w:rsidRPr="00705257" w:rsidRDefault="00B8074E" w:rsidP="00647766">
      <w:pPr>
        <w:pStyle w:val="Txt-1x"/>
        <w:rPr>
          <w:highlight w:val="lightGray"/>
          <w:u w:val="none"/>
        </w:rPr>
      </w:pPr>
      <w:proofErr w:type="spellStart"/>
      <w:r w:rsidRPr="00705257">
        <w:rPr>
          <w:highlight w:val="lightGray"/>
          <w:u w:val="none"/>
        </w:rPr>
        <w:t>sudo</w:t>
      </w:r>
      <w:proofErr w:type="spellEnd"/>
      <w:r w:rsidRPr="00705257">
        <w:rPr>
          <w:highlight w:val="lightGray"/>
          <w:u w:val="none"/>
        </w:rPr>
        <w:t xml:space="preserve"> service apache2 restart</w:t>
      </w:r>
    </w:p>
    <w:p w14:paraId="2468B1CE" w14:textId="77777777" w:rsidR="00B8074E" w:rsidRPr="00705257" w:rsidRDefault="00B8074E" w:rsidP="00647766">
      <w:pPr>
        <w:pStyle w:val="Txt-1x"/>
        <w:rPr>
          <w:u w:val="none"/>
        </w:rPr>
      </w:pPr>
    </w:p>
    <w:p w14:paraId="5F79FF01" w14:textId="77777777" w:rsidR="00B8074E" w:rsidRPr="00705257" w:rsidRDefault="00B8074E" w:rsidP="00647766">
      <w:pPr>
        <w:pStyle w:val="Txt-1x"/>
        <w:rPr>
          <w:u w:val="none"/>
        </w:rPr>
      </w:pPr>
      <w:r w:rsidRPr="00705257">
        <w:rPr>
          <w:u w:val="none"/>
        </w:rPr>
        <w:t>Now you are completely done with the setting up stage.</w:t>
      </w:r>
    </w:p>
    <w:p w14:paraId="423956D6" w14:textId="230708BC" w:rsidR="00B71E89" w:rsidRDefault="00B71E89" w:rsidP="00B71E89">
      <w:pPr>
        <w:pStyle w:val="Head-1x"/>
      </w:pPr>
      <w:bookmarkStart w:id="2" w:name="_Toc424851221"/>
      <w:r>
        <w:t>Directory Setup</w:t>
      </w:r>
      <w:bookmarkEnd w:id="2"/>
    </w:p>
    <w:p w14:paraId="22BC0FBE" w14:textId="3F040C7A" w:rsidR="00647766" w:rsidRPr="00647766" w:rsidRDefault="00647766" w:rsidP="00647766">
      <w:pPr>
        <w:pStyle w:val="Txt-1x"/>
        <w:rPr>
          <w:u w:val="none"/>
        </w:rPr>
      </w:pPr>
      <w:r w:rsidRPr="00647766">
        <w:rPr>
          <w:u w:val="none"/>
        </w:rPr>
        <w:t>www/</w:t>
      </w:r>
    </w:p>
    <w:p w14:paraId="51297897" w14:textId="3D8B2D5B" w:rsidR="00647766" w:rsidRDefault="00647766" w:rsidP="00647766">
      <w:pPr>
        <w:pStyle w:val="Txt-1x"/>
        <w:rPr>
          <w:u w:val="none"/>
        </w:rPr>
      </w:pPr>
      <w:r w:rsidRPr="00647766">
        <w:rPr>
          <w:noProof/>
          <w:u w:val="none"/>
          <w:lang w:bidi="ar-SA"/>
        </w:rPr>
        <w:drawing>
          <wp:inline distT="0" distB="0" distL="0" distR="0" wp14:anchorId="1F57C69D" wp14:editId="2AFA8E4E">
            <wp:extent cx="3512185" cy="15583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4709" cy="1559454"/>
                    </a:xfrm>
                    <a:prstGeom prst="rect">
                      <a:avLst/>
                    </a:prstGeom>
                  </pic:spPr>
                </pic:pic>
              </a:graphicData>
            </a:graphic>
          </wp:inline>
        </w:drawing>
      </w:r>
    </w:p>
    <w:p w14:paraId="69321C20" w14:textId="77777777" w:rsidR="00647766" w:rsidRDefault="00647766" w:rsidP="00647766">
      <w:pPr>
        <w:pStyle w:val="Txt-1x"/>
        <w:rPr>
          <w:u w:val="none"/>
        </w:rPr>
      </w:pPr>
    </w:p>
    <w:p w14:paraId="1B654083" w14:textId="48E0142B" w:rsidR="00647766" w:rsidRDefault="00647766" w:rsidP="00647766">
      <w:pPr>
        <w:pStyle w:val="Txt-1x"/>
        <w:rPr>
          <w:u w:val="none"/>
        </w:rPr>
      </w:pPr>
      <w:proofErr w:type="spellStart"/>
      <w:r>
        <w:rPr>
          <w:u w:val="none"/>
        </w:rPr>
        <w:t>CreateAccount</w:t>
      </w:r>
      <w:proofErr w:type="spellEnd"/>
      <w:r>
        <w:rPr>
          <w:u w:val="none"/>
        </w:rPr>
        <w:t>/</w:t>
      </w:r>
    </w:p>
    <w:p w14:paraId="7B5FDC6F" w14:textId="473BDBB6" w:rsidR="00647766" w:rsidRDefault="00647766" w:rsidP="002F2D73">
      <w:pPr>
        <w:pStyle w:val="Txt-1x"/>
        <w:rPr>
          <w:u w:val="none"/>
        </w:rPr>
      </w:pPr>
      <w:r w:rsidRPr="00647766">
        <w:rPr>
          <w:noProof/>
          <w:u w:val="none"/>
          <w:lang w:bidi="ar-SA"/>
        </w:rPr>
        <w:drawing>
          <wp:inline distT="0" distB="0" distL="0" distR="0" wp14:anchorId="60E0017C" wp14:editId="571929A7">
            <wp:extent cx="3372485" cy="9785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76166" cy="979655"/>
                    </a:xfrm>
                    <a:prstGeom prst="rect">
                      <a:avLst/>
                    </a:prstGeom>
                  </pic:spPr>
                </pic:pic>
              </a:graphicData>
            </a:graphic>
          </wp:inline>
        </w:drawing>
      </w:r>
    </w:p>
    <w:p w14:paraId="6F7D4ABE" w14:textId="77777777" w:rsidR="00647766" w:rsidRDefault="00647766" w:rsidP="00647766">
      <w:pPr>
        <w:pStyle w:val="Txt-1x"/>
        <w:rPr>
          <w:u w:val="none"/>
        </w:rPr>
      </w:pPr>
    </w:p>
    <w:p w14:paraId="34A93FBA" w14:textId="527B318A" w:rsidR="00647766" w:rsidRDefault="00647766" w:rsidP="00647766">
      <w:pPr>
        <w:pStyle w:val="Txt-1x"/>
        <w:rPr>
          <w:u w:val="none"/>
        </w:rPr>
      </w:pPr>
      <w:proofErr w:type="spellStart"/>
      <w:r>
        <w:rPr>
          <w:u w:val="none"/>
        </w:rPr>
        <w:t>LogIn</w:t>
      </w:r>
      <w:proofErr w:type="spellEnd"/>
      <w:r>
        <w:rPr>
          <w:u w:val="none"/>
        </w:rPr>
        <w:t>/</w:t>
      </w:r>
    </w:p>
    <w:p w14:paraId="5BFEA134" w14:textId="2C1DCAC7" w:rsidR="00647766" w:rsidRDefault="00647766" w:rsidP="00647766">
      <w:pPr>
        <w:pStyle w:val="Txt-1x"/>
        <w:rPr>
          <w:u w:val="none"/>
        </w:rPr>
      </w:pPr>
      <w:r w:rsidRPr="00647766">
        <w:rPr>
          <w:noProof/>
          <w:u w:val="none"/>
          <w:lang w:bidi="ar-SA"/>
        </w:rPr>
        <w:drawing>
          <wp:inline distT="0" distB="0" distL="0" distR="0" wp14:anchorId="0DF90C0A" wp14:editId="4AC14A64">
            <wp:extent cx="3302635" cy="8570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6241" cy="860590"/>
                    </a:xfrm>
                    <a:prstGeom prst="rect">
                      <a:avLst/>
                    </a:prstGeom>
                  </pic:spPr>
                </pic:pic>
              </a:graphicData>
            </a:graphic>
          </wp:inline>
        </w:drawing>
      </w:r>
    </w:p>
    <w:p w14:paraId="744FACDA" w14:textId="77777777" w:rsidR="00647766" w:rsidRDefault="00647766" w:rsidP="00647766">
      <w:pPr>
        <w:pStyle w:val="Txt-1x"/>
        <w:rPr>
          <w:u w:val="none"/>
        </w:rPr>
      </w:pPr>
    </w:p>
    <w:p w14:paraId="50CA57FA" w14:textId="2FD0F406" w:rsidR="00647766" w:rsidRDefault="00647766" w:rsidP="00647766">
      <w:pPr>
        <w:pStyle w:val="Txt-1x"/>
        <w:rPr>
          <w:u w:val="none"/>
        </w:rPr>
      </w:pPr>
      <w:proofErr w:type="spellStart"/>
      <w:r>
        <w:rPr>
          <w:u w:val="none"/>
        </w:rPr>
        <w:t>mainCSS_JS</w:t>
      </w:r>
      <w:proofErr w:type="spellEnd"/>
      <w:r>
        <w:rPr>
          <w:u w:val="none"/>
        </w:rPr>
        <w:t>/CSS/</w:t>
      </w:r>
    </w:p>
    <w:p w14:paraId="78F6D186" w14:textId="50DC23FA" w:rsidR="00647766" w:rsidRDefault="002F2D73" w:rsidP="00647766">
      <w:pPr>
        <w:pStyle w:val="Txt-1x"/>
        <w:rPr>
          <w:u w:val="none"/>
        </w:rPr>
      </w:pPr>
      <w:r w:rsidRPr="002F2D73">
        <w:rPr>
          <w:noProof/>
          <w:u w:val="none"/>
          <w:lang w:bidi="ar-SA"/>
        </w:rPr>
        <w:drawing>
          <wp:inline distT="0" distB="0" distL="0" distR="0" wp14:anchorId="285D1A9E" wp14:editId="536C1D88">
            <wp:extent cx="3302635" cy="9922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2535" cy="1025290"/>
                    </a:xfrm>
                    <a:prstGeom prst="rect">
                      <a:avLst/>
                    </a:prstGeom>
                  </pic:spPr>
                </pic:pic>
              </a:graphicData>
            </a:graphic>
          </wp:inline>
        </w:drawing>
      </w:r>
    </w:p>
    <w:p w14:paraId="3CE96156" w14:textId="77777777" w:rsidR="00A255C5" w:rsidRDefault="00A255C5" w:rsidP="00647766">
      <w:pPr>
        <w:pStyle w:val="Txt-1x"/>
        <w:rPr>
          <w:u w:val="none"/>
        </w:rPr>
      </w:pPr>
    </w:p>
    <w:p w14:paraId="75B5D254" w14:textId="1524E8F0" w:rsidR="002F2D73" w:rsidRDefault="002F2D73" w:rsidP="00647766">
      <w:pPr>
        <w:pStyle w:val="Txt-1x"/>
        <w:rPr>
          <w:u w:val="none"/>
        </w:rPr>
      </w:pPr>
      <w:proofErr w:type="spellStart"/>
      <w:r>
        <w:rPr>
          <w:u w:val="none"/>
        </w:rPr>
        <w:lastRenderedPageBreak/>
        <w:t>mainCSS_JS</w:t>
      </w:r>
      <w:proofErr w:type="spellEnd"/>
      <w:r>
        <w:rPr>
          <w:u w:val="none"/>
        </w:rPr>
        <w:t>/JS</w:t>
      </w:r>
    </w:p>
    <w:p w14:paraId="0C3A35EF" w14:textId="00C601B3" w:rsidR="002F2D73" w:rsidRDefault="002F2D73" w:rsidP="002F2D73">
      <w:pPr>
        <w:pStyle w:val="Txt-1x"/>
        <w:rPr>
          <w:u w:val="none"/>
        </w:rPr>
      </w:pPr>
      <w:r w:rsidRPr="002F2D73">
        <w:rPr>
          <w:noProof/>
          <w:u w:val="none"/>
          <w:lang w:bidi="ar-SA"/>
        </w:rPr>
        <w:drawing>
          <wp:inline distT="0" distB="0" distL="0" distR="0" wp14:anchorId="350969A8" wp14:editId="2CB5D9BB">
            <wp:extent cx="3093085" cy="15740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7347" cy="1576205"/>
                    </a:xfrm>
                    <a:prstGeom prst="rect">
                      <a:avLst/>
                    </a:prstGeom>
                  </pic:spPr>
                </pic:pic>
              </a:graphicData>
            </a:graphic>
          </wp:inline>
        </w:drawing>
      </w:r>
    </w:p>
    <w:p w14:paraId="4F83CBDF" w14:textId="77777777" w:rsidR="002F2D73" w:rsidRDefault="002F2D73" w:rsidP="00647766">
      <w:pPr>
        <w:pStyle w:val="Txt-1x"/>
        <w:rPr>
          <w:u w:val="none"/>
        </w:rPr>
      </w:pPr>
    </w:p>
    <w:p w14:paraId="0E311C81" w14:textId="044C9B12" w:rsidR="002F2D73" w:rsidRDefault="002F2D73" w:rsidP="00647766">
      <w:pPr>
        <w:pStyle w:val="Txt-1x"/>
        <w:rPr>
          <w:u w:val="none"/>
        </w:rPr>
      </w:pPr>
      <w:proofErr w:type="spellStart"/>
      <w:r>
        <w:rPr>
          <w:u w:val="none"/>
        </w:rPr>
        <w:t>mainContent</w:t>
      </w:r>
      <w:proofErr w:type="spellEnd"/>
      <w:r>
        <w:rPr>
          <w:u w:val="none"/>
        </w:rPr>
        <w:t>/</w:t>
      </w:r>
    </w:p>
    <w:p w14:paraId="0D1F4953" w14:textId="74470C93" w:rsidR="002F2D73" w:rsidRDefault="002F2D73" w:rsidP="00647766">
      <w:pPr>
        <w:pStyle w:val="Txt-1x"/>
        <w:rPr>
          <w:u w:val="none"/>
        </w:rPr>
      </w:pPr>
      <w:r w:rsidRPr="002F2D73">
        <w:rPr>
          <w:noProof/>
          <w:u w:val="none"/>
          <w:lang w:bidi="ar-SA"/>
        </w:rPr>
        <w:drawing>
          <wp:inline distT="0" distB="0" distL="0" distR="0" wp14:anchorId="64BA4961" wp14:editId="65B91F8C">
            <wp:extent cx="3073275" cy="11772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5963" cy="1178320"/>
                    </a:xfrm>
                    <a:prstGeom prst="rect">
                      <a:avLst/>
                    </a:prstGeom>
                  </pic:spPr>
                </pic:pic>
              </a:graphicData>
            </a:graphic>
          </wp:inline>
        </w:drawing>
      </w:r>
    </w:p>
    <w:p w14:paraId="495ADC62" w14:textId="77777777" w:rsidR="002F2D73" w:rsidRDefault="002F2D73" w:rsidP="00647766">
      <w:pPr>
        <w:pStyle w:val="Txt-1x"/>
        <w:rPr>
          <w:u w:val="none"/>
        </w:rPr>
      </w:pPr>
    </w:p>
    <w:p w14:paraId="69E7E841" w14:textId="707470FE" w:rsidR="002F2D73" w:rsidRDefault="002F2D73" w:rsidP="00647766">
      <w:pPr>
        <w:pStyle w:val="Txt-1x"/>
        <w:rPr>
          <w:u w:val="none"/>
        </w:rPr>
      </w:pPr>
      <w:r>
        <w:rPr>
          <w:u w:val="none"/>
        </w:rPr>
        <w:t>SERVER:</w:t>
      </w:r>
    </w:p>
    <w:p w14:paraId="3E1FAC3F" w14:textId="3CA1F00E" w:rsidR="002F2D73" w:rsidRDefault="002F2D73" w:rsidP="00647766">
      <w:pPr>
        <w:pStyle w:val="Txt-1x"/>
        <w:rPr>
          <w:u w:val="none"/>
        </w:rPr>
      </w:pPr>
      <w:r>
        <w:rPr>
          <w:u w:val="none"/>
        </w:rPr>
        <w:t>/</w:t>
      </w:r>
      <w:proofErr w:type="spellStart"/>
      <w:r>
        <w:rPr>
          <w:u w:val="none"/>
        </w:rPr>
        <w:t>etc</w:t>
      </w:r>
      <w:proofErr w:type="spellEnd"/>
      <w:r>
        <w:rPr>
          <w:u w:val="none"/>
        </w:rPr>
        <w:t>/apache2</w:t>
      </w:r>
    </w:p>
    <w:p w14:paraId="601FBCFC" w14:textId="4580F7B1" w:rsidR="002F2D73" w:rsidRDefault="002F2D73" w:rsidP="00647766">
      <w:pPr>
        <w:pStyle w:val="Txt-1x"/>
        <w:rPr>
          <w:u w:val="none"/>
        </w:rPr>
      </w:pPr>
      <w:r w:rsidRPr="002F2D73">
        <w:rPr>
          <w:noProof/>
          <w:u w:val="none"/>
          <w:lang w:bidi="ar-SA"/>
        </w:rPr>
        <w:drawing>
          <wp:inline distT="0" distB="0" distL="0" distR="0" wp14:anchorId="7FAB2853" wp14:editId="77B687D2">
            <wp:extent cx="2859288" cy="20027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2209" cy="2004836"/>
                    </a:xfrm>
                    <a:prstGeom prst="rect">
                      <a:avLst/>
                    </a:prstGeom>
                  </pic:spPr>
                </pic:pic>
              </a:graphicData>
            </a:graphic>
          </wp:inline>
        </w:drawing>
      </w:r>
    </w:p>
    <w:p w14:paraId="6033AA3F" w14:textId="33CC4C08" w:rsidR="00B71E89" w:rsidRPr="008D7012" w:rsidRDefault="002F2D73" w:rsidP="008D7012">
      <w:pPr>
        <w:pStyle w:val="Txt-1x"/>
        <w:rPr>
          <w:b/>
          <w:u w:val="none"/>
        </w:rPr>
      </w:pPr>
      <w:r>
        <w:rPr>
          <w:b/>
          <w:u w:val="none"/>
        </w:rPr>
        <w:t>.</w:t>
      </w:r>
      <w:proofErr w:type="spellStart"/>
      <w:r>
        <w:rPr>
          <w:b/>
          <w:u w:val="none"/>
        </w:rPr>
        <w:t>htpasswd</w:t>
      </w:r>
      <w:proofErr w:type="spellEnd"/>
      <w:r>
        <w:rPr>
          <w:b/>
          <w:u w:val="none"/>
        </w:rPr>
        <w:t xml:space="preserve"> has been placed in this location</w:t>
      </w:r>
    </w:p>
    <w:p w14:paraId="6638BB07" w14:textId="77777777" w:rsidR="000C1B2A" w:rsidRDefault="00ED76DB" w:rsidP="00072AE0">
      <w:pPr>
        <w:pStyle w:val="Heading1"/>
      </w:pPr>
      <w:bookmarkStart w:id="3" w:name="_Toc424851222"/>
      <w:proofErr w:type="spellStart"/>
      <w:r>
        <w:t>phpMyAdmin</w:t>
      </w:r>
      <w:bookmarkEnd w:id="3"/>
      <w:proofErr w:type="spellEnd"/>
    </w:p>
    <w:p w14:paraId="7916B79B" w14:textId="51C5D49F" w:rsidR="00BB00AF" w:rsidRPr="002105A9" w:rsidRDefault="002105A9" w:rsidP="00DA1FD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00" w:firstLine="0"/>
        <w:rPr>
          <w:rFonts w:ascii="Trebuchet MS" w:hAnsi="Trebuchet MS" w:cs="Trebuchet MS"/>
          <w:lang w:bidi="ar-SA"/>
        </w:rPr>
      </w:pPr>
      <w:r>
        <w:rPr>
          <w:rFonts w:ascii="Trebuchet MS" w:hAnsi="Trebuchet MS" w:cs="Trebuchet MS"/>
          <w:lang w:bidi="ar-SA"/>
        </w:rPr>
        <w:t xml:space="preserve">Website used: </w:t>
      </w:r>
      <w:hyperlink r:id="rId15" w:history="1">
        <w:r w:rsidR="00BB00AF" w:rsidRPr="003115BD">
          <w:rPr>
            <w:rStyle w:val="Hyperlink"/>
            <w:rFonts w:ascii="Trebuchet MS" w:hAnsi="Trebuchet MS" w:cs="Trebuchet MS"/>
            <w:lang w:bidi="ar-SA"/>
          </w:rPr>
          <w:t>https://www.youtube.com/watch?v=1uq1-sA9zhE</w:t>
        </w:r>
      </w:hyperlink>
    </w:p>
    <w:p w14:paraId="139C6E94" w14:textId="17B83EA5" w:rsidR="00F5268F" w:rsidRPr="00F5268F" w:rsidRDefault="00F5268F" w:rsidP="00F5268F">
      <w:pPr>
        <w:pStyle w:val="Head-2x"/>
      </w:pPr>
      <w:bookmarkStart w:id="4" w:name="_Toc424851223"/>
      <w:r>
        <w:t>Steps</w:t>
      </w:r>
      <w:bookmarkEnd w:id="4"/>
    </w:p>
    <w:p w14:paraId="1255F017" w14:textId="48448CB2" w:rsidR="009A5951" w:rsidRDefault="009A5951" w:rsidP="009A5951">
      <w:pPr>
        <w:pStyle w:val="Txt-1"/>
        <w:numPr>
          <w:ilvl w:val="0"/>
          <w:numId w:val="25"/>
        </w:numPr>
        <w:rPr>
          <w:lang w:bidi="ar-SA"/>
        </w:rPr>
      </w:pPr>
      <w:r>
        <w:rPr>
          <w:lang w:bidi="ar-SA"/>
        </w:rPr>
        <w:t xml:space="preserve">Type into terminal: </w:t>
      </w:r>
      <w:proofErr w:type="spellStart"/>
      <w:r>
        <w:rPr>
          <w:highlight w:val="lightGray"/>
        </w:rPr>
        <w:t>sudo</w:t>
      </w:r>
      <w:proofErr w:type="spellEnd"/>
      <w:r>
        <w:rPr>
          <w:highlight w:val="lightGray"/>
        </w:rPr>
        <w:t xml:space="preserve"> apt-get install </w:t>
      </w:r>
      <w:proofErr w:type="spellStart"/>
      <w:r>
        <w:rPr>
          <w:highlight w:val="lightGray"/>
        </w:rPr>
        <w:t>mysql</w:t>
      </w:r>
      <w:proofErr w:type="spellEnd"/>
      <w:r>
        <w:rPr>
          <w:highlight w:val="lightGray"/>
        </w:rPr>
        <w:t>-server</w:t>
      </w:r>
    </w:p>
    <w:p w14:paraId="02AA4904" w14:textId="6C7C80E6" w:rsidR="00F5268F" w:rsidRDefault="00F5268F" w:rsidP="00F5268F">
      <w:pPr>
        <w:pStyle w:val="Txt-1"/>
        <w:numPr>
          <w:ilvl w:val="0"/>
          <w:numId w:val="25"/>
        </w:numPr>
        <w:rPr>
          <w:lang w:bidi="ar-SA"/>
        </w:rPr>
      </w:pPr>
      <w:r>
        <w:rPr>
          <w:lang w:bidi="ar-SA"/>
        </w:rPr>
        <w:t xml:space="preserve">Type into terminal: </w:t>
      </w:r>
      <w:proofErr w:type="spellStart"/>
      <w:r w:rsidRPr="00F5268F">
        <w:rPr>
          <w:highlight w:val="lightGray"/>
        </w:rPr>
        <w:t>sudo</w:t>
      </w:r>
      <w:proofErr w:type="spellEnd"/>
      <w:r w:rsidRPr="00F5268F">
        <w:rPr>
          <w:highlight w:val="lightGray"/>
        </w:rPr>
        <w:t xml:space="preserve"> apt-get install </w:t>
      </w:r>
      <w:proofErr w:type="spellStart"/>
      <w:r w:rsidRPr="00F5268F">
        <w:rPr>
          <w:highlight w:val="lightGray"/>
        </w:rPr>
        <w:t>phpmyadmin</w:t>
      </w:r>
      <w:proofErr w:type="spellEnd"/>
    </w:p>
    <w:p w14:paraId="03D92861" w14:textId="158C3F91" w:rsidR="00F5268F" w:rsidRDefault="00F5268F" w:rsidP="00F5268F">
      <w:pPr>
        <w:pStyle w:val="Txt-1"/>
        <w:numPr>
          <w:ilvl w:val="0"/>
          <w:numId w:val="25"/>
        </w:numPr>
        <w:rPr>
          <w:lang w:bidi="ar-SA"/>
        </w:rPr>
      </w:pPr>
      <w:r>
        <w:rPr>
          <w:lang w:bidi="ar-SA"/>
        </w:rPr>
        <w:t>Select apache2 when prompted for the first time</w:t>
      </w:r>
    </w:p>
    <w:p w14:paraId="762C1E1D" w14:textId="39239460" w:rsidR="00F5268F" w:rsidRDefault="00F5268F" w:rsidP="00F5268F">
      <w:pPr>
        <w:pStyle w:val="Txt-1"/>
        <w:numPr>
          <w:ilvl w:val="0"/>
          <w:numId w:val="25"/>
        </w:numPr>
        <w:rPr>
          <w:lang w:bidi="ar-SA"/>
        </w:rPr>
      </w:pPr>
      <w:r>
        <w:rPr>
          <w:lang w:bidi="ar-SA"/>
        </w:rPr>
        <w:t>Say yes if asked if you want to configure the database</w:t>
      </w:r>
    </w:p>
    <w:p w14:paraId="48608037" w14:textId="71185B88" w:rsidR="00F5268F" w:rsidRDefault="00105887" w:rsidP="00F5268F">
      <w:pPr>
        <w:pStyle w:val="Txt-1"/>
        <w:numPr>
          <w:ilvl w:val="0"/>
          <w:numId w:val="25"/>
        </w:numPr>
        <w:rPr>
          <w:lang w:bidi="ar-SA"/>
        </w:rPr>
      </w:pPr>
      <w:r>
        <w:rPr>
          <w:lang w:bidi="ar-SA"/>
        </w:rPr>
        <w:t>Type in password for the next two prompts</w:t>
      </w:r>
    </w:p>
    <w:p w14:paraId="0473D107" w14:textId="69132720" w:rsidR="00594B5A" w:rsidRDefault="00594B5A" w:rsidP="00F5268F">
      <w:pPr>
        <w:pStyle w:val="Txt-1"/>
        <w:numPr>
          <w:ilvl w:val="0"/>
          <w:numId w:val="25"/>
        </w:numPr>
        <w:rPr>
          <w:lang w:bidi="ar-SA"/>
        </w:rPr>
      </w:pPr>
      <w:r>
        <w:rPr>
          <w:lang w:bidi="ar-SA"/>
        </w:rPr>
        <w:t>There might be some errors but you can ignore them for the most part</w:t>
      </w:r>
    </w:p>
    <w:p w14:paraId="6A26AEF7" w14:textId="1ED0D7F6" w:rsidR="00594B5A" w:rsidRDefault="00594B5A" w:rsidP="00F5268F">
      <w:pPr>
        <w:pStyle w:val="Txt-1"/>
        <w:numPr>
          <w:ilvl w:val="0"/>
          <w:numId w:val="25"/>
        </w:numPr>
        <w:rPr>
          <w:lang w:bidi="ar-SA"/>
        </w:rPr>
      </w:pPr>
      <w:r>
        <w:rPr>
          <w:lang w:bidi="ar-SA"/>
        </w:rPr>
        <w:t>Go to IP/</w:t>
      </w:r>
      <w:proofErr w:type="spellStart"/>
      <w:r>
        <w:rPr>
          <w:lang w:bidi="ar-SA"/>
        </w:rPr>
        <w:t>phpmyadmin</w:t>
      </w:r>
      <w:proofErr w:type="spellEnd"/>
      <w:r>
        <w:rPr>
          <w:lang w:bidi="ar-SA"/>
        </w:rPr>
        <w:t>/</w:t>
      </w:r>
    </w:p>
    <w:p w14:paraId="46472D07" w14:textId="2905D2CE" w:rsidR="00BB00AF" w:rsidRDefault="00594B5A" w:rsidP="006C7A0E">
      <w:pPr>
        <w:pStyle w:val="Txt-1"/>
        <w:numPr>
          <w:ilvl w:val="0"/>
          <w:numId w:val="25"/>
        </w:numPr>
        <w:rPr>
          <w:lang w:bidi="ar-SA"/>
        </w:rPr>
      </w:pPr>
      <w:r>
        <w:rPr>
          <w:lang w:bidi="ar-SA"/>
        </w:rPr>
        <w:t>No you</w:t>
      </w:r>
      <w:r w:rsidR="00B94384">
        <w:rPr>
          <w:lang w:bidi="ar-SA"/>
        </w:rPr>
        <w:t>r</w:t>
      </w:r>
      <w:r>
        <w:rPr>
          <w:lang w:bidi="ar-SA"/>
        </w:rPr>
        <w:t xml:space="preserve"> d</w:t>
      </w:r>
      <w:bookmarkStart w:id="5" w:name="_GoBack"/>
      <w:bookmarkEnd w:id="5"/>
      <w:r>
        <w:rPr>
          <w:lang w:bidi="ar-SA"/>
        </w:rPr>
        <w:t>atabases are ready to go</w:t>
      </w:r>
    </w:p>
    <w:p w14:paraId="33974D78" w14:textId="4E83CBF6" w:rsidR="00BB00AF" w:rsidRDefault="00BB00AF" w:rsidP="00BB00AF">
      <w:pPr>
        <w:pStyle w:val="Heading1"/>
        <w:rPr>
          <w:lang w:bidi="ar-SA"/>
        </w:rPr>
      </w:pPr>
      <w:bookmarkStart w:id="6" w:name="_Toc424851224"/>
      <w:r>
        <w:rPr>
          <w:lang w:bidi="ar-SA"/>
        </w:rPr>
        <w:lastRenderedPageBreak/>
        <w:t>Password Protecting directory with .</w:t>
      </w:r>
      <w:proofErr w:type="spellStart"/>
      <w:r>
        <w:rPr>
          <w:lang w:bidi="ar-SA"/>
        </w:rPr>
        <w:t>htaccess</w:t>
      </w:r>
      <w:bookmarkEnd w:id="6"/>
      <w:proofErr w:type="spellEnd"/>
      <w:r>
        <w:rPr>
          <w:lang w:bidi="ar-SA"/>
        </w:rPr>
        <w:t xml:space="preserve"> </w:t>
      </w:r>
    </w:p>
    <w:p w14:paraId="5F74E095" w14:textId="21D8935D" w:rsidR="006C7A0E" w:rsidRDefault="00BB00AF" w:rsidP="006C7A0E">
      <w:pPr>
        <w:pStyle w:val="Txt-1"/>
      </w:pPr>
      <w:r>
        <w:t xml:space="preserve">Website used: </w:t>
      </w:r>
      <w:hyperlink r:id="rId16" w:history="1">
        <w:r w:rsidRPr="003115BD">
          <w:rPr>
            <w:rStyle w:val="Hyperlink"/>
          </w:rPr>
          <w:t>https://www.youtube.com/watch?v=yR05IQrzGfI</w:t>
        </w:r>
      </w:hyperlink>
    </w:p>
    <w:p w14:paraId="6D228598" w14:textId="3BD47848" w:rsidR="00D441B6" w:rsidRDefault="00BB00AF" w:rsidP="007817FB">
      <w:pPr>
        <w:pStyle w:val="Head-3x"/>
      </w:pPr>
      <w:r>
        <w:t xml:space="preserve"> </w:t>
      </w:r>
      <w:bookmarkStart w:id="7" w:name="_Toc424851225"/>
      <w:r w:rsidR="00D441B6">
        <w:t>Steps</w:t>
      </w:r>
      <w:bookmarkEnd w:id="7"/>
    </w:p>
    <w:p w14:paraId="5A6B26D4" w14:textId="27D1D5B3" w:rsidR="007817FB" w:rsidRDefault="00512C34" w:rsidP="007817FB">
      <w:pPr>
        <w:pStyle w:val="Txt-1"/>
        <w:numPr>
          <w:ilvl w:val="0"/>
          <w:numId w:val="29"/>
        </w:numPr>
        <w:rPr>
          <w:lang w:bidi="ar-SA"/>
        </w:rPr>
      </w:pPr>
      <w:r>
        <w:rPr>
          <w:lang w:bidi="ar-SA"/>
        </w:rPr>
        <w:t>install vim</w:t>
      </w:r>
    </w:p>
    <w:p w14:paraId="613E2301" w14:textId="1E0B9CC0" w:rsidR="00512C34" w:rsidRDefault="00B05D76" w:rsidP="007817FB">
      <w:pPr>
        <w:pStyle w:val="Txt-1"/>
        <w:numPr>
          <w:ilvl w:val="0"/>
          <w:numId w:val="29"/>
        </w:numPr>
        <w:rPr>
          <w:lang w:bidi="ar-SA"/>
        </w:rPr>
      </w:pPr>
      <w:r>
        <w:rPr>
          <w:lang w:bidi="ar-SA"/>
        </w:rPr>
        <w:t>open file: /</w:t>
      </w:r>
      <w:proofErr w:type="spellStart"/>
      <w:r>
        <w:rPr>
          <w:lang w:bidi="ar-SA"/>
        </w:rPr>
        <w:t>etc</w:t>
      </w:r>
      <w:proofErr w:type="spellEnd"/>
      <w:r>
        <w:rPr>
          <w:lang w:bidi="ar-SA"/>
        </w:rPr>
        <w:t>/apache2/</w:t>
      </w:r>
      <w:proofErr w:type="spellStart"/>
      <w:proofErr w:type="gramStart"/>
      <w:r>
        <w:rPr>
          <w:lang w:bidi="ar-SA"/>
        </w:rPr>
        <w:t>conf.d</w:t>
      </w:r>
      <w:proofErr w:type="spellEnd"/>
      <w:proofErr w:type="gramEnd"/>
      <w:r>
        <w:rPr>
          <w:lang w:bidi="ar-SA"/>
        </w:rPr>
        <w:t>/security</w:t>
      </w:r>
    </w:p>
    <w:p w14:paraId="4ED0098F" w14:textId="556E4B7A" w:rsidR="00B05D76" w:rsidRDefault="00964807" w:rsidP="007817FB">
      <w:pPr>
        <w:pStyle w:val="Txt-1"/>
        <w:numPr>
          <w:ilvl w:val="0"/>
          <w:numId w:val="29"/>
        </w:numPr>
        <w:rPr>
          <w:lang w:bidi="ar-SA"/>
        </w:rPr>
      </w:pPr>
      <w:r>
        <w:rPr>
          <w:lang w:bidi="ar-SA"/>
        </w:rPr>
        <w:t>Add the piece of code seen below in any location of this file:</w:t>
      </w:r>
      <w:r w:rsidRPr="00964807">
        <w:rPr>
          <w:noProof/>
          <w:lang w:bidi="ar-SA"/>
        </w:rPr>
        <w:drawing>
          <wp:inline distT="0" distB="0" distL="0" distR="0" wp14:anchorId="4A679835" wp14:editId="4255DE23">
            <wp:extent cx="2720902" cy="5458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1460" cy="551989"/>
                    </a:xfrm>
                    <a:prstGeom prst="rect">
                      <a:avLst/>
                    </a:prstGeom>
                  </pic:spPr>
                </pic:pic>
              </a:graphicData>
            </a:graphic>
          </wp:inline>
        </w:drawing>
      </w:r>
    </w:p>
    <w:p w14:paraId="7337CBBD" w14:textId="43C61A5F" w:rsidR="00964807" w:rsidRDefault="00DF1767" w:rsidP="007817FB">
      <w:pPr>
        <w:pStyle w:val="Txt-1"/>
        <w:numPr>
          <w:ilvl w:val="0"/>
          <w:numId w:val="29"/>
        </w:numPr>
        <w:rPr>
          <w:lang w:bidi="ar-SA"/>
        </w:rPr>
      </w:pPr>
      <w:r>
        <w:rPr>
          <w:lang w:bidi="ar-SA"/>
        </w:rPr>
        <w:t>Switch</w:t>
      </w:r>
      <w:r w:rsidR="00EF1650">
        <w:rPr>
          <w:lang w:bidi="ar-SA"/>
        </w:rPr>
        <w:t xml:space="preserve"> </w:t>
      </w:r>
      <w:r>
        <w:rPr>
          <w:lang w:bidi="ar-SA"/>
        </w:rPr>
        <w:t>directory</w:t>
      </w:r>
      <w:r w:rsidR="00EF1650">
        <w:rPr>
          <w:lang w:bidi="ar-SA"/>
        </w:rPr>
        <w:t xml:space="preserve"> to: /</w:t>
      </w:r>
      <w:proofErr w:type="spellStart"/>
      <w:r w:rsidR="00EF1650">
        <w:rPr>
          <w:lang w:bidi="ar-SA"/>
        </w:rPr>
        <w:t>var</w:t>
      </w:r>
      <w:proofErr w:type="spellEnd"/>
      <w:r w:rsidR="00EF1650">
        <w:rPr>
          <w:lang w:bidi="ar-SA"/>
        </w:rPr>
        <w:t>/www/</w:t>
      </w:r>
      <w:proofErr w:type="spellStart"/>
      <w:r w:rsidR="00EF1650">
        <w:rPr>
          <w:lang w:bidi="ar-SA"/>
        </w:rPr>
        <w:t>mainContent</w:t>
      </w:r>
      <w:proofErr w:type="spellEnd"/>
    </w:p>
    <w:p w14:paraId="471D00F9" w14:textId="76144DF2" w:rsidR="00EF1650" w:rsidRDefault="00EF1650" w:rsidP="007817FB">
      <w:pPr>
        <w:pStyle w:val="Txt-1"/>
        <w:numPr>
          <w:ilvl w:val="0"/>
          <w:numId w:val="29"/>
        </w:numPr>
        <w:rPr>
          <w:lang w:bidi="ar-SA"/>
        </w:rPr>
      </w:pPr>
      <w:r>
        <w:rPr>
          <w:lang w:bidi="ar-SA"/>
        </w:rPr>
        <w:t>Create a hidden file called .</w:t>
      </w:r>
      <w:proofErr w:type="spellStart"/>
      <w:r>
        <w:rPr>
          <w:lang w:bidi="ar-SA"/>
        </w:rPr>
        <w:t>htaccess</w:t>
      </w:r>
      <w:proofErr w:type="spellEnd"/>
    </w:p>
    <w:p w14:paraId="08AB5DE8" w14:textId="4A536700" w:rsidR="00EF1650" w:rsidRDefault="00EF1650" w:rsidP="00EF1650">
      <w:pPr>
        <w:pStyle w:val="Txt-1"/>
        <w:numPr>
          <w:ilvl w:val="0"/>
          <w:numId w:val="29"/>
        </w:numPr>
        <w:rPr>
          <w:lang w:bidi="ar-SA"/>
        </w:rPr>
      </w:pPr>
      <w:r>
        <w:rPr>
          <w:lang w:bidi="ar-SA"/>
        </w:rPr>
        <w:t>In .</w:t>
      </w:r>
      <w:proofErr w:type="spellStart"/>
      <w:r>
        <w:rPr>
          <w:lang w:bidi="ar-SA"/>
        </w:rPr>
        <w:t>htaccess</w:t>
      </w:r>
      <w:proofErr w:type="spellEnd"/>
      <w:r>
        <w:rPr>
          <w:lang w:bidi="ar-SA"/>
        </w:rPr>
        <w:t>, put the code you see below:</w:t>
      </w:r>
    </w:p>
    <w:p w14:paraId="08CA3A1A" w14:textId="77777777" w:rsidR="00DF1767" w:rsidRDefault="00DF1767" w:rsidP="00DF1767">
      <w:pPr>
        <w:pStyle w:val="Txt-1"/>
        <w:ind w:left="1620"/>
        <w:rPr>
          <w:lang w:bidi="ar-SA"/>
        </w:rPr>
      </w:pPr>
      <w:r w:rsidRPr="00DF1767">
        <w:rPr>
          <w:noProof/>
          <w:lang w:bidi="ar-SA"/>
        </w:rPr>
        <w:drawing>
          <wp:inline distT="0" distB="0" distL="0" distR="0" wp14:anchorId="339BC167" wp14:editId="1E2269C5">
            <wp:extent cx="2907785" cy="758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0825" cy="764198"/>
                    </a:xfrm>
                    <a:prstGeom prst="rect">
                      <a:avLst/>
                    </a:prstGeom>
                  </pic:spPr>
                </pic:pic>
              </a:graphicData>
            </a:graphic>
          </wp:inline>
        </w:drawing>
      </w:r>
    </w:p>
    <w:p w14:paraId="5D77CAC5" w14:textId="54F69B97" w:rsidR="00DF1767" w:rsidRDefault="00DF1767" w:rsidP="00DF1767">
      <w:pPr>
        <w:pStyle w:val="Txt-1"/>
        <w:numPr>
          <w:ilvl w:val="0"/>
          <w:numId w:val="29"/>
        </w:numPr>
        <w:rPr>
          <w:lang w:bidi="ar-SA"/>
        </w:rPr>
      </w:pPr>
      <w:r>
        <w:rPr>
          <w:lang w:bidi="ar-SA"/>
        </w:rPr>
        <w:t>Switch directory to: /</w:t>
      </w:r>
      <w:proofErr w:type="spellStart"/>
      <w:r>
        <w:rPr>
          <w:lang w:bidi="ar-SA"/>
        </w:rPr>
        <w:t>etc</w:t>
      </w:r>
      <w:proofErr w:type="spellEnd"/>
      <w:r>
        <w:rPr>
          <w:lang w:bidi="ar-SA"/>
        </w:rPr>
        <w:t>/apache2</w:t>
      </w:r>
    </w:p>
    <w:p w14:paraId="4F6525EA" w14:textId="3DF3CDFF" w:rsidR="00DF1767" w:rsidRDefault="00DF1767" w:rsidP="00DF1767">
      <w:pPr>
        <w:pStyle w:val="Txt-1"/>
        <w:numPr>
          <w:ilvl w:val="0"/>
          <w:numId w:val="29"/>
        </w:numPr>
        <w:rPr>
          <w:lang w:bidi="ar-SA"/>
        </w:rPr>
      </w:pPr>
      <w:r>
        <w:rPr>
          <w:lang w:bidi="ar-SA"/>
        </w:rPr>
        <w:t>Create .</w:t>
      </w:r>
      <w:proofErr w:type="spellStart"/>
      <w:r>
        <w:rPr>
          <w:lang w:bidi="ar-SA"/>
        </w:rPr>
        <w:t>htpasswd</w:t>
      </w:r>
      <w:proofErr w:type="spellEnd"/>
      <w:r>
        <w:rPr>
          <w:lang w:bidi="ar-SA"/>
        </w:rPr>
        <w:t xml:space="preserve"> file by typing:</w:t>
      </w:r>
      <w:r w:rsidRPr="00DF1767">
        <w:rPr>
          <w:noProof/>
          <w:lang w:bidi="ar-SA"/>
        </w:rPr>
        <w:t xml:space="preserve"> </w:t>
      </w:r>
      <w:r w:rsidRPr="00DF1767">
        <w:rPr>
          <w:noProof/>
          <w:lang w:bidi="ar-SA"/>
        </w:rPr>
        <w:drawing>
          <wp:inline distT="0" distB="0" distL="0" distR="0" wp14:anchorId="5B10F068" wp14:editId="7BA10260">
            <wp:extent cx="3475418" cy="4864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5418" cy="486410"/>
                    </a:xfrm>
                    <a:prstGeom prst="rect">
                      <a:avLst/>
                    </a:prstGeom>
                  </pic:spPr>
                </pic:pic>
              </a:graphicData>
            </a:graphic>
          </wp:inline>
        </w:drawing>
      </w:r>
    </w:p>
    <w:p w14:paraId="28045865" w14:textId="46D600E8" w:rsidR="007C4E0F" w:rsidRDefault="00DF1767" w:rsidP="004B0520">
      <w:pPr>
        <w:pStyle w:val="Txt-1"/>
        <w:numPr>
          <w:ilvl w:val="0"/>
          <w:numId w:val="29"/>
        </w:numPr>
        <w:rPr>
          <w:lang w:bidi="ar-SA"/>
        </w:rPr>
      </w:pPr>
      <w:r>
        <w:rPr>
          <w:noProof/>
          <w:lang w:bidi="ar-SA"/>
        </w:rPr>
        <w:t>You are now ready to go. You can go to the protected website and it will be restricted.</w:t>
      </w:r>
    </w:p>
    <w:p w14:paraId="1AEDACBC" w14:textId="77777777" w:rsidR="004B0520" w:rsidRDefault="004B0520" w:rsidP="004B0520">
      <w:pPr>
        <w:pStyle w:val="Txt-1"/>
        <w:ind w:left="1620"/>
        <w:rPr>
          <w:lang w:bidi="ar-SA"/>
        </w:rPr>
      </w:pPr>
    </w:p>
    <w:p w14:paraId="49BFE971" w14:textId="77777777" w:rsidR="007C4E0F" w:rsidRDefault="007C4E0F" w:rsidP="007C4E0F">
      <w:pPr>
        <w:pStyle w:val="Heading1"/>
        <w:rPr>
          <w:lang w:bidi="ar-SA"/>
        </w:rPr>
      </w:pPr>
      <w:bookmarkStart w:id="8" w:name="_Toc424851226"/>
      <w:r>
        <w:rPr>
          <w:lang w:bidi="ar-SA"/>
        </w:rPr>
        <w:t>SSL Setup</w:t>
      </w:r>
      <w:bookmarkEnd w:id="8"/>
    </w:p>
    <w:p w14:paraId="0E9AC145" w14:textId="01F8BF42" w:rsidR="001E0088" w:rsidRDefault="002105A9" w:rsidP="001E0088">
      <w:pPr>
        <w:pStyle w:val="Txt-1"/>
        <w:rPr>
          <w:lang w:bidi="ar-SA"/>
        </w:rPr>
      </w:pPr>
      <w:r>
        <w:rPr>
          <w:lang w:bidi="ar-SA"/>
        </w:rPr>
        <w:t xml:space="preserve">Website used: </w:t>
      </w:r>
      <w:hyperlink r:id="rId20" w:history="1">
        <w:r w:rsidR="001E0088" w:rsidRPr="00F41506">
          <w:rPr>
            <w:rStyle w:val="Hyperlink"/>
            <w:lang w:bidi="ar-SA"/>
          </w:rPr>
          <w:t>https://www.digitalocean.com/community/tutorials/how-to-create-a-ssl-certificate-on-apache-for-debian-7</w:t>
        </w:r>
      </w:hyperlink>
    </w:p>
    <w:p w14:paraId="41F0E43F" w14:textId="77777777" w:rsidR="007C4E0F" w:rsidRPr="007C4E0F" w:rsidRDefault="007C4E0F" w:rsidP="00D441B6">
      <w:pPr>
        <w:pStyle w:val="Head-4x"/>
        <w:rPr>
          <w:lang w:bidi="ar-SA"/>
        </w:rPr>
      </w:pPr>
      <w:bookmarkStart w:id="9" w:name="_Toc424851227"/>
      <w:r w:rsidRPr="007C4E0F">
        <w:rPr>
          <w:lang w:bidi="ar-SA"/>
        </w:rPr>
        <w:t>Steps</w:t>
      </w:r>
      <w:bookmarkEnd w:id="9"/>
    </w:p>
    <w:p w14:paraId="26FF7617" w14:textId="77777777" w:rsidR="00BB00AF" w:rsidRDefault="007C4E0F" w:rsidP="00F5268F">
      <w:pPr>
        <w:pStyle w:val="Txt-1"/>
        <w:numPr>
          <w:ilvl w:val="0"/>
          <w:numId w:val="27"/>
        </w:numPr>
        <w:rPr>
          <w:lang w:bidi="ar-SA"/>
        </w:rPr>
      </w:pPr>
      <w:r>
        <w:rPr>
          <w:lang w:bidi="ar-SA"/>
        </w:rPr>
        <w:t xml:space="preserve">Run: </w:t>
      </w:r>
      <w:proofErr w:type="spellStart"/>
      <w:r>
        <w:rPr>
          <w:lang w:bidi="ar-SA"/>
        </w:rPr>
        <w:t>sudo</w:t>
      </w:r>
      <w:proofErr w:type="spellEnd"/>
      <w:r>
        <w:rPr>
          <w:lang w:bidi="ar-SA"/>
        </w:rPr>
        <w:t xml:space="preserve"> a2ensite default-</w:t>
      </w:r>
      <w:proofErr w:type="spellStart"/>
      <w:r>
        <w:rPr>
          <w:lang w:bidi="ar-SA"/>
        </w:rPr>
        <w:t>ssl</w:t>
      </w:r>
      <w:proofErr w:type="spellEnd"/>
      <w:r>
        <w:rPr>
          <w:lang w:bidi="ar-SA"/>
        </w:rPr>
        <w:t xml:space="preserve"> </w:t>
      </w:r>
    </w:p>
    <w:p w14:paraId="5171271E" w14:textId="18791135" w:rsidR="007C4E0F" w:rsidRDefault="00BB00AF" w:rsidP="00F5268F">
      <w:pPr>
        <w:pStyle w:val="Txt-1"/>
        <w:numPr>
          <w:ilvl w:val="0"/>
          <w:numId w:val="27"/>
        </w:numPr>
        <w:rPr>
          <w:lang w:bidi="ar-SA"/>
        </w:rPr>
      </w:pPr>
      <w:r>
        <w:rPr>
          <w:lang w:bidi="ar-SA"/>
        </w:rPr>
        <w:t>Run:</w:t>
      </w:r>
      <w:r w:rsidR="007C4E0F">
        <w:rPr>
          <w:lang w:bidi="ar-SA"/>
        </w:rPr>
        <w:t xml:space="preserve"> </w:t>
      </w:r>
      <w:proofErr w:type="spellStart"/>
      <w:r w:rsidR="007C4E0F">
        <w:rPr>
          <w:lang w:bidi="ar-SA"/>
        </w:rPr>
        <w:t>sudo</w:t>
      </w:r>
      <w:proofErr w:type="spellEnd"/>
      <w:r w:rsidR="007C4E0F">
        <w:rPr>
          <w:lang w:bidi="ar-SA"/>
        </w:rPr>
        <w:t xml:space="preserve"> a2enmod </w:t>
      </w:r>
      <w:proofErr w:type="spellStart"/>
      <w:r w:rsidR="007C4E0F">
        <w:rPr>
          <w:lang w:bidi="ar-SA"/>
        </w:rPr>
        <w:t>ssl</w:t>
      </w:r>
      <w:proofErr w:type="spellEnd"/>
    </w:p>
    <w:p w14:paraId="7CF688C1" w14:textId="77777777" w:rsidR="007C4E0F" w:rsidRDefault="007C4E0F" w:rsidP="00F5268F">
      <w:pPr>
        <w:pStyle w:val="Txt-1"/>
        <w:numPr>
          <w:ilvl w:val="0"/>
          <w:numId w:val="27"/>
        </w:numPr>
        <w:rPr>
          <w:lang w:bidi="ar-SA"/>
        </w:rPr>
      </w:pPr>
      <w:r>
        <w:rPr>
          <w:lang w:bidi="ar-SA"/>
        </w:rPr>
        <w:t>restart apache server</w:t>
      </w:r>
    </w:p>
    <w:p w14:paraId="18E952AB" w14:textId="77777777" w:rsidR="007C4E0F" w:rsidRDefault="007C4E0F" w:rsidP="00F5268F">
      <w:pPr>
        <w:pStyle w:val="Txt-1"/>
        <w:numPr>
          <w:ilvl w:val="0"/>
          <w:numId w:val="27"/>
        </w:numPr>
        <w:rPr>
          <w:lang w:bidi="ar-SA"/>
        </w:rPr>
      </w:pPr>
      <w:r>
        <w:rPr>
          <w:lang w:bidi="ar-SA"/>
        </w:rPr>
        <w:t>Change port listen to 443 from 80 in /</w:t>
      </w:r>
      <w:proofErr w:type="spellStart"/>
      <w:r>
        <w:rPr>
          <w:lang w:bidi="ar-SA"/>
        </w:rPr>
        <w:t>etc</w:t>
      </w:r>
      <w:proofErr w:type="spellEnd"/>
      <w:r>
        <w:rPr>
          <w:lang w:bidi="ar-SA"/>
        </w:rPr>
        <w:t>/apache2/</w:t>
      </w:r>
      <w:proofErr w:type="spellStart"/>
      <w:r>
        <w:rPr>
          <w:lang w:bidi="ar-SA"/>
        </w:rPr>
        <w:t>port.conf</w:t>
      </w:r>
      <w:proofErr w:type="spellEnd"/>
    </w:p>
    <w:p w14:paraId="4A153C04" w14:textId="77777777" w:rsidR="00DC18E3" w:rsidRDefault="00DC18E3" w:rsidP="00F5268F">
      <w:pPr>
        <w:pStyle w:val="Txt-1"/>
        <w:numPr>
          <w:ilvl w:val="0"/>
          <w:numId w:val="27"/>
        </w:numPr>
        <w:rPr>
          <w:lang w:bidi="ar-SA"/>
        </w:rPr>
      </w:pPr>
      <w:r>
        <w:rPr>
          <w:lang w:bidi="ar-SA"/>
        </w:rPr>
        <w:t xml:space="preserve">Make directory: </w:t>
      </w:r>
      <w:proofErr w:type="spellStart"/>
      <w:r>
        <w:rPr>
          <w:lang w:bidi="ar-SA"/>
        </w:rPr>
        <w:t>sudo</w:t>
      </w:r>
      <w:proofErr w:type="spellEnd"/>
      <w:r>
        <w:rPr>
          <w:lang w:bidi="ar-SA"/>
        </w:rPr>
        <w:t xml:space="preserve"> </w:t>
      </w:r>
      <w:proofErr w:type="spellStart"/>
      <w:r>
        <w:rPr>
          <w:lang w:bidi="ar-SA"/>
        </w:rPr>
        <w:t>mkdir</w:t>
      </w:r>
      <w:proofErr w:type="spellEnd"/>
      <w:r>
        <w:rPr>
          <w:lang w:bidi="ar-SA"/>
        </w:rPr>
        <w:t xml:space="preserve"> /</w:t>
      </w:r>
      <w:proofErr w:type="spellStart"/>
      <w:r>
        <w:rPr>
          <w:lang w:bidi="ar-SA"/>
        </w:rPr>
        <w:t>etc</w:t>
      </w:r>
      <w:proofErr w:type="spellEnd"/>
      <w:r>
        <w:rPr>
          <w:lang w:bidi="ar-SA"/>
        </w:rPr>
        <w:t>/apache2/</w:t>
      </w:r>
      <w:proofErr w:type="spellStart"/>
      <w:r>
        <w:rPr>
          <w:lang w:bidi="ar-SA"/>
        </w:rPr>
        <w:t>ssl</w:t>
      </w:r>
      <w:proofErr w:type="spellEnd"/>
    </w:p>
    <w:p w14:paraId="2BAC53C0" w14:textId="77777777" w:rsidR="00DC18E3" w:rsidRDefault="00DC18E3" w:rsidP="00F5268F">
      <w:pPr>
        <w:pStyle w:val="Txt-1"/>
        <w:numPr>
          <w:ilvl w:val="0"/>
          <w:numId w:val="27"/>
        </w:numPr>
        <w:rPr>
          <w:lang w:bidi="ar-SA"/>
        </w:rPr>
      </w:pPr>
      <w:r>
        <w:rPr>
          <w:lang w:bidi="ar-SA"/>
        </w:rPr>
        <w:t>Run to create self signed certificate:</w:t>
      </w:r>
    </w:p>
    <w:p w14:paraId="0D15AE9E" w14:textId="77777777" w:rsidR="00DC18E3" w:rsidRDefault="00DC18E3" w:rsidP="00DC18E3">
      <w:pPr>
        <w:pStyle w:val="Txt-1"/>
        <w:ind w:left="1620"/>
        <w:rPr>
          <w:lang w:bidi="ar-SA"/>
        </w:rPr>
      </w:pPr>
      <w:r>
        <w:rPr>
          <w:lang w:bidi="ar-SA"/>
        </w:rPr>
        <w:t xml:space="preserve"> </w:t>
      </w:r>
      <w:proofErr w:type="spellStart"/>
      <w:r w:rsidRPr="00DC18E3">
        <w:rPr>
          <w:lang w:bidi="ar-SA"/>
        </w:rPr>
        <w:t>sudo</w:t>
      </w:r>
      <w:proofErr w:type="spellEnd"/>
      <w:r w:rsidRPr="00DC18E3">
        <w:rPr>
          <w:lang w:bidi="ar-SA"/>
        </w:rPr>
        <w:t xml:space="preserve"> </w:t>
      </w:r>
      <w:proofErr w:type="spellStart"/>
      <w:r w:rsidRPr="00DC18E3">
        <w:rPr>
          <w:lang w:bidi="ar-SA"/>
        </w:rPr>
        <w:t>openssl</w:t>
      </w:r>
      <w:proofErr w:type="spellEnd"/>
      <w:r w:rsidRPr="00DC18E3">
        <w:rPr>
          <w:lang w:bidi="ar-SA"/>
        </w:rPr>
        <w:t xml:space="preserve"> </w:t>
      </w:r>
      <w:proofErr w:type="spellStart"/>
      <w:r w:rsidRPr="00DC18E3">
        <w:rPr>
          <w:lang w:bidi="ar-SA"/>
        </w:rPr>
        <w:t>req</w:t>
      </w:r>
      <w:proofErr w:type="spellEnd"/>
      <w:r w:rsidRPr="00DC18E3">
        <w:rPr>
          <w:lang w:bidi="ar-SA"/>
        </w:rPr>
        <w:t xml:space="preserve"> -x509</w:t>
      </w:r>
      <w:r>
        <w:rPr>
          <w:lang w:bidi="ar-SA"/>
        </w:rPr>
        <w:t xml:space="preserve"> -nodes -days 10000</w:t>
      </w:r>
      <w:r w:rsidRPr="00DC18E3">
        <w:rPr>
          <w:lang w:bidi="ar-SA"/>
        </w:rPr>
        <w:t xml:space="preserve"> -</w:t>
      </w:r>
      <w:proofErr w:type="spellStart"/>
      <w:r w:rsidRPr="00DC18E3">
        <w:rPr>
          <w:lang w:bidi="ar-SA"/>
        </w:rPr>
        <w:t>newkey</w:t>
      </w:r>
      <w:proofErr w:type="spellEnd"/>
      <w:r w:rsidRPr="00DC18E3">
        <w:rPr>
          <w:lang w:bidi="ar-SA"/>
        </w:rPr>
        <w:t xml:space="preserve"> rsa:2048 -</w:t>
      </w:r>
      <w:proofErr w:type="spellStart"/>
      <w:r w:rsidRPr="00DC18E3">
        <w:rPr>
          <w:lang w:bidi="ar-SA"/>
        </w:rPr>
        <w:t>keyout</w:t>
      </w:r>
      <w:proofErr w:type="spellEnd"/>
      <w:r w:rsidRPr="00DC18E3">
        <w:rPr>
          <w:lang w:bidi="ar-SA"/>
        </w:rPr>
        <w:t xml:space="preserve"> /</w:t>
      </w:r>
      <w:proofErr w:type="spellStart"/>
      <w:r w:rsidRPr="00DC18E3">
        <w:rPr>
          <w:lang w:bidi="ar-SA"/>
        </w:rPr>
        <w:t>etc</w:t>
      </w:r>
      <w:proofErr w:type="spellEnd"/>
      <w:r w:rsidRPr="00DC18E3">
        <w:rPr>
          <w:lang w:bidi="ar-SA"/>
        </w:rPr>
        <w:t>/apache2/</w:t>
      </w:r>
      <w:proofErr w:type="spellStart"/>
      <w:r w:rsidRPr="00DC18E3">
        <w:rPr>
          <w:lang w:bidi="ar-SA"/>
        </w:rPr>
        <w:t>ssl</w:t>
      </w:r>
      <w:proofErr w:type="spellEnd"/>
      <w:r w:rsidRPr="00DC18E3">
        <w:rPr>
          <w:lang w:bidi="ar-SA"/>
        </w:rPr>
        <w:t>/</w:t>
      </w:r>
      <w:proofErr w:type="spellStart"/>
      <w:r w:rsidRPr="00DC18E3">
        <w:rPr>
          <w:lang w:bidi="ar-SA"/>
        </w:rPr>
        <w:t>apache.key</w:t>
      </w:r>
      <w:proofErr w:type="spellEnd"/>
      <w:r w:rsidRPr="00DC18E3">
        <w:rPr>
          <w:lang w:bidi="ar-SA"/>
        </w:rPr>
        <w:t xml:space="preserve"> -out /</w:t>
      </w:r>
      <w:proofErr w:type="spellStart"/>
      <w:r w:rsidRPr="00DC18E3">
        <w:rPr>
          <w:lang w:bidi="ar-SA"/>
        </w:rPr>
        <w:t>etc</w:t>
      </w:r>
      <w:proofErr w:type="spellEnd"/>
      <w:r w:rsidRPr="00DC18E3">
        <w:rPr>
          <w:lang w:bidi="ar-SA"/>
        </w:rPr>
        <w:t>/apache2/</w:t>
      </w:r>
      <w:proofErr w:type="spellStart"/>
      <w:r w:rsidRPr="00DC18E3">
        <w:rPr>
          <w:lang w:bidi="ar-SA"/>
        </w:rPr>
        <w:t>ssl</w:t>
      </w:r>
      <w:proofErr w:type="spellEnd"/>
      <w:r w:rsidRPr="00DC18E3">
        <w:rPr>
          <w:lang w:bidi="ar-SA"/>
        </w:rPr>
        <w:t>/apache.crt</w:t>
      </w:r>
    </w:p>
    <w:p w14:paraId="13D889EA" w14:textId="77777777" w:rsidR="00DC18E3" w:rsidRDefault="00DC18E3" w:rsidP="00DC18E3">
      <w:pPr>
        <w:pStyle w:val="Txt-1"/>
        <w:ind w:left="1620"/>
        <w:rPr>
          <w:lang w:bidi="ar-SA"/>
        </w:rPr>
      </w:pPr>
      <w:r>
        <w:rPr>
          <w:lang w:bidi="ar-SA"/>
        </w:rPr>
        <w:t>-------- This will generate both the certificate and a public key</w:t>
      </w:r>
    </w:p>
    <w:p w14:paraId="0F54FAE6" w14:textId="3814E7CD" w:rsidR="00B6200E" w:rsidRDefault="00F54CAC" w:rsidP="0097157B">
      <w:pPr>
        <w:pStyle w:val="Txt-1"/>
        <w:numPr>
          <w:ilvl w:val="0"/>
          <w:numId w:val="27"/>
        </w:numPr>
        <w:rPr>
          <w:lang w:bidi="ar-SA"/>
        </w:rPr>
      </w:pPr>
      <w:r>
        <w:rPr>
          <w:lang w:bidi="ar-SA"/>
        </w:rPr>
        <w:t>Resta</w:t>
      </w:r>
      <w:r w:rsidR="004D1A35">
        <w:rPr>
          <w:lang w:bidi="ar-SA"/>
        </w:rPr>
        <w:t>rt apache</w:t>
      </w:r>
    </w:p>
    <w:p w14:paraId="3FE7BB9A" w14:textId="01D29B09" w:rsidR="004D1A35" w:rsidRDefault="00B27278" w:rsidP="0097157B">
      <w:pPr>
        <w:pStyle w:val="Txt-1"/>
        <w:numPr>
          <w:ilvl w:val="0"/>
          <w:numId w:val="27"/>
        </w:numPr>
        <w:rPr>
          <w:lang w:bidi="ar-SA"/>
        </w:rPr>
      </w:pPr>
      <w:r>
        <w:rPr>
          <w:lang w:bidi="ar-SA"/>
        </w:rPr>
        <w:t>Go to the website for finishing touches</w:t>
      </w:r>
    </w:p>
    <w:p w14:paraId="68BDB9C1" w14:textId="77777777" w:rsidR="00B50BD7" w:rsidRDefault="00B50BD7" w:rsidP="00B50BD7">
      <w:pPr>
        <w:pStyle w:val="Txt-1"/>
        <w:rPr>
          <w:lang w:bidi="ar-SA"/>
        </w:rPr>
      </w:pPr>
    </w:p>
    <w:p w14:paraId="518C01B2" w14:textId="77777777" w:rsidR="00B50BD7" w:rsidRDefault="00B50BD7" w:rsidP="00B50BD7">
      <w:pPr>
        <w:pStyle w:val="Txt-1"/>
        <w:rPr>
          <w:lang w:bidi="ar-SA"/>
        </w:rPr>
      </w:pPr>
    </w:p>
    <w:p w14:paraId="0329E8AD" w14:textId="77777777" w:rsidR="00B50BD7" w:rsidRDefault="00B50BD7" w:rsidP="00B50BD7">
      <w:pPr>
        <w:pStyle w:val="Txt-1"/>
        <w:rPr>
          <w:lang w:bidi="ar-SA"/>
        </w:rPr>
      </w:pPr>
    </w:p>
    <w:p w14:paraId="79CFF49C" w14:textId="77777777" w:rsidR="00B50BD7" w:rsidRDefault="00B50BD7" w:rsidP="00B50BD7">
      <w:pPr>
        <w:pStyle w:val="Txt-1"/>
        <w:rPr>
          <w:lang w:bidi="ar-SA"/>
        </w:rPr>
      </w:pPr>
    </w:p>
    <w:p w14:paraId="4A2A10BC" w14:textId="77777777" w:rsidR="00B6200E" w:rsidRDefault="00B6200E" w:rsidP="00DC18E3">
      <w:pPr>
        <w:pStyle w:val="Txt-1"/>
        <w:ind w:left="1620"/>
        <w:rPr>
          <w:lang w:bidi="ar-SA"/>
        </w:rPr>
      </w:pPr>
    </w:p>
    <w:p w14:paraId="67ABD215" w14:textId="27D15F56" w:rsidR="00B6200E" w:rsidRDefault="002105A9" w:rsidP="00B50BD7">
      <w:pPr>
        <w:pStyle w:val="Heading1"/>
        <w:rPr>
          <w:lang w:bidi="ar-SA"/>
        </w:rPr>
      </w:pPr>
      <w:bookmarkStart w:id="10" w:name="_Toc424851228"/>
      <w:r>
        <w:rPr>
          <w:lang w:bidi="ar-SA"/>
        </w:rPr>
        <w:lastRenderedPageBreak/>
        <w:t>Helpful Websites</w:t>
      </w:r>
      <w:bookmarkEnd w:id="10"/>
    </w:p>
    <w:p w14:paraId="45A75C46" w14:textId="77777777" w:rsidR="00B6200E" w:rsidRDefault="00B6200E" w:rsidP="00B6200E">
      <w:pPr>
        <w:pStyle w:val="Txt-1"/>
        <w:rPr>
          <w:lang w:bidi="ar-SA"/>
        </w:rPr>
      </w:pPr>
      <w:r>
        <w:rPr>
          <w:lang w:bidi="ar-SA"/>
        </w:rPr>
        <w:t xml:space="preserve">   Window 1</w:t>
      </w:r>
    </w:p>
    <w:p w14:paraId="408BD1CE" w14:textId="77777777" w:rsidR="00B6200E" w:rsidRDefault="00B6200E" w:rsidP="00B6200E">
      <w:pPr>
        <w:pStyle w:val="Txt-1"/>
        <w:rPr>
          <w:lang w:bidi="ar-SA"/>
        </w:rPr>
      </w:pPr>
    </w:p>
    <w:p w14:paraId="4EFCA6A6" w14:textId="77777777" w:rsidR="00B6200E" w:rsidRDefault="00B6200E" w:rsidP="00B6200E">
      <w:pPr>
        <w:pStyle w:val="Txt-1"/>
        <w:rPr>
          <w:lang w:bidi="ar-SA"/>
        </w:rPr>
      </w:pPr>
      <w:r>
        <w:rPr>
          <w:lang w:bidi="ar-SA"/>
        </w:rPr>
        <w:t xml:space="preserve">      Access Control - Apache HTTP Server Version 2.2</w:t>
      </w:r>
    </w:p>
    <w:p w14:paraId="4D920DD6" w14:textId="77777777" w:rsidR="00B6200E" w:rsidRDefault="00B6200E" w:rsidP="00B6200E">
      <w:pPr>
        <w:pStyle w:val="Txt-1"/>
        <w:rPr>
          <w:lang w:bidi="ar-SA"/>
        </w:rPr>
      </w:pPr>
      <w:r>
        <w:rPr>
          <w:lang w:bidi="ar-SA"/>
        </w:rPr>
        <w:t xml:space="preserve">      http://httpd.apache.org/docs/2.2/howto/access.html</w:t>
      </w:r>
    </w:p>
    <w:p w14:paraId="7729BB48" w14:textId="77777777" w:rsidR="00B6200E" w:rsidRDefault="00B6200E" w:rsidP="00B6200E">
      <w:pPr>
        <w:pStyle w:val="Txt-1"/>
        <w:rPr>
          <w:lang w:bidi="ar-SA"/>
        </w:rPr>
      </w:pPr>
    </w:p>
    <w:p w14:paraId="1702B29E" w14:textId="77777777" w:rsidR="00B6200E" w:rsidRDefault="00B6200E" w:rsidP="00B6200E">
      <w:pPr>
        <w:pStyle w:val="Txt-1"/>
        <w:rPr>
          <w:lang w:bidi="ar-SA"/>
        </w:rPr>
      </w:pPr>
      <w:r>
        <w:rPr>
          <w:lang w:bidi="ar-SA"/>
        </w:rPr>
        <w:t xml:space="preserve">      Authentication and Authorization - Apache HTTP Server Version 2.2</w:t>
      </w:r>
    </w:p>
    <w:p w14:paraId="5D8B1BCE" w14:textId="77777777" w:rsidR="00B6200E" w:rsidRDefault="00B6200E" w:rsidP="00B6200E">
      <w:pPr>
        <w:pStyle w:val="Txt-1"/>
        <w:rPr>
          <w:lang w:bidi="ar-SA"/>
        </w:rPr>
      </w:pPr>
      <w:r>
        <w:rPr>
          <w:lang w:bidi="ar-SA"/>
        </w:rPr>
        <w:t xml:space="preserve">      http://httpd.apache.org/docs/2.2/howto/auth.html</w:t>
      </w:r>
    </w:p>
    <w:p w14:paraId="3CB6A7D2" w14:textId="77777777" w:rsidR="00B6200E" w:rsidRDefault="00B6200E" w:rsidP="00B6200E">
      <w:pPr>
        <w:pStyle w:val="Txt-1"/>
        <w:rPr>
          <w:lang w:bidi="ar-SA"/>
        </w:rPr>
      </w:pPr>
    </w:p>
    <w:p w14:paraId="4650F20A" w14:textId="77777777" w:rsidR="00B6200E" w:rsidRDefault="00B6200E" w:rsidP="00B6200E">
      <w:pPr>
        <w:pStyle w:val="Txt-1"/>
        <w:rPr>
          <w:lang w:bidi="ar-SA"/>
        </w:rPr>
      </w:pPr>
      <w:r>
        <w:rPr>
          <w:lang w:bidi="ar-SA"/>
        </w:rPr>
        <w:t xml:space="preserve">      Password Protecting </w:t>
      </w:r>
      <w:proofErr w:type="gramStart"/>
      <w:r>
        <w:rPr>
          <w:lang w:bidi="ar-SA"/>
        </w:rPr>
        <w:t>A</w:t>
      </w:r>
      <w:proofErr w:type="gramEnd"/>
      <w:r>
        <w:rPr>
          <w:lang w:bidi="ar-SA"/>
        </w:rPr>
        <w:t xml:space="preserve"> Website in Apache Web Server - YouTube</w:t>
      </w:r>
    </w:p>
    <w:p w14:paraId="2A623FCD" w14:textId="77777777" w:rsidR="00B6200E" w:rsidRDefault="00B6200E" w:rsidP="00B6200E">
      <w:pPr>
        <w:pStyle w:val="Txt-1"/>
        <w:rPr>
          <w:lang w:bidi="ar-SA"/>
        </w:rPr>
      </w:pPr>
      <w:r>
        <w:rPr>
          <w:lang w:bidi="ar-SA"/>
        </w:rPr>
        <w:t xml:space="preserve">      https://www.youtube.com/watch?v=yR05IQrzGfI</w:t>
      </w:r>
    </w:p>
    <w:p w14:paraId="163670F8" w14:textId="77777777" w:rsidR="00B6200E" w:rsidRDefault="00B6200E" w:rsidP="00B6200E">
      <w:pPr>
        <w:pStyle w:val="Txt-1"/>
        <w:rPr>
          <w:lang w:bidi="ar-SA"/>
        </w:rPr>
      </w:pPr>
    </w:p>
    <w:p w14:paraId="4198973C" w14:textId="77777777" w:rsidR="00B6200E" w:rsidRDefault="00B6200E" w:rsidP="00B6200E">
      <w:pPr>
        <w:pStyle w:val="Txt-1"/>
        <w:rPr>
          <w:lang w:bidi="ar-SA"/>
        </w:rPr>
      </w:pPr>
      <w:r>
        <w:rPr>
          <w:lang w:bidi="ar-SA"/>
        </w:rPr>
        <w:t xml:space="preserve">      Linux Tutorial - Apache Web Login Authentication:</w:t>
      </w:r>
    </w:p>
    <w:p w14:paraId="15EEBB08" w14:textId="77777777" w:rsidR="00B6200E" w:rsidRDefault="00B6200E" w:rsidP="00B6200E">
      <w:pPr>
        <w:pStyle w:val="Txt-1"/>
        <w:rPr>
          <w:lang w:bidi="ar-SA"/>
        </w:rPr>
      </w:pPr>
      <w:r>
        <w:rPr>
          <w:lang w:bidi="ar-SA"/>
        </w:rPr>
        <w:t xml:space="preserve">      http://www.yolinux.com/TUTORIALS/LinuxTutorialApacheAddingLoginSiteProtection.html</w:t>
      </w:r>
    </w:p>
    <w:p w14:paraId="0289DA68" w14:textId="77777777" w:rsidR="00B6200E" w:rsidRDefault="00B6200E" w:rsidP="00B6200E">
      <w:pPr>
        <w:pStyle w:val="Txt-1"/>
        <w:rPr>
          <w:lang w:bidi="ar-SA"/>
        </w:rPr>
      </w:pPr>
    </w:p>
    <w:p w14:paraId="7D8C799B" w14:textId="77777777" w:rsidR="00B6200E" w:rsidRDefault="00B6200E" w:rsidP="00B6200E">
      <w:pPr>
        <w:pStyle w:val="Txt-1"/>
        <w:rPr>
          <w:lang w:bidi="ar-SA"/>
        </w:rPr>
      </w:pPr>
      <w:r>
        <w:rPr>
          <w:lang w:bidi="ar-SA"/>
        </w:rPr>
        <w:t xml:space="preserve">      Cut and Paste JavaScript-Password protected page</w:t>
      </w:r>
    </w:p>
    <w:p w14:paraId="11222780" w14:textId="77777777" w:rsidR="00B6200E" w:rsidRDefault="00B6200E" w:rsidP="00B6200E">
      <w:pPr>
        <w:pStyle w:val="Txt-1"/>
        <w:rPr>
          <w:lang w:bidi="ar-SA"/>
        </w:rPr>
      </w:pPr>
      <w:r>
        <w:rPr>
          <w:lang w:bidi="ar-SA"/>
        </w:rPr>
        <w:t xml:space="preserve">      http://www.javascriptkit.com/script/cut10.shtml</w:t>
      </w:r>
    </w:p>
    <w:p w14:paraId="66520B2D" w14:textId="77777777" w:rsidR="00B6200E" w:rsidRDefault="00B6200E" w:rsidP="00B6200E">
      <w:pPr>
        <w:pStyle w:val="Txt-1"/>
        <w:rPr>
          <w:lang w:bidi="ar-SA"/>
        </w:rPr>
      </w:pPr>
    </w:p>
    <w:p w14:paraId="7483A798" w14:textId="77777777" w:rsidR="00B6200E" w:rsidRDefault="00B6200E" w:rsidP="00B6200E">
      <w:pPr>
        <w:pStyle w:val="Txt-1"/>
        <w:rPr>
          <w:lang w:bidi="ar-SA"/>
        </w:rPr>
      </w:pPr>
      <w:r>
        <w:rPr>
          <w:lang w:bidi="ar-SA"/>
        </w:rPr>
        <w:t xml:space="preserve">      security - Best way to store password in database - Stack Overflow</w:t>
      </w:r>
    </w:p>
    <w:p w14:paraId="79C161C9" w14:textId="77777777" w:rsidR="00B6200E" w:rsidRDefault="00B6200E" w:rsidP="00B6200E">
      <w:pPr>
        <w:pStyle w:val="Txt-1"/>
        <w:rPr>
          <w:lang w:bidi="ar-SA"/>
        </w:rPr>
      </w:pPr>
      <w:r>
        <w:rPr>
          <w:lang w:bidi="ar-SA"/>
        </w:rPr>
        <w:t xml:space="preserve">      http://stackoverflow.com/questions/1054022/best-way-to-store-password-in-database</w:t>
      </w:r>
    </w:p>
    <w:p w14:paraId="0AD147B2" w14:textId="77777777" w:rsidR="00B6200E" w:rsidRDefault="00B6200E" w:rsidP="00B6200E">
      <w:pPr>
        <w:pStyle w:val="Txt-1"/>
        <w:rPr>
          <w:lang w:bidi="ar-SA"/>
        </w:rPr>
      </w:pPr>
    </w:p>
    <w:p w14:paraId="19B82BE4" w14:textId="77777777" w:rsidR="00B6200E" w:rsidRDefault="00B6200E" w:rsidP="00B6200E">
      <w:pPr>
        <w:pStyle w:val="Txt-1"/>
        <w:rPr>
          <w:lang w:bidi="ar-SA"/>
        </w:rPr>
      </w:pPr>
      <w:r>
        <w:rPr>
          <w:lang w:bidi="ar-SA"/>
        </w:rPr>
        <w:t xml:space="preserve">      Create Login Form Access Database Part 1 - YouTube</w:t>
      </w:r>
    </w:p>
    <w:p w14:paraId="49789475" w14:textId="77777777" w:rsidR="00B6200E" w:rsidRDefault="00B6200E" w:rsidP="00B6200E">
      <w:pPr>
        <w:pStyle w:val="Txt-1"/>
        <w:rPr>
          <w:lang w:bidi="ar-SA"/>
        </w:rPr>
      </w:pPr>
      <w:r>
        <w:rPr>
          <w:lang w:bidi="ar-SA"/>
        </w:rPr>
        <w:t xml:space="preserve">      https://www.youtube.com/watch?v=sWsTwYuWc1o</w:t>
      </w:r>
    </w:p>
    <w:p w14:paraId="31E4230C" w14:textId="77777777" w:rsidR="00B6200E" w:rsidRDefault="00B6200E" w:rsidP="00B6200E">
      <w:pPr>
        <w:pStyle w:val="Txt-1"/>
        <w:rPr>
          <w:lang w:bidi="ar-SA"/>
        </w:rPr>
      </w:pPr>
    </w:p>
    <w:p w14:paraId="18215555" w14:textId="77777777" w:rsidR="00B6200E" w:rsidRDefault="00B6200E" w:rsidP="00B6200E">
      <w:pPr>
        <w:pStyle w:val="Txt-1"/>
        <w:rPr>
          <w:lang w:bidi="ar-SA"/>
        </w:rPr>
      </w:pPr>
      <w:r>
        <w:rPr>
          <w:lang w:bidi="ar-SA"/>
        </w:rPr>
        <w:t xml:space="preserve">      </w:t>
      </w:r>
      <w:proofErr w:type="spellStart"/>
      <w:r>
        <w:rPr>
          <w:lang w:bidi="ar-SA"/>
        </w:rPr>
        <w:t>ProgrammingKnowledge</w:t>
      </w:r>
      <w:proofErr w:type="spellEnd"/>
      <w:r>
        <w:rPr>
          <w:lang w:bidi="ar-SA"/>
        </w:rPr>
        <w:t xml:space="preserve"> - YouTube</w:t>
      </w:r>
    </w:p>
    <w:p w14:paraId="51D36CC7" w14:textId="77777777" w:rsidR="00B6200E" w:rsidRDefault="00B6200E" w:rsidP="00B6200E">
      <w:pPr>
        <w:pStyle w:val="Txt-1"/>
        <w:rPr>
          <w:lang w:bidi="ar-SA"/>
        </w:rPr>
      </w:pPr>
      <w:r>
        <w:rPr>
          <w:lang w:bidi="ar-SA"/>
        </w:rPr>
        <w:t xml:space="preserve">      https://www.youtube.com/user/ProgrammingKnowledge/playlists</w:t>
      </w:r>
    </w:p>
    <w:p w14:paraId="3700F266" w14:textId="77777777" w:rsidR="00B6200E" w:rsidRDefault="00B6200E" w:rsidP="00B6200E">
      <w:pPr>
        <w:pStyle w:val="Txt-1"/>
        <w:rPr>
          <w:lang w:bidi="ar-SA"/>
        </w:rPr>
      </w:pPr>
    </w:p>
    <w:p w14:paraId="3A60004E" w14:textId="77777777" w:rsidR="00B6200E" w:rsidRDefault="00B6200E" w:rsidP="00B6200E">
      <w:pPr>
        <w:pStyle w:val="Txt-1"/>
        <w:rPr>
          <w:lang w:bidi="ar-SA"/>
        </w:rPr>
      </w:pPr>
      <w:r>
        <w:rPr>
          <w:lang w:bidi="ar-SA"/>
        </w:rPr>
        <w:t xml:space="preserve">      Beginner SQLite Tutorials - YouTube</w:t>
      </w:r>
    </w:p>
    <w:p w14:paraId="0FF89498" w14:textId="77777777" w:rsidR="00B6200E" w:rsidRDefault="00B6200E" w:rsidP="00B6200E">
      <w:pPr>
        <w:pStyle w:val="Txt-1"/>
        <w:rPr>
          <w:lang w:bidi="ar-SA"/>
        </w:rPr>
      </w:pPr>
      <w:r>
        <w:rPr>
          <w:lang w:bidi="ar-SA"/>
        </w:rPr>
        <w:t xml:space="preserve">      https://www.youtube.com/playlist?list=PLS1QulWo1RIa0-Cs2Qx6GFyiIVVVS9lCS</w:t>
      </w:r>
    </w:p>
    <w:p w14:paraId="4E69400B" w14:textId="77777777" w:rsidR="00B6200E" w:rsidRDefault="00B6200E" w:rsidP="00B6200E">
      <w:pPr>
        <w:pStyle w:val="Txt-1"/>
        <w:rPr>
          <w:lang w:bidi="ar-SA"/>
        </w:rPr>
      </w:pPr>
    </w:p>
    <w:p w14:paraId="36CAC202" w14:textId="77777777" w:rsidR="00B6200E" w:rsidRDefault="00B6200E" w:rsidP="00B6200E">
      <w:pPr>
        <w:pStyle w:val="Txt-1"/>
        <w:rPr>
          <w:lang w:bidi="ar-SA"/>
        </w:rPr>
      </w:pPr>
      <w:r>
        <w:rPr>
          <w:lang w:bidi="ar-SA"/>
        </w:rPr>
        <w:t xml:space="preserve">      Microsoft Access Database Tutorial for beginner - YouTube</w:t>
      </w:r>
    </w:p>
    <w:p w14:paraId="1B81A2AB" w14:textId="77777777" w:rsidR="00B6200E" w:rsidRDefault="00B6200E" w:rsidP="00B6200E">
      <w:pPr>
        <w:pStyle w:val="Txt-1"/>
        <w:rPr>
          <w:lang w:bidi="ar-SA"/>
        </w:rPr>
      </w:pPr>
      <w:r>
        <w:rPr>
          <w:lang w:bidi="ar-SA"/>
        </w:rPr>
        <w:t xml:space="preserve">      https://www.youtube.com/playlist?list=PLS1QulWo1RIY0ijYy9qcXoo3lioUKtRsZ</w:t>
      </w:r>
    </w:p>
    <w:p w14:paraId="574A28BA" w14:textId="77777777" w:rsidR="00B6200E" w:rsidRDefault="00B6200E" w:rsidP="00B6200E">
      <w:pPr>
        <w:pStyle w:val="Txt-1"/>
        <w:rPr>
          <w:lang w:bidi="ar-SA"/>
        </w:rPr>
      </w:pPr>
    </w:p>
    <w:p w14:paraId="530940A9" w14:textId="77777777" w:rsidR="00B6200E" w:rsidRDefault="00B6200E" w:rsidP="00B6200E">
      <w:pPr>
        <w:pStyle w:val="Txt-1"/>
        <w:rPr>
          <w:lang w:bidi="ar-SA"/>
        </w:rPr>
      </w:pPr>
      <w:r>
        <w:rPr>
          <w:lang w:bidi="ar-SA"/>
        </w:rPr>
        <w:t xml:space="preserve">   Window 2</w:t>
      </w:r>
    </w:p>
    <w:p w14:paraId="25026C1D" w14:textId="77777777" w:rsidR="00B6200E" w:rsidRDefault="00B6200E" w:rsidP="00B6200E">
      <w:pPr>
        <w:pStyle w:val="Txt-1"/>
        <w:rPr>
          <w:lang w:bidi="ar-SA"/>
        </w:rPr>
      </w:pPr>
    </w:p>
    <w:p w14:paraId="68FA4A68" w14:textId="77777777" w:rsidR="00B6200E" w:rsidRDefault="00B6200E" w:rsidP="00B6200E">
      <w:pPr>
        <w:pStyle w:val="Txt-1"/>
        <w:rPr>
          <w:lang w:bidi="ar-SA"/>
        </w:rPr>
      </w:pPr>
      <w:r>
        <w:rPr>
          <w:lang w:bidi="ar-SA"/>
        </w:rPr>
        <w:t xml:space="preserve">      SSL/TLS Strong Encryption: How-To - Apache HTTP Server Version 2.4</w:t>
      </w:r>
    </w:p>
    <w:p w14:paraId="6505689F" w14:textId="77777777" w:rsidR="00B6200E" w:rsidRDefault="00B6200E" w:rsidP="00B6200E">
      <w:pPr>
        <w:pStyle w:val="Txt-1"/>
        <w:rPr>
          <w:lang w:bidi="ar-SA"/>
        </w:rPr>
      </w:pPr>
      <w:r>
        <w:rPr>
          <w:lang w:bidi="ar-SA"/>
        </w:rPr>
        <w:t xml:space="preserve">      http://httpd.apache.org/docs/2.4/ssl/ssl_howto.html</w:t>
      </w:r>
    </w:p>
    <w:p w14:paraId="1B8B8ABC" w14:textId="77777777" w:rsidR="00B6200E" w:rsidRDefault="00B6200E" w:rsidP="00B6200E">
      <w:pPr>
        <w:pStyle w:val="Txt-1"/>
        <w:rPr>
          <w:lang w:bidi="ar-SA"/>
        </w:rPr>
      </w:pPr>
    </w:p>
    <w:p w14:paraId="53560225" w14:textId="77777777" w:rsidR="00B6200E" w:rsidRDefault="00B6200E" w:rsidP="00B6200E">
      <w:pPr>
        <w:pStyle w:val="Txt-1"/>
        <w:rPr>
          <w:lang w:bidi="ar-SA"/>
        </w:rPr>
      </w:pPr>
      <w:r>
        <w:rPr>
          <w:lang w:bidi="ar-SA"/>
        </w:rPr>
        <w:t xml:space="preserve">      Passwords, Hashes and Salt (ITS335, Lecture 8, 2013) - YouTube</w:t>
      </w:r>
    </w:p>
    <w:p w14:paraId="259D39F5" w14:textId="77777777" w:rsidR="00B6200E" w:rsidRDefault="00B6200E" w:rsidP="00B6200E">
      <w:pPr>
        <w:pStyle w:val="Txt-1"/>
        <w:rPr>
          <w:lang w:bidi="ar-SA"/>
        </w:rPr>
      </w:pPr>
      <w:r>
        <w:rPr>
          <w:lang w:bidi="ar-SA"/>
        </w:rPr>
        <w:t xml:space="preserve">      https://www.youtube.com/watch?v=M7SWzGi0a50</w:t>
      </w:r>
    </w:p>
    <w:p w14:paraId="1BC530CA" w14:textId="77777777" w:rsidR="00B6200E" w:rsidRDefault="00B6200E" w:rsidP="00B6200E">
      <w:pPr>
        <w:pStyle w:val="Txt-1"/>
        <w:rPr>
          <w:lang w:bidi="ar-SA"/>
        </w:rPr>
      </w:pPr>
    </w:p>
    <w:p w14:paraId="76ED857A" w14:textId="77777777" w:rsidR="00B6200E" w:rsidRDefault="00B6200E" w:rsidP="00B6200E">
      <w:pPr>
        <w:pStyle w:val="Txt-1"/>
        <w:rPr>
          <w:lang w:bidi="ar-SA"/>
        </w:rPr>
      </w:pPr>
      <w:r>
        <w:rPr>
          <w:lang w:bidi="ar-SA"/>
        </w:rPr>
        <w:t xml:space="preserve">      Beginner PHP Tutorial - 108 - An Introduction to Databases - YouTube</w:t>
      </w:r>
    </w:p>
    <w:p w14:paraId="1126A032" w14:textId="77777777" w:rsidR="00B6200E" w:rsidRDefault="00B6200E" w:rsidP="00B6200E">
      <w:pPr>
        <w:pStyle w:val="Txt-1"/>
        <w:rPr>
          <w:lang w:bidi="ar-SA"/>
        </w:rPr>
      </w:pPr>
      <w:r>
        <w:rPr>
          <w:lang w:bidi="ar-SA"/>
        </w:rPr>
        <w:t xml:space="preserve">      https://www.youtube.com/watch?v=83pUFQc6yW8&amp;index=108&amp;list=PL442FA2C127377F07</w:t>
      </w:r>
    </w:p>
    <w:p w14:paraId="11DC4FD8" w14:textId="77777777" w:rsidR="00B6200E" w:rsidRDefault="00B6200E" w:rsidP="00B6200E">
      <w:pPr>
        <w:pStyle w:val="Txt-1"/>
        <w:rPr>
          <w:lang w:bidi="ar-SA"/>
        </w:rPr>
      </w:pPr>
    </w:p>
    <w:p w14:paraId="4BEFD55A" w14:textId="77777777" w:rsidR="00B6200E" w:rsidRDefault="00B6200E" w:rsidP="00B6200E">
      <w:pPr>
        <w:pStyle w:val="Txt-1"/>
        <w:rPr>
          <w:lang w:bidi="ar-SA"/>
        </w:rPr>
      </w:pPr>
      <w:r>
        <w:rPr>
          <w:lang w:bidi="ar-SA"/>
        </w:rPr>
        <w:t xml:space="preserve">      Beginner PHP Tutorial - 136 - Logging the User </w:t>
      </w:r>
      <w:proofErr w:type="gramStart"/>
      <w:r>
        <w:rPr>
          <w:lang w:bidi="ar-SA"/>
        </w:rPr>
        <w:t>In</w:t>
      </w:r>
      <w:proofErr w:type="gramEnd"/>
      <w:r>
        <w:rPr>
          <w:lang w:bidi="ar-SA"/>
        </w:rPr>
        <w:t xml:space="preserve"> Part 1 - YouTube</w:t>
      </w:r>
    </w:p>
    <w:p w14:paraId="4AD8CD43" w14:textId="77777777" w:rsidR="00B6200E" w:rsidRDefault="00B6200E" w:rsidP="00B6200E">
      <w:pPr>
        <w:pStyle w:val="Txt-1"/>
        <w:rPr>
          <w:lang w:bidi="ar-SA"/>
        </w:rPr>
      </w:pPr>
      <w:r>
        <w:rPr>
          <w:lang w:bidi="ar-SA"/>
        </w:rPr>
        <w:lastRenderedPageBreak/>
        <w:t xml:space="preserve">      https://www.youtube.com/watch?v=mRmLkzrfDzU&amp;list=PL442FA2C127377F07&amp;index=136</w:t>
      </w:r>
    </w:p>
    <w:p w14:paraId="7A476EEF" w14:textId="77777777" w:rsidR="00B6200E" w:rsidRDefault="00B6200E" w:rsidP="00B6200E">
      <w:pPr>
        <w:pStyle w:val="Txt-1"/>
        <w:rPr>
          <w:lang w:bidi="ar-SA"/>
        </w:rPr>
      </w:pPr>
    </w:p>
    <w:p w14:paraId="2177C0BC" w14:textId="77777777" w:rsidR="00B6200E" w:rsidRDefault="00B6200E" w:rsidP="00B6200E">
      <w:pPr>
        <w:pStyle w:val="Txt-1"/>
        <w:rPr>
          <w:lang w:bidi="ar-SA"/>
        </w:rPr>
      </w:pPr>
      <w:r>
        <w:rPr>
          <w:lang w:bidi="ar-SA"/>
        </w:rPr>
        <w:t xml:space="preserve">      Beginner PHP Tutorial - 151 - SQL Injection Part 1 - YouTube</w:t>
      </w:r>
    </w:p>
    <w:p w14:paraId="0A29B428" w14:textId="77777777" w:rsidR="00B6200E" w:rsidRDefault="00B6200E" w:rsidP="00B6200E">
      <w:pPr>
        <w:pStyle w:val="Txt-1"/>
        <w:rPr>
          <w:lang w:bidi="ar-SA"/>
        </w:rPr>
      </w:pPr>
      <w:r>
        <w:rPr>
          <w:lang w:bidi="ar-SA"/>
        </w:rPr>
        <w:t xml:space="preserve">      https://www.youtube.com/watch?v=L41oWB4I1po&amp;list=PL442FA2C127377F07&amp;index=151</w:t>
      </w:r>
    </w:p>
    <w:p w14:paraId="7CF11D6C" w14:textId="77777777" w:rsidR="00B6200E" w:rsidRDefault="00B6200E" w:rsidP="00B6200E">
      <w:pPr>
        <w:pStyle w:val="Txt-1"/>
        <w:rPr>
          <w:lang w:bidi="ar-SA"/>
        </w:rPr>
      </w:pPr>
    </w:p>
    <w:p w14:paraId="4902AF98" w14:textId="77777777" w:rsidR="00B6200E" w:rsidRDefault="00B6200E" w:rsidP="00B6200E">
      <w:pPr>
        <w:pStyle w:val="Txt-1"/>
        <w:rPr>
          <w:lang w:bidi="ar-SA"/>
        </w:rPr>
      </w:pPr>
      <w:r>
        <w:rPr>
          <w:lang w:bidi="ar-SA"/>
        </w:rPr>
        <w:t xml:space="preserve">      Beginner PHP Tutorial - 148 - More Validation Part 1 - YouTube</w:t>
      </w:r>
    </w:p>
    <w:p w14:paraId="071741B3" w14:textId="77777777" w:rsidR="00B6200E" w:rsidRDefault="00B6200E" w:rsidP="00B6200E">
      <w:pPr>
        <w:pStyle w:val="Txt-1"/>
        <w:rPr>
          <w:lang w:bidi="ar-SA"/>
        </w:rPr>
      </w:pPr>
      <w:r>
        <w:rPr>
          <w:lang w:bidi="ar-SA"/>
        </w:rPr>
        <w:t xml:space="preserve">      https://www.youtube.com/watch?v=xSMLhdwdoQo&amp;index=148&amp;list=PL442FA2C127377F07</w:t>
      </w:r>
    </w:p>
    <w:p w14:paraId="22401D96" w14:textId="77777777" w:rsidR="00B6200E" w:rsidRDefault="00B6200E" w:rsidP="00B6200E">
      <w:pPr>
        <w:pStyle w:val="Txt-1"/>
        <w:rPr>
          <w:lang w:bidi="ar-SA"/>
        </w:rPr>
      </w:pPr>
    </w:p>
    <w:p w14:paraId="10BBC7C1" w14:textId="77777777" w:rsidR="00B6200E" w:rsidRDefault="00B6200E" w:rsidP="00B6200E">
      <w:pPr>
        <w:pStyle w:val="Txt-1"/>
        <w:rPr>
          <w:lang w:bidi="ar-SA"/>
        </w:rPr>
      </w:pPr>
      <w:r>
        <w:rPr>
          <w:lang w:bidi="ar-SA"/>
        </w:rPr>
        <w:t xml:space="preserve">   Window 3</w:t>
      </w:r>
    </w:p>
    <w:p w14:paraId="0EEAFCCD" w14:textId="77777777" w:rsidR="00B6200E" w:rsidRDefault="00B6200E" w:rsidP="00B6200E">
      <w:pPr>
        <w:pStyle w:val="Txt-1"/>
        <w:rPr>
          <w:lang w:bidi="ar-SA"/>
        </w:rPr>
      </w:pPr>
    </w:p>
    <w:p w14:paraId="67F0F519" w14:textId="77777777" w:rsidR="00B6200E" w:rsidRDefault="00B6200E" w:rsidP="00B6200E">
      <w:pPr>
        <w:pStyle w:val="Txt-1"/>
        <w:rPr>
          <w:lang w:bidi="ar-SA"/>
        </w:rPr>
      </w:pPr>
      <w:r>
        <w:rPr>
          <w:lang w:bidi="ar-SA"/>
        </w:rPr>
        <w:t xml:space="preserve">      https raspberry pi - YouTube</w:t>
      </w:r>
    </w:p>
    <w:p w14:paraId="21F7BBDE" w14:textId="77777777" w:rsidR="00B6200E" w:rsidRDefault="00B6200E" w:rsidP="00B6200E">
      <w:pPr>
        <w:pStyle w:val="Txt-1"/>
        <w:rPr>
          <w:lang w:bidi="ar-SA"/>
        </w:rPr>
      </w:pPr>
      <w:r>
        <w:rPr>
          <w:lang w:bidi="ar-SA"/>
        </w:rPr>
        <w:t xml:space="preserve">      https://www.youtube.com/results?search_query=https+raspberry+pi</w:t>
      </w:r>
    </w:p>
    <w:p w14:paraId="37EEE9D3" w14:textId="77777777" w:rsidR="00B6200E" w:rsidRDefault="00B6200E" w:rsidP="00B6200E">
      <w:pPr>
        <w:pStyle w:val="Txt-1"/>
        <w:rPr>
          <w:lang w:bidi="ar-SA"/>
        </w:rPr>
      </w:pPr>
    </w:p>
    <w:p w14:paraId="638D03A4" w14:textId="77777777" w:rsidR="00B6200E" w:rsidRDefault="00B6200E" w:rsidP="00B6200E">
      <w:pPr>
        <w:pStyle w:val="Txt-1"/>
        <w:rPr>
          <w:lang w:bidi="ar-SA"/>
        </w:rPr>
      </w:pPr>
      <w:r>
        <w:rPr>
          <w:lang w:bidi="ar-SA"/>
        </w:rPr>
        <w:t xml:space="preserve">      Raspberry Pi - How to put your Pi Online - YouTube</w:t>
      </w:r>
    </w:p>
    <w:p w14:paraId="33D18910" w14:textId="77777777" w:rsidR="00B6200E" w:rsidRDefault="00B6200E" w:rsidP="00B6200E">
      <w:pPr>
        <w:pStyle w:val="Txt-1"/>
        <w:rPr>
          <w:lang w:bidi="ar-SA"/>
        </w:rPr>
      </w:pPr>
      <w:r>
        <w:rPr>
          <w:lang w:bidi="ar-SA"/>
        </w:rPr>
        <w:t xml:space="preserve">      https://www.youtube.com/watch?v=G0Lg4O-eeRQ</w:t>
      </w:r>
    </w:p>
    <w:p w14:paraId="08840687" w14:textId="77777777" w:rsidR="00B6200E" w:rsidRDefault="00B6200E" w:rsidP="00B6200E">
      <w:pPr>
        <w:pStyle w:val="Txt-1"/>
        <w:rPr>
          <w:lang w:bidi="ar-SA"/>
        </w:rPr>
      </w:pPr>
    </w:p>
    <w:p w14:paraId="4BFB291B" w14:textId="77777777" w:rsidR="00B6200E" w:rsidRDefault="00B6200E" w:rsidP="00B6200E">
      <w:pPr>
        <w:pStyle w:val="Txt-1"/>
        <w:rPr>
          <w:lang w:bidi="ar-SA"/>
        </w:rPr>
      </w:pPr>
      <w:r>
        <w:rPr>
          <w:lang w:bidi="ar-SA"/>
        </w:rPr>
        <w:t xml:space="preserve">      Setting up a secure website with HTTPS and SPDY support under </w:t>
      </w:r>
      <w:proofErr w:type="spellStart"/>
      <w:r>
        <w:rPr>
          <w:lang w:bidi="ar-SA"/>
        </w:rPr>
        <w:t>nginx</w:t>
      </w:r>
      <w:proofErr w:type="spellEnd"/>
      <w:r>
        <w:rPr>
          <w:lang w:bidi="ar-SA"/>
        </w:rPr>
        <w:t xml:space="preserve"> on a Raspberry Pi | Matt Wilcox, Web Developer &amp; Tinkerer</w:t>
      </w:r>
    </w:p>
    <w:p w14:paraId="7D64D642" w14:textId="77777777" w:rsidR="00B6200E" w:rsidRDefault="00B6200E" w:rsidP="00B6200E">
      <w:pPr>
        <w:pStyle w:val="Txt-1"/>
        <w:rPr>
          <w:lang w:bidi="ar-SA"/>
        </w:rPr>
      </w:pPr>
      <w:r>
        <w:rPr>
          <w:lang w:bidi="ar-SA"/>
        </w:rPr>
        <w:t xml:space="preserve">      https://mattwilcox.net/web-development/setting-up-a-secure-website-with-https-and-spdy-support-under-nginx-on-a-raspberry-pi</w:t>
      </w:r>
    </w:p>
    <w:p w14:paraId="207C9FEF" w14:textId="77777777" w:rsidR="00B6200E" w:rsidRDefault="00B6200E" w:rsidP="00B6200E">
      <w:pPr>
        <w:pStyle w:val="Txt-1"/>
        <w:rPr>
          <w:lang w:bidi="ar-SA"/>
        </w:rPr>
      </w:pPr>
    </w:p>
    <w:p w14:paraId="68105456" w14:textId="77777777" w:rsidR="00B6200E" w:rsidRDefault="00B6200E" w:rsidP="00B6200E">
      <w:pPr>
        <w:pStyle w:val="Txt-1"/>
        <w:rPr>
          <w:lang w:bidi="ar-SA"/>
        </w:rPr>
      </w:pPr>
      <w:r>
        <w:rPr>
          <w:lang w:bidi="ar-SA"/>
        </w:rPr>
        <w:t xml:space="preserve">      Setting up a (reasonably) secure home web-server with Raspberry Pi | Matt Wilcox, Web Developer &amp; Tinkerer</w:t>
      </w:r>
    </w:p>
    <w:p w14:paraId="55805024" w14:textId="77777777" w:rsidR="00B6200E" w:rsidRDefault="00B6200E" w:rsidP="00B6200E">
      <w:pPr>
        <w:pStyle w:val="Txt-1"/>
        <w:rPr>
          <w:lang w:bidi="ar-SA"/>
        </w:rPr>
      </w:pPr>
      <w:r>
        <w:rPr>
          <w:lang w:bidi="ar-SA"/>
        </w:rPr>
        <w:t xml:space="preserve">      https://mattwilcox.net/web-development/setting-up-a-secure-home-web-server-with-raspberry-pi</w:t>
      </w:r>
    </w:p>
    <w:p w14:paraId="368F5A4F" w14:textId="77777777" w:rsidR="00B6200E" w:rsidRDefault="00B6200E" w:rsidP="00B6200E">
      <w:pPr>
        <w:pStyle w:val="Txt-1"/>
        <w:rPr>
          <w:lang w:bidi="ar-SA"/>
        </w:rPr>
      </w:pPr>
    </w:p>
    <w:p w14:paraId="34884B63" w14:textId="77777777" w:rsidR="00B6200E" w:rsidRDefault="00B6200E" w:rsidP="00B6200E">
      <w:pPr>
        <w:pStyle w:val="Txt-1"/>
        <w:rPr>
          <w:lang w:bidi="ar-SA"/>
        </w:rPr>
      </w:pPr>
      <w:r>
        <w:rPr>
          <w:lang w:bidi="ar-SA"/>
        </w:rPr>
        <w:t xml:space="preserve">      Securing Your Server - </w:t>
      </w:r>
      <w:proofErr w:type="spellStart"/>
      <w:r>
        <w:rPr>
          <w:lang w:bidi="ar-SA"/>
        </w:rPr>
        <w:t>Linode</w:t>
      </w:r>
      <w:proofErr w:type="spellEnd"/>
      <w:r>
        <w:rPr>
          <w:lang w:bidi="ar-SA"/>
        </w:rPr>
        <w:t xml:space="preserve"> Guides &amp; Tutorials</w:t>
      </w:r>
    </w:p>
    <w:p w14:paraId="6BC0E1C4" w14:textId="77777777" w:rsidR="00B6200E" w:rsidRDefault="00B6200E" w:rsidP="00B6200E">
      <w:pPr>
        <w:pStyle w:val="Txt-1"/>
        <w:rPr>
          <w:lang w:bidi="ar-SA"/>
        </w:rPr>
      </w:pPr>
      <w:r>
        <w:rPr>
          <w:lang w:bidi="ar-SA"/>
        </w:rPr>
        <w:t xml:space="preserve">      https://www.linode.com/docs/security/securing-your-server/</w:t>
      </w:r>
    </w:p>
    <w:p w14:paraId="61A1FD02" w14:textId="77777777" w:rsidR="00B6200E" w:rsidRDefault="00B6200E" w:rsidP="00B6200E">
      <w:pPr>
        <w:pStyle w:val="Txt-1"/>
        <w:rPr>
          <w:lang w:bidi="ar-SA"/>
        </w:rPr>
      </w:pPr>
    </w:p>
    <w:p w14:paraId="1E7429A5" w14:textId="77777777" w:rsidR="00B6200E" w:rsidRDefault="00B6200E" w:rsidP="00B6200E">
      <w:pPr>
        <w:pStyle w:val="Txt-1"/>
        <w:rPr>
          <w:lang w:bidi="ar-SA"/>
        </w:rPr>
      </w:pPr>
      <w:r>
        <w:rPr>
          <w:lang w:bidi="ar-SA"/>
        </w:rPr>
        <w:t xml:space="preserve">      </w:t>
      </w:r>
      <w:proofErr w:type="spellStart"/>
      <w:r>
        <w:rPr>
          <w:lang w:bidi="ar-SA"/>
        </w:rPr>
        <w:t>cron</w:t>
      </w:r>
      <w:proofErr w:type="spellEnd"/>
      <w:r>
        <w:rPr>
          <w:lang w:bidi="ar-SA"/>
        </w:rPr>
        <w:t xml:space="preserve"> job - Google Search</w:t>
      </w:r>
    </w:p>
    <w:p w14:paraId="696E5257" w14:textId="77777777" w:rsidR="00B6200E" w:rsidRDefault="00B6200E" w:rsidP="00B6200E">
      <w:pPr>
        <w:pStyle w:val="Txt-1"/>
        <w:rPr>
          <w:lang w:bidi="ar-SA"/>
        </w:rPr>
      </w:pPr>
      <w:r>
        <w:rPr>
          <w:lang w:bidi="ar-SA"/>
        </w:rPr>
        <w:t xml:space="preserve">      </w:t>
      </w:r>
      <w:proofErr w:type="gramStart"/>
      <w:r>
        <w:rPr>
          <w:lang w:bidi="ar-SA"/>
        </w:rPr>
        <w:t>https://www.google.com/search?q=chorn+job&amp;oq=chorn+job&amp;aqs=chrome..</w:t>
      </w:r>
      <w:proofErr w:type="gramEnd"/>
      <w:r>
        <w:rPr>
          <w:lang w:bidi="ar-SA"/>
        </w:rPr>
        <w:t>69i57.2722j0j7&amp;sourceid=chrome&amp;es_sm=0&amp;ie=UTF-8#q=cron+job</w:t>
      </w:r>
    </w:p>
    <w:p w14:paraId="4859C4AC" w14:textId="77777777" w:rsidR="00B6200E" w:rsidRDefault="00B6200E" w:rsidP="00B6200E">
      <w:pPr>
        <w:pStyle w:val="Txt-1"/>
        <w:rPr>
          <w:lang w:bidi="ar-SA"/>
        </w:rPr>
      </w:pPr>
    </w:p>
    <w:p w14:paraId="36DAD7FF" w14:textId="77777777" w:rsidR="00B6200E" w:rsidRDefault="00B6200E" w:rsidP="00B6200E">
      <w:pPr>
        <w:pStyle w:val="Txt-1"/>
        <w:rPr>
          <w:lang w:bidi="ar-SA"/>
        </w:rPr>
      </w:pPr>
      <w:r>
        <w:rPr>
          <w:lang w:bidi="ar-SA"/>
        </w:rPr>
        <w:t xml:space="preserve">   Window 4</w:t>
      </w:r>
    </w:p>
    <w:p w14:paraId="049D1F7E" w14:textId="77777777" w:rsidR="00B6200E" w:rsidRDefault="00B6200E" w:rsidP="00B6200E">
      <w:pPr>
        <w:pStyle w:val="Txt-1"/>
        <w:rPr>
          <w:lang w:bidi="ar-SA"/>
        </w:rPr>
      </w:pPr>
    </w:p>
    <w:p w14:paraId="1ACDCDB0" w14:textId="77777777" w:rsidR="00B6200E" w:rsidRDefault="00B6200E" w:rsidP="00B6200E">
      <w:pPr>
        <w:pStyle w:val="Txt-1"/>
        <w:rPr>
          <w:lang w:bidi="ar-SA"/>
        </w:rPr>
      </w:pPr>
      <w:r>
        <w:rPr>
          <w:lang w:bidi="ar-SA"/>
        </w:rPr>
        <w:t xml:space="preserve">      http://cssdeck.com/picks/2 is not available</w:t>
      </w:r>
    </w:p>
    <w:p w14:paraId="64589328" w14:textId="77777777" w:rsidR="00B6200E" w:rsidRDefault="00B6200E" w:rsidP="00B6200E">
      <w:pPr>
        <w:pStyle w:val="Txt-1"/>
        <w:rPr>
          <w:lang w:bidi="ar-SA"/>
        </w:rPr>
      </w:pPr>
      <w:r>
        <w:rPr>
          <w:lang w:bidi="ar-SA"/>
        </w:rPr>
        <w:t xml:space="preserve">      http://cssdeck.com/picks/2</w:t>
      </w:r>
    </w:p>
    <w:p w14:paraId="3512448B" w14:textId="77777777" w:rsidR="00B6200E" w:rsidRDefault="00B6200E" w:rsidP="00B6200E">
      <w:pPr>
        <w:pStyle w:val="Txt-1"/>
        <w:rPr>
          <w:lang w:bidi="ar-SA"/>
        </w:rPr>
      </w:pPr>
    </w:p>
    <w:p w14:paraId="18DC4843" w14:textId="77777777" w:rsidR="00B6200E" w:rsidRDefault="00B6200E" w:rsidP="00B6200E">
      <w:pPr>
        <w:pStyle w:val="Txt-1"/>
        <w:rPr>
          <w:lang w:bidi="ar-SA"/>
        </w:rPr>
      </w:pPr>
      <w:r>
        <w:rPr>
          <w:lang w:bidi="ar-SA"/>
        </w:rPr>
        <w:t xml:space="preserve">      password protecting apache server - Google Search</w:t>
      </w:r>
    </w:p>
    <w:p w14:paraId="55CCFBEB" w14:textId="77777777" w:rsidR="00B6200E" w:rsidRDefault="00B6200E" w:rsidP="00B6200E">
      <w:pPr>
        <w:pStyle w:val="Txt-1"/>
        <w:rPr>
          <w:lang w:bidi="ar-SA"/>
        </w:rPr>
      </w:pPr>
      <w:r>
        <w:rPr>
          <w:lang w:bidi="ar-SA"/>
        </w:rPr>
        <w:t xml:space="preserve">      https://www.google.com/webhp?sourceid=chrome-instant&amp;ion=1&amp;espv=2&amp;es_th=1&amp;ie=UTF-8#q=password+protecting+apache+server</w:t>
      </w:r>
    </w:p>
    <w:p w14:paraId="33E94E73" w14:textId="77777777" w:rsidR="00B6200E" w:rsidRDefault="00B6200E" w:rsidP="00B6200E">
      <w:pPr>
        <w:pStyle w:val="Txt-1"/>
        <w:rPr>
          <w:lang w:bidi="ar-SA"/>
        </w:rPr>
      </w:pPr>
    </w:p>
    <w:p w14:paraId="187350B8" w14:textId="77777777" w:rsidR="00B6200E" w:rsidRDefault="00B6200E" w:rsidP="00B6200E">
      <w:pPr>
        <w:pStyle w:val="Txt-1"/>
        <w:rPr>
          <w:lang w:bidi="ar-SA"/>
        </w:rPr>
      </w:pPr>
      <w:r>
        <w:rPr>
          <w:lang w:bidi="ar-SA"/>
        </w:rPr>
        <w:t xml:space="preserve">      apache server password </w:t>
      </w:r>
      <w:proofErr w:type="spellStart"/>
      <w:r>
        <w:rPr>
          <w:lang w:bidi="ar-SA"/>
        </w:rPr>
        <w:t>proctection</w:t>
      </w:r>
      <w:proofErr w:type="spellEnd"/>
      <w:r>
        <w:rPr>
          <w:lang w:bidi="ar-SA"/>
        </w:rPr>
        <w:t xml:space="preserve"> - YouTube</w:t>
      </w:r>
    </w:p>
    <w:p w14:paraId="1AEC6C80" w14:textId="77777777" w:rsidR="00B6200E" w:rsidRDefault="00B6200E" w:rsidP="00B6200E">
      <w:pPr>
        <w:pStyle w:val="Txt-1"/>
        <w:rPr>
          <w:lang w:bidi="ar-SA"/>
        </w:rPr>
      </w:pPr>
      <w:r>
        <w:rPr>
          <w:lang w:bidi="ar-SA"/>
        </w:rPr>
        <w:t xml:space="preserve">      https://www.youtube.com/results?search_query=apache+server+password+proctection</w:t>
      </w:r>
    </w:p>
    <w:p w14:paraId="7B0B332D" w14:textId="77777777" w:rsidR="00B6200E" w:rsidRDefault="00B6200E" w:rsidP="00B6200E">
      <w:pPr>
        <w:pStyle w:val="Txt-1"/>
        <w:rPr>
          <w:lang w:bidi="ar-SA"/>
        </w:rPr>
      </w:pPr>
    </w:p>
    <w:p w14:paraId="77B74CE4" w14:textId="77777777" w:rsidR="00B6200E" w:rsidRDefault="00B6200E" w:rsidP="00B6200E">
      <w:pPr>
        <w:pStyle w:val="Txt-1"/>
        <w:rPr>
          <w:lang w:bidi="ar-SA"/>
        </w:rPr>
      </w:pPr>
      <w:r>
        <w:rPr>
          <w:lang w:bidi="ar-SA"/>
        </w:rPr>
        <w:t xml:space="preserve">   Window 5</w:t>
      </w:r>
    </w:p>
    <w:p w14:paraId="4E0DB74C" w14:textId="77777777" w:rsidR="00B6200E" w:rsidRDefault="00B6200E" w:rsidP="00B6200E">
      <w:pPr>
        <w:pStyle w:val="Txt-1"/>
        <w:rPr>
          <w:lang w:bidi="ar-SA"/>
        </w:rPr>
      </w:pPr>
    </w:p>
    <w:p w14:paraId="7F3DAACF" w14:textId="77777777" w:rsidR="00B6200E" w:rsidRDefault="00B6200E" w:rsidP="00B6200E">
      <w:pPr>
        <w:pStyle w:val="Txt-1"/>
        <w:rPr>
          <w:lang w:bidi="ar-SA"/>
        </w:rPr>
      </w:pPr>
      <w:r>
        <w:rPr>
          <w:lang w:bidi="ar-SA"/>
        </w:rPr>
        <w:t xml:space="preserve">      ESP8266 - </w:t>
      </w:r>
      <w:proofErr w:type="spellStart"/>
      <w:r>
        <w:rPr>
          <w:lang w:bidi="ar-SA"/>
        </w:rPr>
        <w:t>ElectroDragon</w:t>
      </w:r>
      <w:proofErr w:type="spellEnd"/>
    </w:p>
    <w:p w14:paraId="7BCEBCFC" w14:textId="77777777" w:rsidR="00B6200E" w:rsidRDefault="00B6200E" w:rsidP="00B6200E">
      <w:pPr>
        <w:pStyle w:val="Txt-1"/>
        <w:rPr>
          <w:lang w:bidi="ar-SA"/>
        </w:rPr>
      </w:pPr>
      <w:r>
        <w:rPr>
          <w:lang w:bidi="ar-SA"/>
        </w:rPr>
        <w:t xml:space="preserve">      http://www.electrodragon.com/w/ESP8266#Setup_Check_list</w:t>
      </w:r>
    </w:p>
    <w:p w14:paraId="4534FE11" w14:textId="77777777" w:rsidR="00B6200E" w:rsidRDefault="00B6200E" w:rsidP="00B6200E">
      <w:pPr>
        <w:pStyle w:val="Txt-1"/>
        <w:rPr>
          <w:lang w:bidi="ar-SA"/>
        </w:rPr>
      </w:pPr>
    </w:p>
    <w:p w14:paraId="1D03A905" w14:textId="77777777" w:rsidR="00B6200E" w:rsidRDefault="00B6200E" w:rsidP="00B6200E">
      <w:pPr>
        <w:pStyle w:val="Txt-1"/>
        <w:rPr>
          <w:lang w:bidi="ar-SA"/>
        </w:rPr>
      </w:pPr>
      <w:r>
        <w:rPr>
          <w:lang w:bidi="ar-SA"/>
        </w:rPr>
        <w:t xml:space="preserve">      </w:t>
      </w:r>
      <w:proofErr w:type="spellStart"/>
      <w:r>
        <w:rPr>
          <w:lang w:bidi="ar-SA"/>
        </w:rPr>
        <w:t>nodemcu</w:t>
      </w:r>
      <w:proofErr w:type="spellEnd"/>
      <w:r>
        <w:rPr>
          <w:lang w:bidi="ar-SA"/>
        </w:rPr>
        <w:t xml:space="preserve"> syntax - Google Search</w:t>
      </w:r>
    </w:p>
    <w:p w14:paraId="3077EC4D" w14:textId="77777777" w:rsidR="00B6200E" w:rsidRDefault="00B6200E" w:rsidP="00B6200E">
      <w:pPr>
        <w:pStyle w:val="Txt-1"/>
        <w:rPr>
          <w:lang w:bidi="ar-SA"/>
        </w:rPr>
      </w:pPr>
      <w:r>
        <w:rPr>
          <w:lang w:bidi="ar-SA"/>
        </w:rPr>
        <w:t xml:space="preserve">      https://www.google.com/webhp?sourceid=chrome-instant&amp;ion=1&amp;espv=2&amp;es_th=1&amp;ie=UTF-8#q=nodemcu%20syntax&amp;es_th=1</w:t>
      </w:r>
    </w:p>
    <w:p w14:paraId="03B10464" w14:textId="77777777" w:rsidR="00B6200E" w:rsidRDefault="00B6200E" w:rsidP="00B6200E">
      <w:pPr>
        <w:pStyle w:val="Txt-1"/>
        <w:rPr>
          <w:lang w:bidi="ar-SA"/>
        </w:rPr>
      </w:pPr>
    </w:p>
    <w:p w14:paraId="39022F91" w14:textId="77777777" w:rsidR="00B6200E" w:rsidRDefault="00B6200E" w:rsidP="00B6200E">
      <w:pPr>
        <w:pStyle w:val="Txt-1"/>
        <w:rPr>
          <w:lang w:bidi="ar-SA"/>
        </w:rPr>
      </w:pPr>
      <w:r>
        <w:rPr>
          <w:lang w:bidi="ar-SA"/>
        </w:rPr>
        <w:t xml:space="preserve">      </w:t>
      </w:r>
      <w:proofErr w:type="spellStart"/>
      <w:r>
        <w:rPr>
          <w:lang w:bidi="ar-SA"/>
        </w:rPr>
        <w:t>nodemcu</w:t>
      </w:r>
      <w:proofErr w:type="spellEnd"/>
      <w:r>
        <w:rPr>
          <w:lang w:bidi="ar-SA"/>
        </w:rPr>
        <w:t>/</w:t>
      </w:r>
      <w:proofErr w:type="spellStart"/>
      <w:r>
        <w:rPr>
          <w:lang w:bidi="ar-SA"/>
        </w:rPr>
        <w:t>nodemcu</w:t>
      </w:r>
      <w:proofErr w:type="spellEnd"/>
      <w:r>
        <w:rPr>
          <w:lang w:bidi="ar-SA"/>
        </w:rPr>
        <w:t>-firmware</w:t>
      </w:r>
    </w:p>
    <w:p w14:paraId="23E7B335" w14:textId="77777777" w:rsidR="00B6200E" w:rsidRDefault="00B6200E" w:rsidP="00B6200E">
      <w:pPr>
        <w:pStyle w:val="Txt-1"/>
        <w:rPr>
          <w:lang w:bidi="ar-SA"/>
        </w:rPr>
      </w:pPr>
      <w:r>
        <w:rPr>
          <w:lang w:bidi="ar-SA"/>
        </w:rPr>
        <w:t xml:space="preserve">      https://github.com/nodemcu/nodemcu-firmware</w:t>
      </w:r>
    </w:p>
    <w:p w14:paraId="0AD2B074" w14:textId="77777777" w:rsidR="00B6200E" w:rsidRDefault="00B6200E" w:rsidP="00B6200E">
      <w:pPr>
        <w:pStyle w:val="Txt-1"/>
        <w:rPr>
          <w:lang w:bidi="ar-SA"/>
        </w:rPr>
      </w:pPr>
    </w:p>
    <w:p w14:paraId="4FC80E75" w14:textId="77777777" w:rsidR="00B6200E" w:rsidRDefault="00B6200E" w:rsidP="00B6200E">
      <w:pPr>
        <w:pStyle w:val="Txt-1"/>
        <w:rPr>
          <w:lang w:bidi="ar-SA"/>
        </w:rPr>
      </w:pPr>
      <w:r>
        <w:rPr>
          <w:lang w:bidi="ar-SA"/>
        </w:rPr>
        <w:t xml:space="preserve">      </w:t>
      </w:r>
      <w:proofErr w:type="spellStart"/>
      <w:r>
        <w:rPr>
          <w:lang w:bidi="ar-SA"/>
        </w:rPr>
        <w:t>nodemcu_api_en</w:t>
      </w:r>
      <w:proofErr w:type="spellEnd"/>
      <w:r>
        <w:rPr>
          <w:lang w:bidi="ar-SA"/>
        </w:rPr>
        <w:t xml:space="preserve"> · </w:t>
      </w:r>
      <w:proofErr w:type="spellStart"/>
      <w:r>
        <w:rPr>
          <w:lang w:bidi="ar-SA"/>
        </w:rPr>
        <w:t>nodemcu</w:t>
      </w:r>
      <w:proofErr w:type="spellEnd"/>
      <w:r>
        <w:rPr>
          <w:lang w:bidi="ar-SA"/>
        </w:rPr>
        <w:t>/</w:t>
      </w:r>
      <w:proofErr w:type="spellStart"/>
      <w:r>
        <w:rPr>
          <w:lang w:bidi="ar-SA"/>
        </w:rPr>
        <w:t>nodemcu</w:t>
      </w:r>
      <w:proofErr w:type="spellEnd"/>
      <w:r>
        <w:rPr>
          <w:lang w:bidi="ar-SA"/>
        </w:rPr>
        <w:t>-firmware Wiki</w:t>
      </w:r>
    </w:p>
    <w:p w14:paraId="48DF80CF" w14:textId="77777777" w:rsidR="00B6200E" w:rsidRDefault="00B6200E" w:rsidP="00B6200E">
      <w:pPr>
        <w:pStyle w:val="Txt-1"/>
        <w:rPr>
          <w:lang w:bidi="ar-SA"/>
        </w:rPr>
      </w:pPr>
      <w:r>
        <w:rPr>
          <w:lang w:bidi="ar-SA"/>
        </w:rPr>
        <w:t xml:space="preserve">      https://github.com/nodemcu/nodemcu-firmware/wiki/nodemcu_api_en#noderestart</w:t>
      </w:r>
    </w:p>
    <w:p w14:paraId="415D6B07" w14:textId="77777777" w:rsidR="00B6200E" w:rsidRDefault="00B6200E" w:rsidP="00B6200E">
      <w:pPr>
        <w:pStyle w:val="Txt-1"/>
        <w:rPr>
          <w:lang w:bidi="ar-SA"/>
        </w:rPr>
      </w:pPr>
    </w:p>
    <w:p w14:paraId="37DFBF9D" w14:textId="77777777" w:rsidR="00B6200E" w:rsidRDefault="00B6200E" w:rsidP="00B6200E">
      <w:pPr>
        <w:pStyle w:val="Txt-1"/>
        <w:rPr>
          <w:lang w:bidi="ar-SA"/>
        </w:rPr>
      </w:pPr>
      <w:r>
        <w:rPr>
          <w:lang w:bidi="ar-SA"/>
        </w:rPr>
        <w:t xml:space="preserve">      </w:t>
      </w:r>
      <w:proofErr w:type="spellStart"/>
      <w:r>
        <w:rPr>
          <w:lang w:bidi="ar-SA"/>
        </w:rPr>
        <w:t>nodemcu</w:t>
      </w:r>
      <w:proofErr w:type="spellEnd"/>
      <w:r>
        <w:rPr>
          <w:lang w:bidi="ar-SA"/>
        </w:rPr>
        <w:t>-firmware/</w:t>
      </w:r>
      <w:proofErr w:type="spellStart"/>
      <w:r>
        <w:rPr>
          <w:lang w:bidi="ar-SA"/>
        </w:rPr>
        <w:t>make_phone_call.lua</w:t>
      </w:r>
      <w:proofErr w:type="spellEnd"/>
      <w:r>
        <w:rPr>
          <w:lang w:bidi="ar-SA"/>
        </w:rPr>
        <w:t xml:space="preserve"> at master · </w:t>
      </w:r>
      <w:proofErr w:type="spellStart"/>
      <w:r>
        <w:rPr>
          <w:lang w:bidi="ar-SA"/>
        </w:rPr>
        <w:t>nodemcu</w:t>
      </w:r>
      <w:proofErr w:type="spellEnd"/>
      <w:r>
        <w:rPr>
          <w:lang w:bidi="ar-SA"/>
        </w:rPr>
        <w:t>/</w:t>
      </w:r>
      <w:proofErr w:type="spellStart"/>
      <w:r>
        <w:rPr>
          <w:lang w:bidi="ar-SA"/>
        </w:rPr>
        <w:t>nodemcu</w:t>
      </w:r>
      <w:proofErr w:type="spellEnd"/>
      <w:r>
        <w:rPr>
          <w:lang w:bidi="ar-SA"/>
        </w:rPr>
        <w:t>-firmware</w:t>
      </w:r>
    </w:p>
    <w:p w14:paraId="1DC6BC3C" w14:textId="77777777" w:rsidR="00B6200E" w:rsidRDefault="00B6200E" w:rsidP="00B6200E">
      <w:pPr>
        <w:pStyle w:val="Txt-1"/>
        <w:rPr>
          <w:lang w:bidi="ar-SA"/>
        </w:rPr>
      </w:pPr>
      <w:r>
        <w:rPr>
          <w:lang w:bidi="ar-SA"/>
        </w:rPr>
        <w:t xml:space="preserve">      https://github.com/nodemcu/nodemcu-firmware/blob/master/lua_examples/make_phone_call.lua</w:t>
      </w:r>
    </w:p>
    <w:p w14:paraId="6C30073C" w14:textId="77777777" w:rsidR="00B6200E" w:rsidRDefault="00B6200E" w:rsidP="00B6200E">
      <w:pPr>
        <w:pStyle w:val="Txt-1"/>
        <w:rPr>
          <w:lang w:bidi="ar-SA"/>
        </w:rPr>
      </w:pPr>
    </w:p>
    <w:p w14:paraId="099286E8" w14:textId="77777777" w:rsidR="00B6200E" w:rsidRDefault="00B6200E" w:rsidP="00B6200E">
      <w:pPr>
        <w:pStyle w:val="Txt-1"/>
        <w:rPr>
          <w:lang w:bidi="ar-SA"/>
        </w:rPr>
      </w:pPr>
      <w:r>
        <w:rPr>
          <w:lang w:bidi="ar-SA"/>
        </w:rPr>
        <w:t xml:space="preserve">      </w:t>
      </w:r>
      <w:proofErr w:type="spellStart"/>
      <w:r>
        <w:rPr>
          <w:lang w:bidi="ar-SA"/>
        </w:rPr>
        <w:t>nodemcu</w:t>
      </w:r>
      <w:proofErr w:type="spellEnd"/>
      <w:r>
        <w:rPr>
          <w:lang w:bidi="ar-SA"/>
        </w:rPr>
        <w:t>-firmware/</w:t>
      </w:r>
      <w:proofErr w:type="spellStart"/>
      <w:r>
        <w:rPr>
          <w:lang w:bidi="ar-SA"/>
        </w:rPr>
        <w:t>send_text_message.lua</w:t>
      </w:r>
      <w:proofErr w:type="spellEnd"/>
      <w:r>
        <w:rPr>
          <w:lang w:bidi="ar-SA"/>
        </w:rPr>
        <w:t xml:space="preserve"> at master · </w:t>
      </w:r>
      <w:proofErr w:type="spellStart"/>
      <w:r>
        <w:rPr>
          <w:lang w:bidi="ar-SA"/>
        </w:rPr>
        <w:t>nodemcu</w:t>
      </w:r>
      <w:proofErr w:type="spellEnd"/>
      <w:r>
        <w:rPr>
          <w:lang w:bidi="ar-SA"/>
        </w:rPr>
        <w:t>/</w:t>
      </w:r>
      <w:proofErr w:type="spellStart"/>
      <w:r>
        <w:rPr>
          <w:lang w:bidi="ar-SA"/>
        </w:rPr>
        <w:t>nodemcu</w:t>
      </w:r>
      <w:proofErr w:type="spellEnd"/>
      <w:r>
        <w:rPr>
          <w:lang w:bidi="ar-SA"/>
        </w:rPr>
        <w:t>-firmware</w:t>
      </w:r>
    </w:p>
    <w:p w14:paraId="554E1A5E" w14:textId="77777777" w:rsidR="00B6200E" w:rsidRDefault="00B6200E" w:rsidP="00B6200E">
      <w:pPr>
        <w:pStyle w:val="Txt-1"/>
        <w:rPr>
          <w:lang w:bidi="ar-SA"/>
        </w:rPr>
      </w:pPr>
      <w:r>
        <w:rPr>
          <w:lang w:bidi="ar-SA"/>
        </w:rPr>
        <w:t xml:space="preserve">      https://github.com/nodemcu/nodemcu-firmware/blob/master/lua_examples/send_text_message.lua</w:t>
      </w:r>
    </w:p>
    <w:p w14:paraId="305668CF" w14:textId="77777777" w:rsidR="00B6200E" w:rsidRDefault="00B6200E" w:rsidP="00B6200E">
      <w:pPr>
        <w:pStyle w:val="Txt-1"/>
        <w:rPr>
          <w:lang w:bidi="ar-SA"/>
        </w:rPr>
      </w:pPr>
    </w:p>
    <w:p w14:paraId="7DFF8CCF" w14:textId="77777777" w:rsidR="00B6200E" w:rsidRDefault="00B6200E" w:rsidP="00B6200E">
      <w:pPr>
        <w:pStyle w:val="Txt-1"/>
        <w:rPr>
          <w:lang w:bidi="ar-SA"/>
        </w:rPr>
      </w:pPr>
      <w:r>
        <w:rPr>
          <w:lang w:bidi="ar-SA"/>
        </w:rPr>
        <w:t xml:space="preserve">      c# - what the difference between </w:t>
      </w:r>
      <w:proofErr w:type="spellStart"/>
      <w:r>
        <w:rPr>
          <w:lang w:bidi="ar-SA"/>
        </w:rPr>
        <w:t>webrequest</w:t>
      </w:r>
      <w:proofErr w:type="spellEnd"/>
      <w:r>
        <w:rPr>
          <w:lang w:bidi="ar-SA"/>
        </w:rPr>
        <w:t xml:space="preserve"> and </w:t>
      </w:r>
      <w:proofErr w:type="spellStart"/>
      <w:r>
        <w:rPr>
          <w:lang w:bidi="ar-SA"/>
        </w:rPr>
        <w:t>httpwebrequest</w:t>
      </w:r>
      <w:proofErr w:type="spellEnd"/>
      <w:r>
        <w:rPr>
          <w:lang w:bidi="ar-SA"/>
        </w:rPr>
        <w:t xml:space="preserve"> - Stack Overflow</w:t>
      </w:r>
    </w:p>
    <w:p w14:paraId="4FC9E991" w14:textId="77777777" w:rsidR="00B6200E" w:rsidRDefault="00B6200E" w:rsidP="00B6200E">
      <w:pPr>
        <w:pStyle w:val="Txt-1"/>
        <w:rPr>
          <w:lang w:bidi="ar-SA"/>
        </w:rPr>
      </w:pPr>
      <w:r>
        <w:rPr>
          <w:lang w:bidi="ar-SA"/>
        </w:rPr>
        <w:t xml:space="preserve">      http://stackoverflow.com/questions/4457791/what-the-difference-between-webrequest-and-httpwebrequest</w:t>
      </w:r>
    </w:p>
    <w:p w14:paraId="10124FFF" w14:textId="77777777" w:rsidR="00B6200E" w:rsidRDefault="00B6200E" w:rsidP="00B6200E">
      <w:pPr>
        <w:pStyle w:val="Txt-1"/>
        <w:rPr>
          <w:lang w:bidi="ar-SA"/>
        </w:rPr>
      </w:pPr>
    </w:p>
    <w:p w14:paraId="2993A7D4" w14:textId="77777777" w:rsidR="00B6200E" w:rsidRDefault="00B6200E" w:rsidP="00B6200E">
      <w:pPr>
        <w:pStyle w:val="Txt-1"/>
        <w:rPr>
          <w:lang w:bidi="ar-SA"/>
        </w:rPr>
      </w:pPr>
      <w:r>
        <w:rPr>
          <w:lang w:bidi="ar-SA"/>
        </w:rPr>
        <w:t xml:space="preserve">      </w:t>
      </w:r>
      <w:proofErr w:type="spellStart"/>
      <w:r>
        <w:rPr>
          <w:lang w:bidi="ar-SA"/>
        </w:rPr>
        <w:t>Lua</w:t>
      </w:r>
      <w:proofErr w:type="spellEnd"/>
      <w:r>
        <w:rPr>
          <w:lang w:bidi="ar-SA"/>
        </w:rPr>
        <w:t xml:space="preserve"> 5.2 Tutorial 1: Getting Started - YouTube</w:t>
      </w:r>
    </w:p>
    <w:p w14:paraId="209A40B7" w14:textId="77777777" w:rsidR="00B6200E" w:rsidRDefault="00B6200E" w:rsidP="00B6200E">
      <w:pPr>
        <w:pStyle w:val="Txt-1"/>
        <w:rPr>
          <w:lang w:bidi="ar-SA"/>
        </w:rPr>
      </w:pPr>
      <w:r>
        <w:rPr>
          <w:lang w:bidi="ar-SA"/>
        </w:rPr>
        <w:t xml:space="preserve">      https://www.youtube.com/watch?v=Us46grT9wsA&amp;index=17&amp;list=PL0o3fqwR2CsWg_ockSMN6FActmMOJ70t_</w:t>
      </w:r>
    </w:p>
    <w:p w14:paraId="58B17802" w14:textId="77777777" w:rsidR="00B6200E" w:rsidRDefault="00B6200E" w:rsidP="00B6200E">
      <w:pPr>
        <w:pStyle w:val="Txt-1"/>
        <w:rPr>
          <w:lang w:bidi="ar-SA"/>
        </w:rPr>
      </w:pPr>
    </w:p>
    <w:p w14:paraId="2B55C22A" w14:textId="77777777" w:rsidR="00B6200E" w:rsidRDefault="00B6200E" w:rsidP="00B6200E">
      <w:pPr>
        <w:pStyle w:val="Txt-1"/>
        <w:rPr>
          <w:lang w:bidi="ar-SA"/>
        </w:rPr>
      </w:pPr>
      <w:r>
        <w:rPr>
          <w:lang w:bidi="ar-SA"/>
        </w:rPr>
        <w:t xml:space="preserve">      http://www.youtube.com/ is not available</w:t>
      </w:r>
    </w:p>
    <w:p w14:paraId="14068C25" w14:textId="77777777" w:rsidR="00B6200E" w:rsidRDefault="00B6200E" w:rsidP="00B6200E">
      <w:pPr>
        <w:pStyle w:val="Txt-1"/>
        <w:rPr>
          <w:lang w:bidi="ar-SA"/>
        </w:rPr>
      </w:pPr>
      <w:r>
        <w:rPr>
          <w:lang w:bidi="ar-SA"/>
        </w:rPr>
        <w:t xml:space="preserve">      http://www.youtube.com/</w:t>
      </w:r>
    </w:p>
    <w:p w14:paraId="5A3B1479" w14:textId="77777777" w:rsidR="00B6200E" w:rsidRDefault="00B6200E" w:rsidP="00B6200E">
      <w:pPr>
        <w:pStyle w:val="Txt-1"/>
        <w:rPr>
          <w:lang w:bidi="ar-SA"/>
        </w:rPr>
      </w:pPr>
    </w:p>
    <w:p w14:paraId="278D462B" w14:textId="77777777" w:rsidR="00B6200E" w:rsidRDefault="00B6200E" w:rsidP="00B6200E">
      <w:pPr>
        <w:pStyle w:val="Txt-1"/>
        <w:rPr>
          <w:lang w:bidi="ar-SA"/>
        </w:rPr>
      </w:pPr>
      <w:r>
        <w:rPr>
          <w:lang w:bidi="ar-SA"/>
        </w:rPr>
        <w:t xml:space="preserve">   Window 6</w:t>
      </w:r>
    </w:p>
    <w:p w14:paraId="71C99BC9" w14:textId="77777777" w:rsidR="00B6200E" w:rsidRDefault="00B6200E" w:rsidP="00B6200E">
      <w:pPr>
        <w:pStyle w:val="Txt-1"/>
        <w:rPr>
          <w:lang w:bidi="ar-SA"/>
        </w:rPr>
      </w:pPr>
    </w:p>
    <w:p w14:paraId="5E6A68C0" w14:textId="77777777" w:rsidR="00B6200E" w:rsidRDefault="00B6200E" w:rsidP="00B6200E">
      <w:pPr>
        <w:pStyle w:val="Txt-1"/>
        <w:rPr>
          <w:lang w:bidi="ar-SA"/>
        </w:rPr>
      </w:pPr>
      <w:r>
        <w:rPr>
          <w:lang w:bidi="ar-SA"/>
        </w:rPr>
        <w:t xml:space="preserve">      PASSWORD - </w:t>
      </w:r>
      <w:proofErr w:type="spellStart"/>
      <w:r>
        <w:rPr>
          <w:lang w:bidi="ar-SA"/>
        </w:rPr>
        <w:t>webiopi</w:t>
      </w:r>
      <w:proofErr w:type="spellEnd"/>
      <w:r>
        <w:rPr>
          <w:lang w:bidi="ar-SA"/>
        </w:rPr>
        <w:t xml:space="preserve"> - Internet of Things framework - Google Project Hosting</w:t>
      </w:r>
    </w:p>
    <w:p w14:paraId="33417BF8" w14:textId="77777777" w:rsidR="00B6200E" w:rsidRDefault="00B6200E" w:rsidP="00B6200E">
      <w:pPr>
        <w:pStyle w:val="Txt-1"/>
        <w:rPr>
          <w:lang w:bidi="ar-SA"/>
        </w:rPr>
      </w:pPr>
      <w:r>
        <w:rPr>
          <w:lang w:bidi="ar-SA"/>
        </w:rPr>
        <w:t xml:space="preserve">      https://code.google.com/p/webiopi/wiki/PASSWORD</w:t>
      </w:r>
    </w:p>
    <w:p w14:paraId="723DBA59" w14:textId="77777777" w:rsidR="00B6200E" w:rsidRDefault="00B6200E" w:rsidP="00B6200E">
      <w:pPr>
        <w:pStyle w:val="Txt-1"/>
        <w:rPr>
          <w:lang w:bidi="ar-SA"/>
        </w:rPr>
      </w:pPr>
    </w:p>
    <w:p w14:paraId="4522DFB1" w14:textId="77777777" w:rsidR="00B6200E" w:rsidRDefault="00B6200E" w:rsidP="00B6200E">
      <w:pPr>
        <w:pStyle w:val="Txt-1"/>
        <w:rPr>
          <w:lang w:bidi="ar-SA"/>
        </w:rPr>
      </w:pPr>
      <w:r>
        <w:rPr>
          <w:lang w:bidi="ar-SA"/>
        </w:rPr>
        <w:t xml:space="preserve">      HTML5 Tutorial - 19 - Finishing up the Flexible Box Model - YouTube</w:t>
      </w:r>
    </w:p>
    <w:p w14:paraId="65EC70C6" w14:textId="77777777" w:rsidR="00B6200E" w:rsidRDefault="00B6200E" w:rsidP="00B6200E">
      <w:pPr>
        <w:pStyle w:val="Txt-1"/>
        <w:rPr>
          <w:lang w:bidi="ar-SA"/>
        </w:rPr>
      </w:pPr>
      <w:r>
        <w:rPr>
          <w:lang w:bidi="ar-SA"/>
        </w:rPr>
        <w:t xml:space="preserve">      https://www.youtube.com/watch?v=s_4zvAMU4BY&amp;list=PL081AC329706B2953&amp;index=19</w:t>
      </w:r>
    </w:p>
    <w:p w14:paraId="3AAF5637" w14:textId="77777777" w:rsidR="00B6200E" w:rsidRDefault="00B6200E" w:rsidP="00B6200E">
      <w:pPr>
        <w:pStyle w:val="Txt-1"/>
        <w:rPr>
          <w:lang w:bidi="ar-SA"/>
        </w:rPr>
      </w:pPr>
    </w:p>
    <w:p w14:paraId="738B403D" w14:textId="77777777" w:rsidR="00B6200E" w:rsidRDefault="00B6200E" w:rsidP="00B6200E">
      <w:pPr>
        <w:pStyle w:val="Txt-1"/>
        <w:rPr>
          <w:lang w:bidi="ar-SA"/>
        </w:rPr>
      </w:pPr>
      <w:r>
        <w:rPr>
          <w:lang w:bidi="ar-SA"/>
        </w:rPr>
        <w:t xml:space="preserve">      jQuery Tutorial - 1 - Introduction to jQuery - YouTube</w:t>
      </w:r>
    </w:p>
    <w:p w14:paraId="402C5035" w14:textId="77777777" w:rsidR="00B6200E" w:rsidRDefault="00B6200E" w:rsidP="00B6200E">
      <w:pPr>
        <w:pStyle w:val="Txt-1"/>
        <w:rPr>
          <w:lang w:bidi="ar-SA"/>
        </w:rPr>
      </w:pPr>
      <w:r>
        <w:rPr>
          <w:lang w:bidi="ar-SA"/>
        </w:rPr>
        <w:t xml:space="preserve">      https://www.youtube.com/watch?v=GNb8T5NBdQg&amp;list=PL6B08BAA57B5C7810&amp;index=1</w:t>
      </w:r>
    </w:p>
    <w:p w14:paraId="7F0DD864" w14:textId="77777777" w:rsidR="00B6200E" w:rsidRDefault="00B6200E" w:rsidP="00B6200E">
      <w:pPr>
        <w:pStyle w:val="Txt-1"/>
        <w:rPr>
          <w:lang w:bidi="ar-SA"/>
        </w:rPr>
      </w:pPr>
    </w:p>
    <w:p w14:paraId="51337E0C" w14:textId="77777777" w:rsidR="00B6200E" w:rsidRDefault="00B6200E" w:rsidP="00B6200E">
      <w:pPr>
        <w:pStyle w:val="Txt-1"/>
        <w:rPr>
          <w:lang w:bidi="ar-SA"/>
        </w:rPr>
      </w:pPr>
      <w:r>
        <w:rPr>
          <w:lang w:bidi="ar-SA"/>
        </w:rPr>
        <w:t xml:space="preserve">      Beginner PHP Tutorial - 4 - Creating Your First PHP File - YouTube</w:t>
      </w:r>
    </w:p>
    <w:p w14:paraId="3F7766CE" w14:textId="77777777" w:rsidR="00B6200E" w:rsidRDefault="00B6200E" w:rsidP="00B6200E">
      <w:pPr>
        <w:pStyle w:val="Txt-1"/>
        <w:rPr>
          <w:lang w:bidi="ar-SA"/>
        </w:rPr>
      </w:pPr>
      <w:r>
        <w:rPr>
          <w:lang w:bidi="ar-SA"/>
        </w:rPr>
        <w:lastRenderedPageBreak/>
        <w:t xml:space="preserve">      https://www.youtube.com/watch?v=7NuTyB8Ypxc&amp;index=4&amp;list=PL442FA2C127377F07</w:t>
      </w:r>
    </w:p>
    <w:p w14:paraId="62AFBB82" w14:textId="77777777" w:rsidR="00B6200E" w:rsidRDefault="00B6200E" w:rsidP="00B6200E">
      <w:pPr>
        <w:pStyle w:val="Txt-1"/>
        <w:rPr>
          <w:lang w:bidi="ar-SA"/>
        </w:rPr>
      </w:pPr>
    </w:p>
    <w:p w14:paraId="0AB95FCB" w14:textId="77777777" w:rsidR="00B6200E" w:rsidRDefault="00B6200E" w:rsidP="00B6200E">
      <w:pPr>
        <w:pStyle w:val="Txt-1"/>
        <w:rPr>
          <w:lang w:bidi="ar-SA"/>
        </w:rPr>
      </w:pPr>
      <w:r>
        <w:rPr>
          <w:lang w:bidi="ar-SA"/>
        </w:rPr>
        <w:t xml:space="preserve">      Making Raspberry Pi Web Controls - YouTube</w:t>
      </w:r>
    </w:p>
    <w:p w14:paraId="049CA200" w14:textId="77777777" w:rsidR="00B6200E" w:rsidRDefault="00B6200E" w:rsidP="00B6200E">
      <w:pPr>
        <w:pStyle w:val="Txt-1"/>
        <w:rPr>
          <w:lang w:bidi="ar-SA"/>
        </w:rPr>
      </w:pPr>
      <w:r>
        <w:rPr>
          <w:lang w:bidi="ar-SA"/>
        </w:rPr>
        <w:t xml:space="preserve">      https://www.youtube.com/watch?v=EAMLwbShFFQ</w:t>
      </w:r>
    </w:p>
    <w:p w14:paraId="07FF96C5" w14:textId="77777777" w:rsidR="00B6200E" w:rsidRDefault="00B6200E" w:rsidP="00B6200E">
      <w:pPr>
        <w:pStyle w:val="Txt-1"/>
        <w:rPr>
          <w:lang w:bidi="ar-SA"/>
        </w:rPr>
      </w:pPr>
    </w:p>
    <w:p w14:paraId="7347C2F4" w14:textId="77777777" w:rsidR="00B6200E" w:rsidRDefault="00B6200E" w:rsidP="00B6200E">
      <w:pPr>
        <w:pStyle w:val="Txt-1"/>
        <w:rPr>
          <w:lang w:bidi="ar-SA"/>
        </w:rPr>
      </w:pPr>
      <w:r>
        <w:rPr>
          <w:lang w:bidi="ar-SA"/>
        </w:rPr>
        <w:t xml:space="preserve">   Window 7</w:t>
      </w:r>
    </w:p>
    <w:p w14:paraId="230EFE1B" w14:textId="77777777" w:rsidR="00B6200E" w:rsidRDefault="00B6200E" w:rsidP="00B6200E">
      <w:pPr>
        <w:pStyle w:val="Txt-1"/>
        <w:rPr>
          <w:lang w:bidi="ar-SA"/>
        </w:rPr>
      </w:pPr>
    </w:p>
    <w:p w14:paraId="11372834" w14:textId="77777777" w:rsidR="00B6200E" w:rsidRDefault="00B6200E" w:rsidP="00B6200E">
      <w:pPr>
        <w:pStyle w:val="Txt-1"/>
        <w:rPr>
          <w:lang w:bidi="ar-SA"/>
        </w:rPr>
      </w:pPr>
      <w:r>
        <w:rPr>
          <w:lang w:bidi="ar-SA"/>
        </w:rPr>
        <w:t xml:space="preserve">      Lab Material – PHY203 Physics III: Thermal and Quantum ...</w:t>
      </w:r>
    </w:p>
    <w:p w14:paraId="0C0E16EE" w14:textId="77777777" w:rsidR="00B6200E" w:rsidRDefault="00B6200E" w:rsidP="00B6200E">
      <w:pPr>
        <w:pStyle w:val="Txt-1"/>
        <w:rPr>
          <w:lang w:bidi="ar-SA"/>
        </w:rPr>
      </w:pPr>
      <w:r>
        <w:rPr>
          <w:lang w:bidi="ar-SA"/>
        </w:rPr>
        <w:t xml:space="preserve">      https://harper.blackboard.com/webapps/blackboard/content/listContent.jsp?course_id=_94323_1&amp;content_id=_3527222_1</w:t>
      </w:r>
    </w:p>
    <w:p w14:paraId="1392593E" w14:textId="77777777" w:rsidR="00B6200E" w:rsidRDefault="00B6200E" w:rsidP="00B6200E">
      <w:pPr>
        <w:pStyle w:val="Txt-1"/>
        <w:rPr>
          <w:lang w:bidi="ar-SA"/>
        </w:rPr>
      </w:pPr>
    </w:p>
    <w:p w14:paraId="70765C83" w14:textId="77777777" w:rsidR="00B6200E" w:rsidRDefault="00B6200E" w:rsidP="00B6200E">
      <w:pPr>
        <w:pStyle w:val="Txt-1"/>
        <w:rPr>
          <w:lang w:bidi="ar-SA"/>
        </w:rPr>
      </w:pPr>
      <w:r>
        <w:rPr>
          <w:lang w:bidi="ar-SA"/>
        </w:rPr>
        <w:t xml:space="preserve">   Window 8</w:t>
      </w:r>
    </w:p>
    <w:p w14:paraId="07C80840" w14:textId="77777777" w:rsidR="00B6200E" w:rsidRDefault="00B6200E" w:rsidP="00B6200E">
      <w:pPr>
        <w:pStyle w:val="Txt-1"/>
        <w:rPr>
          <w:lang w:bidi="ar-SA"/>
        </w:rPr>
      </w:pPr>
    </w:p>
    <w:p w14:paraId="1FF14011" w14:textId="77777777" w:rsidR="00B6200E" w:rsidRDefault="00B6200E" w:rsidP="00B6200E">
      <w:pPr>
        <w:pStyle w:val="Txt-1"/>
        <w:rPr>
          <w:lang w:bidi="ar-SA"/>
        </w:rPr>
      </w:pPr>
      <w:r>
        <w:rPr>
          <w:lang w:bidi="ar-SA"/>
        </w:rPr>
        <w:t xml:space="preserve">      Home Automation</w:t>
      </w:r>
    </w:p>
    <w:p w14:paraId="0533843A" w14:textId="77777777" w:rsidR="00B6200E" w:rsidRDefault="00B6200E" w:rsidP="00B6200E">
      <w:pPr>
        <w:pStyle w:val="Txt-1"/>
        <w:rPr>
          <w:lang w:bidi="ar-SA"/>
        </w:rPr>
      </w:pPr>
      <w:r>
        <w:rPr>
          <w:lang w:bidi="ar-SA"/>
        </w:rPr>
        <w:t xml:space="preserve">      file:///C:/Users/Rishi/Documents/Projects/_ECEProjects/ECE%20Projects/Home%20Automation%20Projects/Website%20-%20Control%20Hub/Flexible%20Model/Flexible%20Model_v02/HomeAutomationHTML.html</w:t>
      </w:r>
    </w:p>
    <w:p w14:paraId="24645374" w14:textId="77777777" w:rsidR="00B6200E" w:rsidRDefault="00B6200E" w:rsidP="00B6200E">
      <w:pPr>
        <w:pStyle w:val="Txt-1"/>
        <w:rPr>
          <w:lang w:bidi="ar-SA"/>
        </w:rPr>
      </w:pPr>
    </w:p>
    <w:p w14:paraId="37E24D54" w14:textId="77777777" w:rsidR="00B6200E" w:rsidRDefault="00B6200E" w:rsidP="00B6200E">
      <w:pPr>
        <w:pStyle w:val="Txt-1"/>
        <w:rPr>
          <w:lang w:bidi="ar-SA"/>
        </w:rPr>
      </w:pPr>
      <w:r>
        <w:rPr>
          <w:lang w:bidi="ar-SA"/>
        </w:rPr>
        <w:t xml:space="preserve">      5ky.me/media/poll.py.txt</w:t>
      </w:r>
    </w:p>
    <w:p w14:paraId="7FBD4E3A" w14:textId="77777777" w:rsidR="00B6200E" w:rsidRDefault="00B6200E" w:rsidP="00B6200E">
      <w:pPr>
        <w:pStyle w:val="Txt-1"/>
        <w:rPr>
          <w:lang w:bidi="ar-SA"/>
        </w:rPr>
      </w:pPr>
      <w:r>
        <w:rPr>
          <w:lang w:bidi="ar-SA"/>
        </w:rPr>
        <w:t xml:space="preserve">      http://5ky.me/media/poll.py.txt</w:t>
      </w:r>
    </w:p>
    <w:p w14:paraId="1C6F088D" w14:textId="77777777" w:rsidR="00B6200E" w:rsidRDefault="00B6200E" w:rsidP="00B6200E">
      <w:pPr>
        <w:pStyle w:val="Txt-1"/>
        <w:rPr>
          <w:lang w:bidi="ar-SA"/>
        </w:rPr>
      </w:pPr>
    </w:p>
    <w:p w14:paraId="6AA7B7E7" w14:textId="77777777" w:rsidR="00B6200E" w:rsidRDefault="00B6200E" w:rsidP="00B6200E">
      <w:pPr>
        <w:pStyle w:val="Txt-1"/>
        <w:rPr>
          <w:lang w:bidi="ar-SA"/>
        </w:rPr>
      </w:pPr>
      <w:r>
        <w:rPr>
          <w:lang w:bidi="ar-SA"/>
        </w:rPr>
        <w:t xml:space="preserve">      5ky.me/media/test.php.txt</w:t>
      </w:r>
    </w:p>
    <w:p w14:paraId="3F46F8FA" w14:textId="77777777" w:rsidR="00B6200E" w:rsidRDefault="00B6200E" w:rsidP="00B6200E">
      <w:pPr>
        <w:pStyle w:val="Txt-1"/>
        <w:rPr>
          <w:lang w:bidi="ar-SA"/>
        </w:rPr>
      </w:pPr>
      <w:r>
        <w:rPr>
          <w:lang w:bidi="ar-SA"/>
        </w:rPr>
        <w:t xml:space="preserve">      http://5ky.me/media/test.php.txt</w:t>
      </w:r>
    </w:p>
    <w:p w14:paraId="20CA636B" w14:textId="77777777" w:rsidR="00B6200E" w:rsidRDefault="00B6200E" w:rsidP="00B6200E">
      <w:pPr>
        <w:pStyle w:val="Txt-1"/>
        <w:rPr>
          <w:lang w:bidi="ar-SA"/>
        </w:rPr>
      </w:pPr>
    </w:p>
    <w:p w14:paraId="0F54B61F" w14:textId="77777777" w:rsidR="00B6200E" w:rsidRDefault="00B6200E" w:rsidP="00B6200E">
      <w:pPr>
        <w:pStyle w:val="Txt-1"/>
        <w:rPr>
          <w:lang w:bidi="ar-SA"/>
        </w:rPr>
      </w:pPr>
      <w:r>
        <w:rPr>
          <w:lang w:bidi="ar-SA"/>
        </w:rPr>
        <w:t xml:space="preserve">      5ky.me/media/controller.php.txt</w:t>
      </w:r>
    </w:p>
    <w:p w14:paraId="3FDB8A38" w14:textId="77777777" w:rsidR="00B6200E" w:rsidRDefault="00B6200E" w:rsidP="00B6200E">
      <w:pPr>
        <w:pStyle w:val="Txt-1"/>
        <w:rPr>
          <w:lang w:bidi="ar-SA"/>
        </w:rPr>
      </w:pPr>
      <w:r>
        <w:rPr>
          <w:lang w:bidi="ar-SA"/>
        </w:rPr>
        <w:t xml:space="preserve">      http://5ky.me/media/controller.php.txt</w:t>
      </w:r>
    </w:p>
    <w:p w14:paraId="645260B5" w14:textId="77777777" w:rsidR="00B6200E" w:rsidRDefault="00B6200E" w:rsidP="00B6200E">
      <w:pPr>
        <w:pStyle w:val="Txt-1"/>
        <w:rPr>
          <w:lang w:bidi="ar-SA"/>
        </w:rPr>
      </w:pPr>
    </w:p>
    <w:p w14:paraId="4754DBD7" w14:textId="77777777" w:rsidR="00B6200E" w:rsidRDefault="00B6200E" w:rsidP="00B6200E">
      <w:pPr>
        <w:pStyle w:val="Txt-1"/>
        <w:rPr>
          <w:lang w:bidi="ar-SA"/>
        </w:rPr>
      </w:pPr>
      <w:r>
        <w:rPr>
          <w:lang w:bidi="ar-SA"/>
        </w:rPr>
        <w:t xml:space="preserve">   Window 9</w:t>
      </w:r>
    </w:p>
    <w:p w14:paraId="1D82AA03" w14:textId="77777777" w:rsidR="00B6200E" w:rsidRDefault="00B6200E" w:rsidP="00B6200E">
      <w:pPr>
        <w:pStyle w:val="Txt-1"/>
        <w:rPr>
          <w:lang w:bidi="ar-SA"/>
        </w:rPr>
      </w:pPr>
    </w:p>
    <w:p w14:paraId="38C105F0" w14:textId="77777777" w:rsidR="00B6200E" w:rsidRDefault="00B6200E" w:rsidP="00B6200E">
      <w:pPr>
        <w:pStyle w:val="Txt-1"/>
        <w:rPr>
          <w:lang w:bidi="ar-SA"/>
        </w:rPr>
      </w:pPr>
      <w:r>
        <w:rPr>
          <w:lang w:bidi="ar-SA"/>
        </w:rPr>
        <w:t xml:space="preserve">      Cheap and Easy </w:t>
      </w:r>
      <w:proofErr w:type="spellStart"/>
      <w:r>
        <w:rPr>
          <w:lang w:bidi="ar-SA"/>
        </w:rPr>
        <w:t>WiFi</w:t>
      </w:r>
      <w:proofErr w:type="spellEnd"/>
      <w:r>
        <w:rPr>
          <w:lang w:bidi="ar-SA"/>
        </w:rPr>
        <w:t xml:space="preserve"> (</w:t>
      </w:r>
      <w:proofErr w:type="spellStart"/>
      <w:r>
        <w:rPr>
          <w:lang w:bidi="ar-SA"/>
        </w:rPr>
        <w:t>IoT</w:t>
      </w:r>
      <w:proofErr w:type="spellEnd"/>
      <w:r>
        <w:rPr>
          <w:lang w:bidi="ar-SA"/>
        </w:rPr>
        <w:t>) Tutorial Part 1 - ESP8266 Setup/Intro - YouTube</w:t>
      </w:r>
    </w:p>
    <w:p w14:paraId="600DA1A6" w14:textId="77777777" w:rsidR="00B6200E" w:rsidRDefault="00B6200E" w:rsidP="00B6200E">
      <w:pPr>
        <w:pStyle w:val="Txt-1"/>
        <w:rPr>
          <w:lang w:bidi="ar-SA"/>
        </w:rPr>
      </w:pPr>
      <w:r>
        <w:rPr>
          <w:lang w:bidi="ar-SA"/>
        </w:rPr>
        <w:t xml:space="preserve">      https://www.youtube.com/watch?v=qU76yWHeQuw</w:t>
      </w:r>
    </w:p>
    <w:p w14:paraId="05FF58DE" w14:textId="77777777" w:rsidR="00B6200E" w:rsidRDefault="00B6200E" w:rsidP="00B6200E">
      <w:pPr>
        <w:pStyle w:val="Txt-1"/>
        <w:rPr>
          <w:lang w:bidi="ar-SA"/>
        </w:rPr>
      </w:pPr>
    </w:p>
    <w:p w14:paraId="3000DDEB" w14:textId="77777777" w:rsidR="00B6200E" w:rsidRDefault="00B6200E" w:rsidP="00B6200E">
      <w:pPr>
        <w:pStyle w:val="Txt-1"/>
        <w:rPr>
          <w:lang w:bidi="ar-SA"/>
        </w:rPr>
      </w:pPr>
      <w:r>
        <w:rPr>
          <w:lang w:bidi="ar-SA"/>
        </w:rPr>
        <w:t xml:space="preserve">      Cheap and Easy </w:t>
      </w:r>
      <w:proofErr w:type="spellStart"/>
      <w:r>
        <w:rPr>
          <w:lang w:bidi="ar-SA"/>
        </w:rPr>
        <w:t>WiFi</w:t>
      </w:r>
      <w:proofErr w:type="spellEnd"/>
      <w:r>
        <w:rPr>
          <w:lang w:bidi="ar-SA"/>
        </w:rPr>
        <w:t xml:space="preserve"> (</w:t>
      </w:r>
      <w:proofErr w:type="spellStart"/>
      <w:r>
        <w:rPr>
          <w:lang w:bidi="ar-SA"/>
        </w:rPr>
        <w:t>IoT</w:t>
      </w:r>
      <w:proofErr w:type="spellEnd"/>
      <w:r>
        <w:rPr>
          <w:lang w:bidi="ar-SA"/>
        </w:rPr>
        <w:t>) Tutorial Part 2 - ESP8266 Arduino Code - YouTube</w:t>
      </w:r>
    </w:p>
    <w:p w14:paraId="2C4E4CB9" w14:textId="77777777" w:rsidR="00B6200E" w:rsidRDefault="00B6200E" w:rsidP="00B6200E">
      <w:pPr>
        <w:pStyle w:val="Txt-1"/>
        <w:rPr>
          <w:lang w:bidi="ar-SA"/>
        </w:rPr>
      </w:pPr>
      <w:r>
        <w:rPr>
          <w:lang w:bidi="ar-SA"/>
        </w:rPr>
        <w:t xml:space="preserve">      https://www.youtube.com/watch?v=zGgUfAB4m24</w:t>
      </w:r>
    </w:p>
    <w:p w14:paraId="52E23291" w14:textId="77777777" w:rsidR="00B6200E" w:rsidRDefault="00B6200E" w:rsidP="00B6200E">
      <w:pPr>
        <w:pStyle w:val="Txt-1"/>
        <w:rPr>
          <w:lang w:bidi="ar-SA"/>
        </w:rPr>
      </w:pPr>
    </w:p>
    <w:p w14:paraId="4ABACAF4" w14:textId="77777777" w:rsidR="00B6200E" w:rsidRDefault="00B6200E" w:rsidP="00B6200E">
      <w:pPr>
        <w:pStyle w:val="Txt-1"/>
        <w:rPr>
          <w:lang w:bidi="ar-SA"/>
        </w:rPr>
      </w:pPr>
      <w:r>
        <w:rPr>
          <w:lang w:bidi="ar-SA"/>
        </w:rPr>
        <w:t xml:space="preserve">      ESP8266 Send Data </w:t>
      </w:r>
      <w:proofErr w:type="gramStart"/>
      <w:r>
        <w:rPr>
          <w:lang w:bidi="ar-SA"/>
        </w:rPr>
        <w:t>To</w:t>
      </w:r>
      <w:proofErr w:type="gramEnd"/>
      <w:r>
        <w:rPr>
          <w:lang w:bidi="ar-SA"/>
        </w:rPr>
        <w:t xml:space="preserve"> a Website (ESP-01/ESP-12) - YouTube</w:t>
      </w:r>
    </w:p>
    <w:p w14:paraId="7B08CA27" w14:textId="77777777" w:rsidR="00B6200E" w:rsidRDefault="00B6200E" w:rsidP="00B6200E">
      <w:pPr>
        <w:pStyle w:val="Txt-1"/>
        <w:rPr>
          <w:lang w:bidi="ar-SA"/>
        </w:rPr>
      </w:pPr>
      <w:r>
        <w:rPr>
          <w:lang w:bidi="ar-SA"/>
        </w:rPr>
        <w:t xml:space="preserve">      https://www.youtube.com/watch?v=q02f4sPghSo&amp;list=PLmfT_cdP5PYDRYIvGIQ4YQYnEprshtxO8&amp;index=2</w:t>
      </w:r>
    </w:p>
    <w:p w14:paraId="1B40405E" w14:textId="77777777" w:rsidR="00B6200E" w:rsidRDefault="00B6200E" w:rsidP="00B6200E">
      <w:pPr>
        <w:pStyle w:val="Txt-1"/>
        <w:rPr>
          <w:lang w:bidi="ar-SA"/>
        </w:rPr>
      </w:pPr>
    </w:p>
    <w:p w14:paraId="0AF215EA" w14:textId="77777777" w:rsidR="00B6200E" w:rsidRDefault="00B6200E" w:rsidP="00B6200E">
      <w:pPr>
        <w:pStyle w:val="Txt-1"/>
        <w:rPr>
          <w:lang w:bidi="ar-SA"/>
        </w:rPr>
      </w:pPr>
      <w:r>
        <w:rPr>
          <w:lang w:bidi="ar-SA"/>
        </w:rPr>
        <w:t xml:space="preserve">      ESP8266 | </w:t>
      </w:r>
      <w:proofErr w:type="spellStart"/>
      <w:r>
        <w:rPr>
          <w:lang w:bidi="ar-SA"/>
        </w:rPr>
        <w:t>Hackaday</w:t>
      </w:r>
      <w:proofErr w:type="spellEnd"/>
    </w:p>
    <w:p w14:paraId="043F7B97" w14:textId="77777777" w:rsidR="00B6200E" w:rsidRDefault="00B6200E" w:rsidP="00B6200E">
      <w:pPr>
        <w:pStyle w:val="Txt-1"/>
        <w:rPr>
          <w:lang w:bidi="ar-SA"/>
        </w:rPr>
      </w:pPr>
      <w:r>
        <w:rPr>
          <w:lang w:bidi="ar-SA"/>
        </w:rPr>
        <w:t xml:space="preserve">      http://hackaday.com/tag/esp8266/</w:t>
      </w:r>
    </w:p>
    <w:p w14:paraId="12751192" w14:textId="77777777" w:rsidR="00B6200E" w:rsidRDefault="00B6200E" w:rsidP="00B6200E">
      <w:pPr>
        <w:pStyle w:val="Txt-1"/>
        <w:rPr>
          <w:lang w:bidi="ar-SA"/>
        </w:rPr>
      </w:pPr>
    </w:p>
    <w:p w14:paraId="302FCCFB" w14:textId="77777777" w:rsidR="00B6200E" w:rsidRDefault="00B6200E" w:rsidP="00B6200E">
      <w:pPr>
        <w:pStyle w:val="Txt-1"/>
        <w:rPr>
          <w:lang w:bidi="ar-SA"/>
        </w:rPr>
      </w:pPr>
      <w:r>
        <w:rPr>
          <w:lang w:bidi="ar-SA"/>
        </w:rPr>
        <w:t xml:space="preserve">      ESP8266 Arduino Code and 3.3V Schematic to Send and Receive Data</w:t>
      </w:r>
    </w:p>
    <w:p w14:paraId="34D782D7" w14:textId="77777777" w:rsidR="00B6200E" w:rsidRDefault="00B6200E" w:rsidP="00B6200E">
      <w:pPr>
        <w:pStyle w:val="Txt-1"/>
        <w:rPr>
          <w:lang w:bidi="ar-SA"/>
        </w:rPr>
      </w:pPr>
      <w:r>
        <w:rPr>
          <w:lang w:bidi="ar-SA"/>
        </w:rPr>
        <w:t xml:space="preserve">      http://allaboutee.com/2014/12/27/esp8266-arduino-code-and-circuit/</w:t>
      </w:r>
    </w:p>
    <w:p w14:paraId="4AC33AC9" w14:textId="77777777" w:rsidR="00B6200E" w:rsidRDefault="00B6200E" w:rsidP="00B6200E">
      <w:pPr>
        <w:pStyle w:val="Txt-1"/>
        <w:rPr>
          <w:lang w:bidi="ar-SA"/>
        </w:rPr>
      </w:pPr>
    </w:p>
    <w:p w14:paraId="3EB31234" w14:textId="77777777" w:rsidR="00B6200E" w:rsidRDefault="00B6200E" w:rsidP="00B6200E">
      <w:pPr>
        <w:pStyle w:val="Txt-1"/>
        <w:rPr>
          <w:lang w:bidi="ar-SA"/>
        </w:rPr>
      </w:pPr>
      <w:r>
        <w:rPr>
          <w:lang w:bidi="ar-SA"/>
        </w:rPr>
        <w:lastRenderedPageBreak/>
        <w:t xml:space="preserve">      </w:t>
      </w:r>
      <w:proofErr w:type="gramStart"/>
      <w:r>
        <w:rPr>
          <w:lang w:bidi="ar-SA"/>
        </w:rPr>
        <w:t>File:ESP</w:t>
      </w:r>
      <w:proofErr w:type="gramEnd"/>
      <w:r>
        <w:rPr>
          <w:lang w:bidi="ar-SA"/>
        </w:rPr>
        <w:t xml:space="preserve">8266 V091.png - </w:t>
      </w:r>
      <w:proofErr w:type="spellStart"/>
      <w:r>
        <w:rPr>
          <w:lang w:bidi="ar-SA"/>
        </w:rPr>
        <w:t>ElectroDragon</w:t>
      </w:r>
      <w:proofErr w:type="spellEnd"/>
    </w:p>
    <w:p w14:paraId="76CE1EEB" w14:textId="77777777" w:rsidR="00B6200E" w:rsidRDefault="00B6200E" w:rsidP="00B6200E">
      <w:pPr>
        <w:pStyle w:val="Txt-1"/>
        <w:rPr>
          <w:lang w:bidi="ar-SA"/>
        </w:rPr>
      </w:pPr>
      <w:r>
        <w:rPr>
          <w:lang w:bidi="ar-SA"/>
        </w:rPr>
        <w:t xml:space="preserve">      http://www.electrodragon.com/w/File:ESP8266_V091.png</w:t>
      </w:r>
    </w:p>
    <w:p w14:paraId="5C8508E4" w14:textId="77777777" w:rsidR="00B6200E" w:rsidRDefault="00B6200E" w:rsidP="00B6200E">
      <w:pPr>
        <w:pStyle w:val="Txt-1"/>
        <w:rPr>
          <w:lang w:bidi="ar-SA"/>
        </w:rPr>
      </w:pPr>
    </w:p>
    <w:p w14:paraId="76B305D7" w14:textId="77777777" w:rsidR="00B6200E" w:rsidRDefault="00B6200E" w:rsidP="00B6200E">
      <w:pPr>
        <w:pStyle w:val="Txt-1"/>
        <w:rPr>
          <w:lang w:bidi="ar-SA"/>
        </w:rPr>
      </w:pPr>
      <w:r>
        <w:rPr>
          <w:lang w:bidi="ar-SA"/>
        </w:rPr>
        <w:t xml:space="preserve">      ESP8266 - Burn </w:t>
      </w:r>
      <w:proofErr w:type="spellStart"/>
      <w:r>
        <w:rPr>
          <w:lang w:bidi="ar-SA"/>
        </w:rPr>
        <w:t>NodeMCU</w:t>
      </w:r>
      <w:proofErr w:type="spellEnd"/>
      <w:r>
        <w:rPr>
          <w:lang w:bidi="ar-SA"/>
        </w:rPr>
        <w:t xml:space="preserve">, write </w:t>
      </w:r>
      <w:proofErr w:type="spellStart"/>
      <w:r>
        <w:rPr>
          <w:lang w:bidi="ar-SA"/>
        </w:rPr>
        <w:t>lua</w:t>
      </w:r>
      <w:proofErr w:type="spellEnd"/>
      <w:r>
        <w:rPr>
          <w:lang w:bidi="ar-SA"/>
        </w:rPr>
        <w:t xml:space="preserve"> script, and control the water heater</w:t>
      </w:r>
    </w:p>
    <w:p w14:paraId="4CF40257" w14:textId="77777777" w:rsidR="00B6200E" w:rsidRDefault="00B6200E" w:rsidP="00B6200E">
      <w:pPr>
        <w:pStyle w:val="Txt-1"/>
        <w:rPr>
          <w:lang w:bidi="ar-SA"/>
        </w:rPr>
      </w:pPr>
      <w:r>
        <w:rPr>
          <w:lang w:bidi="ar-SA"/>
        </w:rPr>
        <w:t xml:space="preserve">      http://www.whatimade.today/esp8266-and-the-water-heater/</w:t>
      </w:r>
    </w:p>
    <w:p w14:paraId="480A998C" w14:textId="77777777" w:rsidR="00B6200E" w:rsidRDefault="00B6200E" w:rsidP="00B6200E">
      <w:pPr>
        <w:pStyle w:val="Txt-1"/>
        <w:rPr>
          <w:lang w:bidi="ar-SA"/>
        </w:rPr>
      </w:pPr>
    </w:p>
    <w:p w14:paraId="59B176CF" w14:textId="77777777" w:rsidR="00B6200E" w:rsidRDefault="00B6200E" w:rsidP="00B6200E">
      <w:pPr>
        <w:pStyle w:val="Txt-1"/>
        <w:rPr>
          <w:lang w:bidi="ar-SA"/>
        </w:rPr>
      </w:pPr>
      <w:r>
        <w:rPr>
          <w:lang w:bidi="ar-SA"/>
        </w:rPr>
        <w:t xml:space="preserve">      Flashing </w:t>
      </w:r>
      <w:proofErr w:type="spellStart"/>
      <w:r>
        <w:rPr>
          <w:lang w:bidi="ar-SA"/>
        </w:rPr>
        <w:t>Nodemcu</w:t>
      </w:r>
      <w:proofErr w:type="spellEnd"/>
      <w:r>
        <w:rPr>
          <w:lang w:bidi="ar-SA"/>
        </w:rPr>
        <w:t xml:space="preserve"> firmware on ESP8266 using Windows </w:t>
      </w:r>
      <w:proofErr w:type="spellStart"/>
      <w:r>
        <w:rPr>
          <w:lang w:bidi="ar-SA"/>
        </w:rPr>
        <w:t>Lua</w:t>
      </w:r>
      <w:proofErr w:type="spellEnd"/>
      <w:r>
        <w:rPr>
          <w:lang w:bidi="ar-SA"/>
        </w:rPr>
        <w:t xml:space="preserve"> firmware</w:t>
      </w:r>
    </w:p>
    <w:p w14:paraId="0827D312" w14:textId="77777777" w:rsidR="00B6200E" w:rsidRDefault="00B6200E" w:rsidP="00B6200E">
      <w:pPr>
        <w:pStyle w:val="Txt-1"/>
        <w:rPr>
          <w:lang w:bidi="ar-SA"/>
        </w:rPr>
      </w:pPr>
      <w:r>
        <w:rPr>
          <w:lang w:bidi="ar-SA"/>
        </w:rPr>
        <w:t xml:space="preserve">      http://www.whatimade.today/loading-the-nodemcu-firmware-on-the-esp8266-windows-guide/</w:t>
      </w:r>
    </w:p>
    <w:p w14:paraId="7AD91448" w14:textId="77777777" w:rsidR="00B6200E" w:rsidRDefault="00B6200E" w:rsidP="00B6200E">
      <w:pPr>
        <w:pStyle w:val="Txt-1"/>
        <w:rPr>
          <w:lang w:bidi="ar-SA"/>
        </w:rPr>
      </w:pPr>
    </w:p>
    <w:p w14:paraId="74EBF794" w14:textId="77777777" w:rsidR="00B6200E" w:rsidRDefault="00B6200E" w:rsidP="00B6200E">
      <w:pPr>
        <w:pStyle w:val="Txt-1"/>
        <w:rPr>
          <w:lang w:bidi="ar-SA"/>
        </w:rPr>
      </w:pPr>
      <w:r>
        <w:rPr>
          <w:lang w:bidi="ar-SA"/>
        </w:rPr>
        <w:t xml:space="preserve">      ESP8266 Community Forum Index page</w:t>
      </w:r>
    </w:p>
    <w:p w14:paraId="1B85D87C" w14:textId="77777777" w:rsidR="00B6200E" w:rsidRDefault="00B6200E" w:rsidP="00B6200E">
      <w:pPr>
        <w:pStyle w:val="Txt-1"/>
        <w:rPr>
          <w:lang w:bidi="ar-SA"/>
        </w:rPr>
      </w:pPr>
      <w:r>
        <w:rPr>
          <w:lang w:bidi="ar-SA"/>
        </w:rPr>
        <w:t xml:space="preserve">      http://www.esp8266.com/</w:t>
      </w:r>
    </w:p>
    <w:p w14:paraId="78CEE04A" w14:textId="77777777" w:rsidR="00B6200E" w:rsidRDefault="00B6200E" w:rsidP="00B6200E">
      <w:pPr>
        <w:pStyle w:val="Txt-1"/>
        <w:rPr>
          <w:lang w:bidi="ar-SA"/>
        </w:rPr>
      </w:pPr>
    </w:p>
    <w:p w14:paraId="337F6F85" w14:textId="77777777" w:rsidR="00B6200E" w:rsidRDefault="00B6200E" w:rsidP="00B6200E">
      <w:pPr>
        <w:pStyle w:val="Txt-1"/>
        <w:rPr>
          <w:lang w:bidi="ar-SA"/>
        </w:rPr>
      </w:pPr>
      <w:r>
        <w:rPr>
          <w:lang w:bidi="ar-SA"/>
        </w:rPr>
        <w:t xml:space="preserve">      ESP8266 - Easiest way to program so far (Using Arduino IDE)</w:t>
      </w:r>
    </w:p>
    <w:p w14:paraId="3AE605E0" w14:textId="77777777" w:rsidR="00B6200E" w:rsidRDefault="00B6200E" w:rsidP="00B6200E">
      <w:pPr>
        <w:pStyle w:val="Txt-1"/>
        <w:rPr>
          <w:lang w:bidi="ar-SA"/>
        </w:rPr>
      </w:pPr>
      <w:r>
        <w:rPr>
          <w:lang w:bidi="ar-SA"/>
        </w:rPr>
        <w:t xml:space="preserve">      http://www.whatimade.today/esp8266-easiest-way-to-program-so-far/</w:t>
      </w:r>
    </w:p>
    <w:p w14:paraId="257C43EF" w14:textId="77777777" w:rsidR="00B6200E" w:rsidRDefault="00B6200E" w:rsidP="00B6200E">
      <w:pPr>
        <w:pStyle w:val="Txt-1"/>
        <w:rPr>
          <w:lang w:bidi="ar-SA"/>
        </w:rPr>
      </w:pPr>
    </w:p>
    <w:p w14:paraId="2B46EE55" w14:textId="77777777" w:rsidR="00B6200E" w:rsidRDefault="00B6200E" w:rsidP="00B6200E">
      <w:pPr>
        <w:pStyle w:val="Txt-1"/>
        <w:rPr>
          <w:lang w:bidi="ar-SA"/>
        </w:rPr>
      </w:pPr>
      <w:r>
        <w:rPr>
          <w:lang w:bidi="ar-SA"/>
        </w:rPr>
        <w:t xml:space="preserve">   Window 10</w:t>
      </w:r>
    </w:p>
    <w:p w14:paraId="5B3209CB" w14:textId="77777777" w:rsidR="00B6200E" w:rsidRDefault="00B6200E" w:rsidP="00B6200E">
      <w:pPr>
        <w:pStyle w:val="Txt-1"/>
        <w:rPr>
          <w:lang w:bidi="ar-SA"/>
        </w:rPr>
      </w:pPr>
    </w:p>
    <w:p w14:paraId="29AEA590" w14:textId="77777777" w:rsidR="00B6200E" w:rsidRDefault="00B6200E" w:rsidP="00B6200E">
      <w:pPr>
        <w:pStyle w:val="Txt-1"/>
        <w:rPr>
          <w:lang w:bidi="ar-SA"/>
        </w:rPr>
      </w:pPr>
      <w:r>
        <w:rPr>
          <w:lang w:bidi="ar-SA"/>
        </w:rPr>
        <w:t xml:space="preserve">      C Programming Tutorial 29 - Course Project Solution 1 - YouTube</w:t>
      </w:r>
    </w:p>
    <w:p w14:paraId="2C123F9C" w14:textId="77777777" w:rsidR="00B6200E" w:rsidRDefault="00B6200E" w:rsidP="00B6200E">
      <w:pPr>
        <w:pStyle w:val="Txt-1"/>
        <w:rPr>
          <w:lang w:bidi="ar-SA"/>
        </w:rPr>
      </w:pPr>
      <w:r>
        <w:rPr>
          <w:lang w:bidi="ar-SA"/>
        </w:rPr>
        <w:t xml:space="preserve">      https://www.youtube.com/watch?v=rwIcz60Igo4&amp;list=PLQndNexFjUWnRdVNiyFf9u2aO0o1CqS8G&amp;index=29</w:t>
      </w:r>
    </w:p>
    <w:p w14:paraId="531F0349" w14:textId="77777777" w:rsidR="00B6200E" w:rsidRDefault="00B6200E" w:rsidP="00B6200E">
      <w:pPr>
        <w:pStyle w:val="Txt-1"/>
        <w:rPr>
          <w:lang w:bidi="ar-SA"/>
        </w:rPr>
      </w:pPr>
    </w:p>
    <w:p w14:paraId="67CDE986" w14:textId="77777777" w:rsidR="00B6200E" w:rsidRDefault="00B6200E" w:rsidP="00B6200E">
      <w:pPr>
        <w:pStyle w:val="Txt-1"/>
        <w:rPr>
          <w:lang w:bidi="ar-SA"/>
        </w:rPr>
      </w:pPr>
      <w:r>
        <w:rPr>
          <w:lang w:bidi="ar-SA"/>
        </w:rPr>
        <w:t xml:space="preserve">      C Programming Tutorial 30 - Loops - YouTube</w:t>
      </w:r>
    </w:p>
    <w:p w14:paraId="6184A9FF" w14:textId="77777777" w:rsidR="00B6200E" w:rsidRDefault="00B6200E" w:rsidP="00B6200E">
      <w:pPr>
        <w:pStyle w:val="Txt-1"/>
        <w:rPr>
          <w:lang w:bidi="ar-SA"/>
        </w:rPr>
      </w:pPr>
      <w:r>
        <w:rPr>
          <w:lang w:bidi="ar-SA"/>
        </w:rPr>
        <w:t xml:space="preserve">      https://www.youtube.com/watch?v=yHmGs04dQjI&amp;list=PLQndNexFjUWnRdVNiyFf9u2aO0o1CqS8G&amp;index=30</w:t>
      </w:r>
    </w:p>
    <w:p w14:paraId="397A8031" w14:textId="77777777" w:rsidR="00B6200E" w:rsidRDefault="00B6200E" w:rsidP="00B6200E">
      <w:pPr>
        <w:pStyle w:val="Txt-1"/>
        <w:rPr>
          <w:lang w:bidi="ar-SA"/>
        </w:rPr>
      </w:pPr>
    </w:p>
    <w:p w14:paraId="2B94A880" w14:textId="77777777" w:rsidR="00B6200E" w:rsidRDefault="00B6200E" w:rsidP="00B6200E">
      <w:pPr>
        <w:pStyle w:val="Txt-1"/>
        <w:rPr>
          <w:lang w:bidi="ar-SA"/>
        </w:rPr>
      </w:pPr>
      <w:r>
        <w:rPr>
          <w:lang w:bidi="ar-SA"/>
        </w:rPr>
        <w:t xml:space="preserve">      Conditional Execution</w:t>
      </w:r>
    </w:p>
    <w:p w14:paraId="01110208" w14:textId="77777777" w:rsidR="00B6200E" w:rsidRDefault="00B6200E" w:rsidP="00B6200E">
      <w:pPr>
        <w:pStyle w:val="Txt-1"/>
        <w:rPr>
          <w:lang w:bidi="ar-SA"/>
        </w:rPr>
      </w:pPr>
      <w:r>
        <w:rPr>
          <w:lang w:bidi="ar-SA"/>
        </w:rPr>
        <w:t xml:space="preserve">      http://www.le.ac.uk/users/rjm1/cotter/page_34.htm</w:t>
      </w:r>
    </w:p>
    <w:p w14:paraId="0487A3FC" w14:textId="77777777" w:rsidR="00B6200E" w:rsidRDefault="00B6200E" w:rsidP="00B6200E">
      <w:pPr>
        <w:pStyle w:val="Txt-1"/>
        <w:rPr>
          <w:lang w:bidi="ar-SA"/>
        </w:rPr>
      </w:pPr>
    </w:p>
    <w:p w14:paraId="62AA9B11" w14:textId="77777777" w:rsidR="00B6200E" w:rsidRDefault="00B6200E" w:rsidP="00B6200E">
      <w:pPr>
        <w:pStyle w:val="Txt-1"/>
        <w:rPr>
          <w:lang w:bidi="ar-SA"/>
        </w:rPr>
      </w:pPr>
      <w:r>
        <w:rPr>
          <w:lang w:bidi="ar-SA"/>
        </w:rPr>
        <w:t xml:space="preserve">      Comparing characters in c? - Stack Overflow</w:t>
      </w:r>
    </w:p>
    <w:p w14:paraId="460BBA11" w14:textId="77777777" w:rsidR="00B6200E" w:rsidRDefault="00B6200E" w:rsidP="00B6200E">
      <w:pPr>
        <w:pStyle w:val="Txt-1"/>
        <w:rPr>
          <w:lang w:bidi="ar-SA"/>
        </w:rPr>
      </w:pPr>
      <w:r>
        <w:rPr>
          <w:lang w:bidi="ar-SA"/>
        </w:rPr>
        <w:t xml:space="preserve">      http://stackoverflow.com/questions/3911653/comparing-characters-in-c</w:t>
      </w:r>
    </w:p>
    <w:p w14:paraId="4AEE056D" w14:textId="77777777" w:rsidR="00B6200E" w:rsidRDefault="00B6200E" w:rsidP="00B6200E">
      <w:pPr>
        <w:pStyle w:val="Txt-1"/>
        <w:rPr>
          <w:lang w:bidi="ar-SA"/>
        </w:rPr>
      </w:pPr>
    </w:p>
    <w:p w14:paraId="28530BFA" w14:textId="77777777" w:rsidR="00B6200E" w:rsidRDefault="00B6200E" w:rsidP="00B6200E">
      <w:pPr>
        <w:pStyle w:val="Txt-1"/>
        <w:rPr>
          <w:lang w:bidi="ar-SA"/>
        </w:rPr>
      </w:pPr>
      <w:r>
        <w:rPr>
          <w:lang w:bidi="ar-SA"/>
        </w:rPr>
        <w:t xml:space="preserve">   Window 11</w:t>
      </w:r>
    </w:p>
    <w:p w14:paraId="14FF4672" w14:textId="77777777" w:rsidR="00B6200E" w:rsidRDefault="00B6200E" w:rsidP="00B6200E">
      <w:pPr>
        <w:pStyle w:val="Txt-1"/>
        <w:rPr>
          <w:lang w:bidi="ar-SA"/>
        </w:rPr>
      </w:pPr>
    </w:p>
    <w:p w14:paraId="203E47FA" w14:textId="77777777" w:rsidR="00B6200E" w:rsidRDefault="00B6200E" w:rsidP="00B6200E">
      <w:pPr>
        <w:pStyle w:val="Txt-1"/>
        <w:rPr>
          <w:lang w:bidi="ar-SA"/>
        </w:rPr>
      </w:pPr>
      <w:r>
        <w:rPr>
          <w:lang w:bidi="ar-SA"/>
        </w:rPr>
        <w:t xml:space="preserve">      Homework Assignment 2 (Ch. 17 pt.2)</w:t>
      </w:r>
    </w:p>
    <w:p w14:paraId="105BFD04" w14:textId="77777777" w:rsidR="00B6200E" w:rsidRDefault="00B6200E" w:rsidP="00B6200E">
      <w:pPr>
        <w:pStyle w:val="Txt-1"/>
        <w:rPr>
          <w:lang w:bidi="ar-SA"/>
        </w:rPr>
      </w:pPr>
      <w:r>
        <w:rPr>
          <w:lang w:bidi="ar-SA"/>
        </w:rPr>
        <w:t xml:space="preserve">      http://www.webassign.net/web/Student/Assignment-Responses/submit?dep=11450484#Q2</w:t>
      </w:r>
    </w:p>
    <w:p w14:paraId="340648F6" w14:textId="77777777" w:rsidR="00B6200E" w:rsidRDefault="00B6200E" w:rsidP="00B6200E">
      <w:pPr>
        <w:pStyle w:val="Txt-1"/>
        <w:rPr>
          <w:lang w:bidi="ar-SA"/>
        </w:rPr>
      </w:pPr>
    </w:p>
    <w:p w14:paraId="7029DC48" w14:textId="77777777" w:rsidR="00B6200E" w:rsidRDefault="00B6200E" w:rsidP="00B6200E">
      <w:pPr>
        <w:pStyle w:val="Txt-1"/>
        <w:rPr>
          <w:lang w:bidi="ar-SA"/>
        </w:rPr>
      </w:pPr>
      <w:r>
        <w:rPr>
          <w:lang w:bidi="ar-SA"/>
        </w:rPr>
        <w:t xml:space="preserve">      Course Materials – PHY203 Physics III: Thermal and ...</w:t>
      </w:r>
    </w:p>
    <w:p w14:paraId="10F4AAF9" w14:textId="77777777" w:rsidR="00B6200E" w:rsidRDefault="00B6200E" w:rsidP="00B6200E">
      <w:pPr>
        <w:pStyle w:val="Txt-1"/>
        <w:rPr>
          <w:lang w:bidi="ar-SA"/>
        </w:rPr>
      </w:pPr>
      <w:r>
        <w:rPr>
          <w:lang w:bidi="ar-SA"/>
        </w:rPr>
        <w:t xml:space="preserve">      https://harper.blackboard.com/webapps/blackboard/content/listContent.jsp?course_id=_94323_1&amp;content_id=_3527189_1&amp;mode=reset</w:t>
      </w:r>
    </w:p>
    <w:p w14:paraId="154FCCD4" w14:textId="77777777" w:rsidR="00B6200E" w:rsidRDefault="00B6200E" w:rsidP="00B6200E">
      <w:pPr>
        <w:pStyle w:val="Txt-1"/>
        <w:rPr>
          <w:lang w:bidi="ar-SA"/>
        </w:rPr>
      </w:pPr>
    </w:p>
    <w:p w14:paraId="3171A799" w14:textId="77777777" w:rsidR="00B6200E" w:rsidRDefault="00B6200E" w:rsidP="00B6200E">
      <w:pPr>
        <w:pStyle w:val="Txt-1"/>
        <w:rPr>
          <w:lang w:bidi="ar-SA"/>
        </w:rPr>
      </w:pPr>
      <w:r>
        <w:rPr>
          <w:lang w:bidi="ar-SA"/>
        </w:rPr>
        <w:t xml:space="preserve">      Lab data - rrthakk2@illinois.edu - Google Apps @ Illinois Mail</w:t>
      </w:r>
    </w:p>
    <w:p w14:paraId="70377677" w14:textId="77777777" w:rsidR="00B6200E" w:rsidRDefault="00B6200E" w:rsidP="00B6200E">
      <w:pPr>
        <w:pStyle w:val="Txt-1"/>
        <w:rPr>
          <w:lang w:bidi="ar-SA"/>
        </w:rPr>
      </w:pPr>
      <w:r>
        <w:rPr>
          <w:lang w:bidi="ar-SA"/>
        </w:rPr>
        <w:t xml:space="preserve">      https://mail.google.com/mail/u/1/#inbox/14d6f4eb789ca0b0?projector=1</w:t>
      </w:r>
    </w:p>
    <w:p w14:paraId="1AC8A3ED" w14:textId="77777777" w:rsidR="00B6200E" w:rsidRDefault="00B6200E" w:rsidP="00B6200E">
      <w:pPr>
        <w:pStyle w:val="Txt-1"/>
        <w:rPr>
          <w:lang w:bidi="ar-SA"/>
        </w:rPr>
      </w:pPr>
    </w:p>
    <w:p w14:paraId="1E4575C5" w14:textId="77777777" w:rsidR="00B6200E" w:rsidRDefault="00B6200E" w:rsidP="00B6200E">
      <w:pPr>
        <w:pStyle w:val="Txt-1"/>
        <w:rPr>
          <w:lang w:bidi="ar-SA"/>
        </w:rPr>
      </w:pPr>
      <w:r>
        <w:rPr>
          <w:lang w:bidi="ar-SA"/>
        </w:rPr>
        <w:lastRenderedPageBreak/>
        <w:t xml:space="preserve">   Window 12</w:t>
      </w:r>
    </w:p>
    <w:p w14:paraId="69C3C2A8" w14:textId="77777777" w:rsidR="00B6200E" w:rsidRDefault="00B6200E" w:rsidP="00B6200E">
      <w:pPr>
        <w:pStyle w:val="Txt-1"/>
        <w:rPr>
          <w:lang w:bidi="ar-SA"/>
        </w:rPr>
      </w:pPr>
    </w:p>
    <w:p w14:paraId="160F9ACC" w14:textId="77777777" w:rsidR="00B6200E" w:rsidRDefault="00B6200E" w:rsidP="00B6200E">
      <w:pPr>
        <w:pStyle w:val="Txt-1"/>
        <w:rPr>
          <w:lang w:bidi="ar-SA"/>
        </w:rPr>
      </w:pPr>
      <w:r>
        <w:rPr>
          <w:lang w:bidi="ar-SA"/>
        </w:rPr>
        <w:t xml:space="preserve">      Page Not Found - CITES Wiki</w:t>
      </w:r>
    </w:p>
    <w:p w14:paraId="6FB24FEF" w14:textId="77777777" w:rsidR="00B6200E" w:rsidRDefault="00B6200E" w:rsidP="00B6200E">
      <w:pPr>
        <w:pStyle w:val="Txt-1"/>
        <w:rPr>
          <w:lang w:bidi="ar-SA"/>
        </w:rPr>
      </w:pPr>
      <w:r>
        <w:rPr>
          <w:lang w:bidi="ar-SA"/>
        </w:rPr>
        <w:t xml:space="preserve">      https://wiki.cites.illinois.edu/wiki/display/ece120/Weeks</w:t>
      </w:r>
    </w:p>
    <w:p w14:paraId="26B17D23" w14:textId="77777777" w:rsidR="00B6200E" w:rsidRDefault="00B6200E" w:rsidP="00B6200E">
      <w:pPr>
        <w:pStyle w:val="Txt-1"/>
        <w:rPr>
          <w:lang w:bidi="ar-SA"/>
        </w:rPr>
      </w:pPr>
    </w:p>
    <w:p w14:paraId="021A5E31" w14:textId="77777777" w:rsidR="00B6200E" w:rsidRDefault="00B6200E" w:rsidP="00B6200E">
      <w:pPr>
        <w:pStyle w:val="Txt-1"/>
        <w:rPr>
          <w:lang w:bidi="ar-SA"/>
        </w:rPr>
      </w:pPr>
      <w:r>
        <w:rPr>
          <w:lang w:bidi="ar-SA"/>
        </w:rPr>
        <w:t xml:space="preserve">      Lab 1 - ECE 120 - Introduction to Computing - CITES Wiki</w:t>
      </w:r>
    </w:p>
    <w:p w14:paraId="489C334D" w14:textId="77777777" w:rsidR="00B6200E" w:rsidRDefault="00B6200E" w:rsidP="00B6200E">
      <w:pPr>
        <w:pStyle w:val="Txt-1"/>
        <w:rPr>
          <w:lang w:bidi="ar-SA"/>
        </w:rPr>
      </w:pPr>
      <w:r>
        <w:rPr>
          <w:lang w:bidi="ar-SA"/>
        </w:rPr>
        <w:t xml:space="preserve">      https://wiki.cites.illinois.edu/wiki/display/ece120/Lab+1</w:t>
      </w:r>
    </w:p>
    <w:p w14:paraId="2B68DEFA" w14:textId="77777777" w:rsidR="00B6200E" w:rsidRDefault="00B6200E" w:rsidP="00B6200E">
      <w:pPr>
        <w:pStyle w:val="Txt-1"/>
        <w:rPr>
          <w:lang w:bidi="ar-SA"/>
        </w:rPr>
      </w:pPr>
    </w:p>
    <w:p w14:paraId="713EEAAB" w14:textId="77777777" w:rsidR="00B6200E" w:rsidRDefault="00B6200E" w:rsidP="00B6200E">
      <w:pPr>
        <w:pStyle w:val="Txt-1"/>
        <w:rPr>
          <w:lang w:bidi="ar-SA"/>
        </w:rPr>
      </w:pPr>
      <w:r>
        <w:rPr>
          <w:lang w:bidi="ar-SA"/>
        </w:rPr>
        <w:t xml:space="preserve">      Homework 1 - ECE 120 - Introduction to Computing - CITES Wiki</w:t>
      </w:r>
    </w:p>
    <w:p w14:paraId="15BD97C3" w14:textId="77777777" w:rsidR="00B6200E" w:rsidRDefault="00B6200E" w:rsidP="00B6200E">
      <w:pPr>
        <w:pStyle w:val="Txt-1"/>
        <w:rPr>
          <w:lang w:bidi="ar-SA"/>
        </w:rPr>
      </w:pPr>
      <w:r>
        <w:rPr>
          <w:lang w:bidi="ar-SA"/>
        </w:rPr>
        <w:t xml:space="preserve">      https://wiki.cites.illinois.edu/wiki/display/ece120/Homework+1</w:t>
      </w:r>
    </w:p>
    <w:p w14:paraId="2573CE36" w14:textId="77777777" w:rsidR="00B6200E" w:rsidRDefault="00B6200E" w:rsidP="00B6200E">
      <w:pPr>
        <w:pStyle w:val="Txt-1"/>
        <w:rPr>
          <w:lang w:bidi="ar-SA"/>
        </w:rPr>
      </w:pPr>
    </w:p>
    <w:p w14:paraId="66BAB433" w14:textId="77777777" w:rsidR="00B6200E" w:rsidRDefault="00B6200E" w:rsidP="00B6200E">
      <w:pPr>
        <w:pStyle w:val="Txt-1"/>
        <w:rPr>
          <w:lang w:bidi="ar-SA"/>
        </w:rPr>
      </w:pPr>
      <w:r>
        <w:rPr>
          <w:lang w:bidi="ar-SA"/>
        </w:rPr>
        <w:t xml:space="preserve">      Control Systems Lectures - Closed Loop Control - YouTube</w:t>
      </w:r>
    </w:p>
    <w:p w14:paraId="239FE66A" w14:textId="77777777" w:rsidR="00B6200E" w:rsidRDefault="00B6200E" w:rsidP="00B6200E">
      <w:pPr>
        <w:pStyle w:val="Txt-1"/>
        <w:rPr>
          <w:lang w:bidi="ar-SA"/>
        </w:rPr>
      </w:pPr>
      <w:r>
        <w:rPr>
          <w:lang w:bidi="ar-SA"/>
        </w:rPr>
        <w:t xml:space="preserve">      https://www.youtube.com/watch?v=O-OqgFE9SD4&amp;index=2&amp;list=PLUMWjy5jgHK1NC52DXXrriwihVrYZKqjk</w:t>
      </w:r>
    </w:p>
    <w:p w14:paraId="48573AD6" w14:textId="77777777" w:rsidR="00B6200E" w:rsidRDefault="00B6200E" w:rsidP="00B6200E">
      <w:pPr>
        <w:pStyle w:val="Txt-1"/>
        <w:rPr>
          <w:lang w:bidi="ar-SA"/>
        </w:rPr>
      </w:pPr>
    </w:p>
    <w:p w14:paraId="557904C6" w14:textId="77777777" w:rsidR="00B6200E" w:rsidRDefault="00B6200E" w:rsidP="00B6200E">
      <w:pPr>
        <w:pStyle w:val="Txt-1"/>
        <w:rPr>
          <w:lang w:bidi="ar-SA"/>
        </w:rPr>
      </w:pPr>
      <w:r>
        <w:rPr>
          <w:lang w:bidi="ar-SA"/>
        </w:rPr>
        <w:t xml:space="preserve">      CS173 Lectures</w:t>
      </w:r>
    </w:p>
    <w:p w14:paraId="1EB90263" w14:textId="77777777" w:rsidR="00B6200E" w:rsidRDefault="00B6200E" w:rsidP="00B6200E">
      <w:pPr>
        <w:pStyle w:val="Txt-1"/>
        <w:rPr>
          <w:lang w:bidi="ar-SA"/>
        </w:rPr>
      </w:pPr>
      <w:r>
        <w:rPr>
          <w:lang w:bidi="ar-SA"/>
        </w:rPr>
        <w:t xml:space="preserve">      https://courses.engr.illinois.edu/cs173/sp2015/A-lecture/Lectures/index.html</w:t>
      </w:r>
    </w:p>
    <w:p w14:paraId="3A9D5D5E" w14:textId="77777777" w:rsidR="00B6200E" w:rsidRDefault="00B6200E" w:rsidP="00B6200E">
      <w:pPr>
        <w:pStyle w:val="Txt-1"/>
        <w:rPr>
          <w:lang w:bidi="ar-SA"/>
        </w:rPr>
      </w:pPr>
    </w:p>
    <w:p w14:paraId="4213AAFA" w14:textId="77777777" w:rsidR="00B6200E" w:rsidRDefault="00B6200E" w:rsidP="00B6200E">
      <w:pPr>
        <w:pStyle w:val="Txt-1"/>
        <w:rPr>
          <w:lang w:bidi="ar-SA"/>
        </w:rPr>
      </w:pPr>
      <w:r>
        <w:rPr>
          <w:lang w:bidi="ar-SA"/>
        </w:rPr>
        <w:t xml:space="preserve">   Window 13</w:t>
      </w:r>
    </w:p>
    <w:p w14:paraId="07930BC5" w14:textId="77777777" w:rsidR="00B6200E" w:rsidRDefault="00B6200E" w:rsidP="00B6200E">
      <w:pPr>
        <w:pStyle w:val="Txt-1"/>
        <w:rPr>
          <w:lang w:bidi="ar-SA"/>
        </w:rPr>
      </w:pPr>
    </w:p>
    <w:p w14:paraId="2F373AF7" w14:textId="77777777" w:rsidR="00B6200E" w:rsidRDefault="00B6200E" w:rsidP="00B6200E">
      <w:pPr>
        <w:pStyle w:val="Txt-1"/>
        <w:rPr>
          <w:lang w:bidi="ar-SA"/>
        </w:rPr>
      </w:pPr>
      <w:r>
        <w:rPr>
          <w:lang w:bidi="ar-SA"/>
        </w:rPr>
        <w:t xml:space="preserve">      Brushless DC Motors and Brushed DC Motors explained - BLDC Fan (2) - YouTube</w:t>
      </w:r>
    </w:p>
    <w:p w14:paraId="74DDEA9F" w14:textId="77777777" w:rsidR="00B6200E" w:rsidRDefault="00B6200E" w:rsidP="00B6200E">
      <w:pPr>
        <w:pStyle w:val="Txt-1"/>
        <w:rPr>
          <w:lang w:bidi="ar-SA"/>
        </w:rPr>
      </w:pPr>
      <w:r>
        <w:rPr>
          <w:lang w:bidi="ar-SA"/>
        </w:rPr>
        <w:t xml:space="preserve">      https://www.youtube.com/watch?v=C1-klL3B9LU&amp;list=PLxaGnte1Dq0kMFfzMfoNPzpe1JmMoqG-w&amp;index=2</w:t>
      </w:r>
    </w:p>
    <w:p w14:paraId="007ECE40" w14:textId="77777777" w:rsidR="00B6200E" w:rsidRDefault="00B6200E" w:rsidP="00B6200E">
      <w:pPr>
        <w:pStyle w:val="Txt-1"/>
        <w:rPr>
          <w:lang w:bidi="ar-SA"/>
        </w:rPr>
      </w:pPr>
    </w:p>
    <w:p w14:paraId="1BBB23BA" w14:textId="77777777" w:rsidR="00B6200E" w:rsidRDefault="00B6200E" w:rsidP="00B6200E">
      <w:pPr>
        <w:pStyle w:val="Txt-1"/>
        <w:rPr>
          <w:lang w:bidi="ar-SA"/>
        </w:rPr>
      </w:pPr>
      <w:r>
        <w:rPr>
          <w:lang w:bidi="ar-SA"/>
        </w:rPr>
        <w:t xml:space="preserve">      stepper motors explained - YouTube</w:t>
      </w:r>
    </w:p>
    <w:p w14:paraId="75564C11" w14:textId="77777777" w:rsidR="00B6200E" w:rsidRDefault="00B6200E" w:rsidP="00B6200E">
      <w:pPr>
        <w:pStyle w:val="Txt-1"/>
        <w:rPr>
          <w:lang w:bidi="ar-SA"/>
        </w:rPr>
      </w:pPr>
      <w:r>
        <w:rPr>
          <w:lang w:bidi="ar-SA"/>
        </w:rPr>
        <w:t xml:space="preserve">      https://www.youtube.com/results?search_query=stepper+motors+explained</w:t>
      </w:r>
    </w:p>
    <w:p w14:paraId="0AB1280B" w14:textId="77777777" w:rsidR="00B6200E" w:rsidRDefault="00B6200E" w:rsidP="00B6200E">
      <w:pPr>
        <w:pStyle w:val="Txt-1"/>
        <w:rPr>
          <w:lang w:bidi="ar-SA"/>
        </w:rPr>
      </w:pPr>
    </w:p>
    <w:p w14:paraId="4959F39B" w14:textId="77777777" w:rsidR="00B6200E" w:rsidRDefault="00B6200E" w:rsidP="00B6200E">
      <w:pPr>
        <w:pStyle w:val="Txt-1"/>
        <w:rPr>
          <w:lang w:bidi="ar-SA"/>
        </w:rPr>
      </w:pPr>
      <w:r>
        <w:rPr>
          <w:lang w:bidi="ar-SA"/>
        </w:rPr>
        <w:t xml:space="preserve">      bipolar stepper motors animation - YouTube</w:t>
      </w:r>
    </w:p>
    <w:p w14:paraId="1AE35156" w14:textId="77777777" w:rsidR="00B6200E" w:rsidRDefault="00B6200E" w:rsidP="00B6200E">
      <w:pPr>
        <w:pStyle w:val="Txt-1"/>
        <w:rPr>
          <w:lang w:bidi="ar-SA"/>
        </w:rPr>
      </w:pPr>
      <w:r>
        <w:rPr>
          <w:lang w:bidi="ar-SA"/>
        </w:rPr>
        <w:t xml:space="preserve">      https://www.youtube.com/results?search_query=bipolar+stepper+motors+animation</w:t>
      </w:r>
    </w:p>
    <w:p w14:paraId="1DB4036C" w14:textId="77777777" w:rsidR="00B6200E" w:rsidRDefault="00B6200E" w:rsidP="00B6200E">
      <w:pPr>
        <w:pStyle w:val="Txt-1"/>
        <w:rPr>
          <w:lang w:bidi="ar-SA"/>
        </w:rPr>
      </w:pPr>
    </w:p>
    <w:p w14:paraId="1DF3FC09" w14:textId="77777777" w:rsidR="00B6200E" w:rsidRDefault="00B6200E" w:rsidP="00B6200E">
      <w:pPr>
        <w:pStyle w:val="Txt-1"/>
        <w:rPr>
          <w:lang w:bidi="ar-SA"/>
        </w:rPr>
      </w:pPr>
      <w:r>
        <w:rPr>
          <w:lang w:bidi="ar-SA"/>
        </w:rPr>
        <w:t xml:space="preserve">      Stepper Motor - 4 Wire Unipolar?</w:t>
      </w:r>
    </w:p>
    <w:p w14:paraId="3418A8C8" w14:textId="77777777" w:rsidR="00B6200E" w:rsidRDefault="00B6200E" w:rsidP="00B6200E">
      <w:pPr>
        <w:pStyle w:val="Txt-1"/>
        <w:rPr>
          <w:lang w:bidi="ar-SA"/>
        </w:rPr>
      </w:pPr>
      <w:r>
        <w:rPr>
          <w:lang w:bidi="ar-SA"/>
        </w:rPr>
        <w:t xml:space="preserve">      http://forum.arduino.cc/index.php?topic=20243.0</w:t>
      </w:r>
    </w:p>
    <w:p w14:paraId="310FCD62" w14:textId="77777777" w:rsidR="00B6200E" w:rsidRDefault="00B6200E" w:rsidP="00B6200E">
      <w:pPr>
        <w:pStyle w:val="Txt-1"/>
        <w:rPr>
          <w:lang w:bidi="ar-SA"/>
        </w:rPr>
      </w:pPr>
    </w:p>
    <w:p w14:paraId="46470271" w14:textId="77777777" w:rsidR="00B6200E" w:rsidRDefault="00B6200E" w:rsidP="00B6200E">
      <w:pPr>
        <w:pStyle w:val="Txt-1"/>
        <w:rPr>
          <w:lang w:bidi="ar-SA"/>
        </w:rPr>
      </w:pPr>
      <w:r>
        <w:rPr>
          <w:lang w:bidi="ar-SA"/>
        </w:rPr>
        <w:t xml:space="preserve">      www.mitsumi.co.jp/latest/Catalog/pdf/motor_m35sp_9_e.pdf</w:t>
      </w:r>
    </w:p>
    <w:p w14:paraId="2D357AB9" w14:textId="77777777" w:rsidR="00B6200E" w:rsidRDefault="00B6200E" w:rsidP="00B6200E">
      <w:pPr>
        <w:pStyle w:val="Txt-1"/>
        <w:rPr>
          <w:lang w:bidi="ar-SA"/>
        </w:rPr>
      </w:pPr>
      <w:r>
        <w:rPr>
          <w:lang w:bidi="ar-SA"/>
        </w:rPr>
        <w:t xml:space="preserve">      http://www.mitsumi.co.jp/latest/Catalog/pdf/motor_m35sp_9_e.pdf</w:t>
      </w:r>
    </w:p>
    <w:p w14:paraId="77B1E498" w14:textId="77777777" w:rsidR="00B6200E" w:rsidRDefault="00B6200E" w:rsidP="00B6200E">
      <w:pPr>
        <w:pStyle w:val="Txt-1"/>
        <w:rPr>
          <w:lang w:bidi="ar-SA"/>
        </w:rPr>
      </w:pPr>
    </w:p>
    <w:p w14:paraId="7E9B8FCE" w14:textId="77777777" w:rsidR="00B6200E" w:rsidRDefault="00B6200E" w:rsidP="00B6200E">
      <w:pPr>
        <w:pStyle w:val="Txt-1"/>
        <w:rPr>
          <w:lang w:bidi="ar-SA"/>
        </w:rPr>
      </w:pPr>
      <w:r>
        <w:rPr>
          <w:lang w:bidi="ar-SA"/>
        </w:rPr>
        <w:t xml:space="preserve">      Stepping motor running without driver circuit - YouTube</w:t>
      </w:r>
    </w:p>
    <w:p w14:paraId="30E8C3F4" w14:textId="77777777" w:rsidR="00B6200E" w:rsidRDefault="00B6200E" w:rsidP="00B6200E">
      <w:pPr>
        <w:pStyle w:val="Txt-1"/>
        <w:rPr>
          <w:lang w:bidi="ar-SA"/>
        </w:rPr>
      </w:pPr>
      <w:r>
        <w:rPr>
          <w:lang w:bidi="ar-SA"/>
        </w:rPr>
        <w:t xml:space="preserve">      https://www.youtube.com/watch?v=kAyDmovM18E</w:t>
      </w:r>
    </w:p>
    <w:p w14:paraId="6CB233B1" w14:textId="77777777" w:rsidR="00B6200E" w:rsidRDefault="00B6200E" w:rsidP="00B6200E">
      <w:pPr>
        <w:pStyle w:val="Txt-1"/>
        <w:rPr>
          <w:lang w:bidi="ar-SA"/>
        </w:rPr>
      </w:pPr>
    </w:p>
    <w:p w14:paraId="0B75F528" w14:textId="77777777" w:rsidR="00B6200E" w:rsidRDefault="00B6200E" w:rsidP="00B6200E">
      <w:pPr>
        <w:pStyle w:val="Txt-1"/>
        <w:rPr>
          <w:lang w:bidi="ar-SA"/>
        </w:rPr>
      </w:pPr>
      <w:r>
        <w:rPr>
          <w:lang w:bidi="ar-SA"/>
        </w:rPr>
        <w:t xml:space="preserve">      ohms - Google Search</w:t>
      </w:r>
    </w:p>
    <w:p w14:paraId="474AA9B7" w14:textId="77777777" w:rsidR="00B6200E" w:rsidRDefault="00B6200E" w:rsidP="00B6200E">
      <w:pPr>
        <w:pStyle w:val="Txt-1"/>
        <w:rPr>
          <w:lang w:bidi="ar-SA"/>
        </w:rPr>
      </w:pPr>
      <w:r>
        <w:rPr>
          <w:lang w:bidi="ar-SA"/>
        </w:rPr>
        <w:t xml:space="preserve">      </w:t>
      </w:r>
      <w:proofErr w:type="gramStart"/>
      <w:r>
        <w:rPr>
          <w:lang w:bidi="ar-SA"/>
        </w:rPr>
        <w:t>https://www.google.com/search?q=ohms&amp;oq=ohms&amp;aqs=chrome..</w:t>
      </w:r>
      <w:proofErr w:type="gramEnd"/>
      <w:r>
        <w:rPr>
          <w:lang w:bidi="ar-SA"/>
        </w:rPr>
        <w:t>69i57j0l5.483j0j7&amp;sourceid=chrome&amp;es_sm=93&amp;ie=UTF-8</w:t>
      </w:r>
    </w:p>
    <w:p w14:paraId="165DB570" w14:textId="77777777" w:rsidR="00B6200E" w:rsidRDefault="00B6200E" w:rsidP="00B6200E">
      <w:pPr>
        <w:pStyle w:val="Txt-1"/>
        <w:rPr>
          <w:lang w:bidi="ar-SA"/>
        </w:rPr>
      </w:pPr>
    </w:p>
    <w:p w14:paraId="24064901" w14:textId="77777777" w:rsidR="00B6200E" w:rsidRDefault="00B6200E" w:rsidP="00B6200E">
      <w:pPr>
        <w:pStyle w:val="Txt-1"/>
        <w:rPr>
          <w:lang w:bidi="ar-SA"/>
        </w:rPr>
      </w:pPr>
      <w:r>
        <w:rPr>
          <w:lang w:bidi="ar-SA"/>
        </w:rPr>
        <w:t xml:space="preserve">   Window 14</w:t>
      </w:r>
    </w:p>
    <w:p w14:paraId="202B7180" w14:textId="77777777" w:rsidR="00B6200E" w:rsidRDefault="00B6200E" w:rsidP="00B6200E">
      <w:pPr>
        <w:pStyle w:val="Txt-1"/>
        <w:rPr>
          <w:lang w:bidi="ar-SA"/>
        </w:rPr>
      </w:pPr>
    </w:p>
    <w:p w14:paraId="3DADEF93" w14:textId="77777777" w:rsidR="00B6200E" w:rsidRDefault="00B6200E" w:rsidP="00B6200E">
      <w:pPr>
        <w:pStyle w:val="Txt-1"/>
        <w:rPr>
          <w:lang w:bidi="ar-SA"/>
        </w:rPr>
      </w:pPr>
      <w:r>
        <w:rPr>
          <w:lang w:bidi="ar-SA"/>
        </w:rPr>
        <w:t xml:space="preserve">      Declaring and using integer types from the Course C Essential Training</w:t>
      </w:r>
    </w:p>
    <w:p w14:paraId="54CCBD75" w14:textId="77777777" w:rsidR="00B6200E" w:rsidRDefault="00B6200E" w:rsidP="00B6200E">
      <w:pPr>
        <w:pStyle w:val="Txt-1"/>
        <w:rPr>
          <w:lang w:bidi="ar-SA"/>
        </w:rPr>
      </w:pPr>
      <w:r>
        <w:rPr>
          <w:lang w:bidi="ar-SA"/>
        </w:rPr>
        <w:lastRenderedPageBreak/>
        <w:t xml:space="preserve">      http://www.lynda.com/C-tutorials/development-environment-used-course/164457/180334-4.html</w:t>
      </w:r>
    </w:p>
    <w:p w14:paraId="4D8D104A" w14:textId="77777777" w:rsidR="00B6200E" w:rsidRDefault="00B6200E" w:rsidP="00B6200E">
      <w:pPr>
        <w:pStyle w:val="Txt-1"/>
        <w:rPr>
          <w:lang w:bidi="ar-SA"/>
        </w:rPr>
      </w:pPr>
    </w:p>
    <w:p w14:paraId="37B6B81B" w14:textId="77777777" w:rsidR="00B6200E" w:rsidRDefault="00B6200E" w:rsidP="00B6200E">
      <w:pPr>
        <w:pStyle w:val="Txt-1"/>
        <w:rPr>
          <w:lang w:bidi="ar-SA"/>
        </w:rPr>
      </w:pPr>
      <w:r>
        <w:rPr>
          <w:lang w:bidi="ar-SA"/>
        </w:rPr>
        <w:t xml:space="preserve">      C Programming Tutorial - 8 - String Terminator - YouTube</w:t>
      </w:r>
    </w:p>
    <w:p w14:paraId="77C1B9C0" w14:textId="77777777" w:rsidR="00B6200E" w:rsidRDefault="00B6200E" w:rsidP="00B6200E">
      <w:pPr>
        <w:pStyle w:val="Txt-1"/>
        <w:rPr>
          <w:lang w:bidi="ar-SA"/>
        </w:rPr>
      </w:pPr>
      <w:r>
        <w:rPr>
          <w:lang w:bidi="ar-SA"/>
        </w:rPr>
        <w:t xml:space="preserve">      https://www.youtube.com/watch?v=LEHaSSYreeo&amp;list=PL6gx4Cwl9DGAKIXv8Yr6nhGJ9Vlcjyymq&amp;index=8</w:t>
      </w:r>
    </w:p>
    <w:p w14:paraId="5DFFE1B3" w14:textId="77777777" w:rsidR="00B6200E" w:rsidRDefault="00B6200E" w:rsidP="00B6200E">
      <w:pPr>
        <w:pStyle w:val="Txt-1"/>
        <w:rPr>
          <w:lang w:bidi="ar-SA"/>
        </w:rPr>
      </w:pPr>
    </w:p>
    <w:p w14:paraId="3C82800C" w14:textId="77777777" w:rsidR="00B6200E" w:rsidRDefault="00B6200E" w:rsidP="00B6200E">
      <w:pPr>
        <w:pStyle w:val="Txt-1"/>
        <w:rPr>
          <w:lang w:bidi="ar-SA"/>
        </w:rPr>
      </w:pPr>
      <w:r>
        <w:rPr>
          <w:lang w:bidi="ar-SA"/>
        </w:rPr>
        <w:t xml:space="preserve">   Window 15</w:t>
      </w:r>
    </w:p>
    <w:p w14:paraId="75771509" w14:textId="77777777" w:rsidR="00B6200E" w:rsidRDefault="00B6200E" w:rsidP="00B6200E">
      <w:pPr>
        <w:pStyle w:val="Txt-1"/>
        <w:rPr>
          <w:lang w:bidi="ar-SA"/>
        </w:rPr>
      </w:pPr>
    </w:p>
    <w:p w14:paraId="746F01D0" w14:textId="77777777" w:rsidR="00B6200E" w:rsidRDefault="00B6200E" w:rsidP="00B6200E">
      <w:pPr>
        <w:pStyle w:val="Txt-1"/>
        <w:rPr>
          <w:lang w:bidi="ar-SA"/>
        </w:rPr>
      </w:pPr>
      <w:r>
        <w:rPr>
          <w:lang w:bidi="ar-SA"/>
        </w:rPr>
        <w:t xml:space="preserve">      Blackboard Learn</w:t>
      </w:r>
    </w:p>
    <w:p w14:paraId="61A57907" w14:textId="77777777" w:rsidR="00B6200E" w:rsidRDefault="00B6200E" w:rsidP="00B6200E">
      <w:pPr>
        <w:pStyle w:val="Txt-1"/>
        <w:rPr>
          <w:lang w:bidi="ar-SA"/>
        </w:rPr>
      </w:pPr>
      <w:r>
        <w:rPr>
          <w:lang w:bidi="ar-SA"/>
        </w:rPr>
        <w:t xml:space="preserve">      https://harper.blackboard.com/webapps/login/?new_loc=%2Fwebapps%2Fblackboard%2Fcontent%2FlistContent.jsp%3Fcourse_id%3D_94323_1%26content_id%3D_3527222_1</w:t>
      </w:r>
    </w:p>
    <w:p w14:paraId="2420F41C" w14:textId="77777777" w:rsidR="00B6200E" w:rsidRDefault="00B6200E" w:rsidP="00B6200E">
      <w:pPr>
        <w:pStyle w:val="Txt-1"/>
        <w:rPr>
          <w:lang w:bidi="ar-SA"/>
        </w:rPr>
      </w:pPr>
    </w:p>
    <w:p w14:paraId="1F41A599" w14:textId="77777777" w:rsidR="00B6200E" w:rsidRDefault="00B6200E" w:rsidP="00B6200E">
      <w:pPr>
        <w:pStyle w:val="Txt-1"/>
        <w:rPr>
          <w:lang w:bidi="ar-SA"/>
        </w:rPr>
      </w:pPr>
      <w:r>
        <w:rPr>
          <w:lang w:bidi="ar-SA"/>
        </w:rPr>
        <w:t xml:space="preserve">      Signed Binary Numbers - YouTube</w:t>
      </w:r>
    </w:p>
    <w:p w14:paraId="347AA6BD" w14:textId="77777777" w:rsidR="00B6200E" w:rsidRDefault="00B6200E" w:rsidP="00B6200E">
      <w:pPr>
        <w:pStyle w:val="Txt-1"/>
        <w:rPr>
          <w:lang w:bidi="ar-SA"/>
        </w:rPr>
      </w:pPr>
      <w:r>
        <w:rPr>
          <w:lang w:bidi="ar-SA"/>
        </w:rPr>
        <w:t xml:space="preserve">      https://www.youtube.com/watch?v=2WACEcDhQfs&amp;index=9&amp;list=PL455C7CE29B7DCC84</w:t>
      </w:r>
    </w:p>
    <w:p w14:paraId="605B776D" w14:textId="77777777" w:rsidR="00B6200E" w:rsidRDefault="00B6200E" w:rsidP="00B6200E">
      <w:pPr>
        <w:pStyle w:val="Txt-1"/>
        <w:rPr>
          <w:lang w:bidi="ar-SA"/>
        </w:rPr>
      </w:pPr>
    </w:p>
    <w:p w14:paraId="3001777A" w14:textId="77777777" w:rsidR="00B6200E" w:rsidRDefault="00B6200E" w:rsidP="00B6200E">
      <w:pPr>
        <w:pStyle w:val="Txt-1"/>
        <w:rPr>
          <w:lang w:bidi="ar-SA"/>
        </w:rPr>
      </w:pPr>
      <w:r>
        <w:rPr>
          <w:lang w:bidi="ar-SA"/>
        </w:rPr>
        <w:t xml:space="preserve">   Window 16</w:t>
      </w:r>
    </w:p>
    <w:p w14:paraId="435145DB" w14:textId="77777777" w:rsidR="00B6200E" w:rsidRDefault="00B6200E" w:rsidP="00B6200E">
      <w:pPr>
        <w:pStyle w:val="Txt-1"/>
        <w:rPr>
          <w:lang w:bidi="ar-SA"/>
        </w:rPr>
      </w:pPr>
    </w:p>
    <w:p w14:paraId="1FF1C7CA" w14:textId="77777777" w:rsidR="00B6200E" w:rsidRDefault="00B6200E" w:rsidP="00B6200E">
      <w:pPr>
        <w:pStyle w:val="Txt-1"/>
        <w:rPr>
          <w:lang w:bidi="ar-SA"/>
        </w:rPr>
      </w:pPr>
      <w:r>
        <w:rPr>
          <w:lang w:bidi="ar-SA"/>
        </w:rPr>
        <w:t xml:space="preserve">      8x8x8 Blue LED Cube part 1 - In the beginning - YouTube</w:t>
      </w:r>
    </w:p>
    <w:p w14:paraId="198A5312" w14:textId="77777777" w:rsidR="00B6200E" w:rsidRDefault="00B6200E" w:rsidP="00B6200E">
      <w:pPr>
        <w:pStyle w:val="Txt-1"/>
        <w:rPr>
          <w:lang w:bidi="ar-SA"/>
        </w:rPr>
      </w:pPr>
      <w:r>
        <w:rPr>
          <w:lang w:bidi="ar-SA"/>
        </w:rPr>
        <w:t xml:space="preserve">      https://www.youtube.com/watch?v=SqyO7OtqmFg&amp;list=PL-xZsBalytNBI9KC3nuA_Jo6j9hP-5_9D</w:t>
      </w:r>
    </w:p>
    <w:p w14:paraId="6AA1A657" w14:textId="77777777" w:rsidR="00B6200E" w:rsidRDefault="00B6200E" w:rsidP="00B6200E">
      <w:pPr>
        <w:pStyle w:val="Txt-1"/>
        <w:rPr>
          <w:lang w:bidi="ar-SA"/>
        </w:rPr>
      </w:pPr>
    </w:p>
    <w:p w14:paraId="56773869" w14:textId="77777777" w:rsidR="00B6200E" w:rsidRDefault="00B6200E" w:rsidP="00B6200E">
      <w:pPr>
        <w:pStyle w:val="Txt-1"/>
        <w:rPr>
          <w:lang w:bidi="ar-SA"/>
        </w:rPr>
      </w:pPr>
      <w:r>
        <w:rPr>
          <w:lang w:bidi="ar-SA"/>
        </w:rPr>
        <w:t xml:space="preserve">      $3 </w:t>
      </w:r>
      <w:proofErr w:type="spellStart"/>
      <w:r>
        <w:rPr>
          <w:lang w:bidi="ar-SA"/>
        </w:rPr>
        <w:t>Wifi</w:t>
      </w:r>
      <w:proofErr w:type="spellEnd"/>
      <w:r>
        <w:rPr>
          <w:lang w:bidi="ar-SA"/>
        </w:rPr>
        <w:t xml:space="preserve"> module part 2: </w:t>
      </w:r>
      <w:proofErr w:type="spellStart"/>
      <w:r>
        <w:rPr>
          <w:lang w:bidi="ar-SA"/>
        </w:rPr>
        <w:t>ThingSpeak</w:t>
      </w:r>
      <w:proofErr w:type="spellEnd"/>
      <w:r>
        <w:rPr>
          <w:lang w:bidi="ar-SA"/>
        </w:rPr>
        <w:t xml:space="preserve"> Demo - YouTube</w:t>
      </w:r>
    </w:p>
    <w:p w14:paraId="36BC080F" w14:textId="77777777" w:rsidR="00B6200E" w:rsidRDefault="00B6200E" w:rsidP="00B6200E">
      <w:pPr>
        <w:pStyle w:val="Txt-1"/>
        <w:rPr>
          <w:lang w:bidi="ar-SA"/>
        </w:rPr>
      </w:pPr>
      <w:r>
        <w:rPr>
          <w:lang w:bidi="ar-SA"/>
        </w:rPr>
        <w:t xml:space="preserve">      https://www.youtube.com/watch?v=Kg4S9OK65qc&amp;list=PL-xZsBalytNAFgyiDI8_lwXyeVE3R4hpx&amp;index=2</w:t>
      </w:r>
    </w:p>
    <w:p w14:paraId="668E0136" w14:textId="77777777" w:rsidR="00B6200E" w:rsidRDefault="00B6200E" w:rsidP="00B6200E">
      <w:pPr>
        <w:pStyle w:val="Txt-1"/>
        <w:rPr>
          <w:lang w:bidi="ar-SA"/>
        </w:rPr>
      </w:pPr>
    </w:p>
    <w:p w14:paraId="70D165AE" w14:textId="77777777" w:rsidR="00B6200E" w:rsidRDefault="00B6200E" w:rsidP="00B6200E">
      <w:pPr>
        <w:pStyle w:val="Txt-1"/>
        <w:rPr>
          <w:lang w:bidi="ar-SA"/>
        </w:rPr>
      </w:pPr>
      <w:r>
        <w:rPr>
          <w:lang w:bidi="ar-SA"/>
        </w:rPr>
        <w:t xml:space="preserve">      HariFun#104 - Raspberry Pi + ESP8266 Part 2 - Wiring - YouTube</w:t>
      </w:r>
    </w:p>
    <w:p w14:paraId="2C36C816" w14:textId="77777777" w:rsidR="00B6200E" w:rsidRDefault="00B6200E" w:rsidP="00B6200E">
      <w:pPr>
        <w:pStyle w:val="Txt-1"/>
        <w:rPr>
          <w:lang w:bidi="ar-SA"/>
        </w:rPr>
      </w:pPr>
      <w:r>
        <w:rPr>
          <w:lang w:bidi="ar-SA"/>
        </w:rPr>
        <w:t xml:space="preserve">      https://www.youtube.com/watch?v=TkLOAvP5G1A&amp;index=2&amp;list=PL-xZsBalytNBQ5o-slHUQH7ijbhq5HaC_</w:t>
      </w:r>
    </w:p>
    <w:p w14:paraId="4CA6C1D8" w14:textId="77777777" w:rsidR="00B6200E" w:rsidRDefault="00B6200E" w:rsidP="00B6200E">
      <w:pPr>
        <w:pStyle w:val="Txt-1"/>
        <w:rPr>
          <w:lang w:bidi="ar-SA"/>
        </w:rPr>
      </w:pPr>
    </w:p>
    <w:p w14:paraId="34674ABE" w14:textId="77777777" w:rsidR="00B6200E" w:rsidRDefault="00B6200E" w:rsidP="00B6200E">
      <w:pPr>
        <w:pStyle w:val="Txt-1"/>
        <w:rPr>
          <w:lang w:bidi="ar-SA"/>
        </w:rPr>
      </w:pPr>
      <w:r>
        <w:rPr>
          <w:lang w:bidi="ar-SA"/>
        </w:rPr>
        <w:t xml:space="preserve">      http://raspberrypi-e9fdkwwcfm/ is not available</w:t>
      </w:r>
    </w:p>
    <w:p w14:paraId="79AB3B9A" w14:textId="77777777" w:rsidR="00B6200E" w:rsidRDefault="00B6200E" w:rsidP="00B6200E">
      <w:pPr>
        <w:pStyle w:val="Txt-1"/>
        <w:rPr>
          <w:lang w:bidi="ar-SA"/>
        </w:rPr>
      </w:pPr>
      <w:r>
        <w:rPr>
          <w:lang w:bidi="ar-SA"/>
        </w:rPr>
        <w:t xml:space="preserve">      http://raspberrypi-e9fdkwwcfm/</w:t>
      </w:r>
    </w:p>
    <w:p w14:paraId="391A8852" w14:textId="77777777" w:rsidR="00B6200E" w:rsidRDefault="00B6200E" w:rsidP="00B6200E">
      <w:pPr>
        <w:pStyle w:val="Txt-1"/>
        <w:rPr>
          <w:lang w:bidi="ar-SA"/>
        </w:rPr>
      </w:pPr>
    </w:p>
    <w:p w14:paraId="49EC718E" w14:textId="77777777" w:rsidR="00B6200E" w:rsidRDefault="00B6200E" w:rsidP="00B6200E">
      <w:pPr>
        <w:pStyle w:val="Txt-1"/>
        <w:rPr>
          <w:lang w:bidi="ar-SA"/>
        </w:rPr>
      </w:pPr>
      <w:r>
        <w:rPr>
          <w:lang w:bidi="ar-SA"/>
        </w:rPr>
        <w:t xml:space="preserve">   Window 17</w:t>
      </w:r>
    </w:p>
    <w:p w14:paraId="0ECD1E2B" w14:textId="77777777" w:rsidR="00B6200E" w:rsidRDefault="00B6200E" w:rsidP="00B6200E">
      <w:pPr>
        <w:pStyle w:val="Txt-1"/>
        <w:rPr>
          <w:lang w:bidi="ar-SA"/>
        </w:rPr>
      </w:pPr>
    </w:p>
    <w:p w14:paraId="6E0B1955" w14:textId="77777777" w:rsidR="00B6200E" w:rsidRDefault="00B6200E" w:rsidP="00B6200E">
      <w:pPr>
        <w:pStyle w:val="Txt-1"/>
        <w:rPr>
          <w:lang w:bidi="ar-SA"/>
        </w:rPr>
      </w:pPr>
      <w:r>
        <w:rPr>
          <w:lang w:bidi="ar-SA"/>
        </w:rPr>
        <w:t xml:space="preserve">      Raspberry Pi Web Server Tutorial - YouTube</w:t>
      </w:r>
    </w:p>
    <w:p w14:paraId="3AD7B72F" w14:textId="77777777" w:rsidR="00B6200E" w:rsidRDefault="00B6200E" w:rsidP="00B6200E">
      <w:pPr>
        <w:pStyle w:val="Txt-1"/>
        <w:rPr>
          <w:lang w:bidi="ar-SA"/>
        </w:rPr>
      </w:pPr>
      <w:r>
        <w:rPr>
          <w:lang w:bidi="ar-SA"/>
        </w:rPr>
        <w:t xml:space="preserve">      https://www.youtube.com/watch?v=W2F8Wa65_B4</w:t>
      </w:r>
    </w:p>
    <w:p w14:paraId="009B4FBC" w14:textId="77777777" w:rsidR="00B6200E" w:rsidRDefault="00B6200E" w:rsidP="00B6200E">
      <w:pPr>
        <w:pStyle w:val="Txt-1"/>
        <w:rPr>
          <w:lang w:bidi="ar-SA"/>
        </w:rPr>
      </w:pPr>
    </w:p>
    <w:p w14:paraId="614E819D" w14:textId="77777777" w:rsidR="00B6200E" w:rsidRDefault="00B6200E" w:rsidP="00B6200E">
      <w:pPr>
        <w:pStyle w:val="Txt-1"/>
        <w:rPr>
          <w:lang w:bidi="ar-SA"/>
        </w:rPr>
      </w:pPr>
      <w:r>
        <w:rPr>
          <w:lang w:bidi="ar-SA"/>
        </w:rPr>
        <w:t xml:space="preserve">      </w:t>
      </w:r>
      <w:proofErr w:type="spellStart"/>
      <w:r>
        <w:rPr>
          <w:lang w:bidi="ar-SA"/>
        </w:rPr>
        <w:t>Tinkernut</w:t>
      </w:r>
      <w:proofErr w:type="spellEnd"/>
      <w:r>
        <w:rPr>
          <w:lang w:bidi="ar-SA"/>
        </w:rPr>
        <w:t xml:space="preserve"> - Weekend Hacker: Make A Raspberry Pi Web Server - YouTube</w:t>
      </w:r>
    </w:p>
    <w:p w14:paraId="1BCF4539" w14:textId="77777777" w:rsidR="00B6200E" w:rsidRDefault="00B6200E" w:rsidP="00B6200E">
      <w:pPr>
        <w:pStyle w:val="Txt-1"/>
        <w:rPr>
          <w:lang w:bidi="ar-SA"/>
        </w:rPr>
      </w:pPr>
      <w:r>
        <w:rPr>
          <w:lang w:bidi="ar-SA"/>
        </w:rPr>
        <w:t xml:space="preserve">      https://www.youtube.com/watch?v=WgcNBjIJNYs</w:t>
      </w:r>
    </w:p>
    <w:p w14:paraId="799F4AD5" w14:textId="77777777" w:rsidR="00B6200E" w:rsidRDefault="00B6200E" w:rsidP="00B6200E">
      <w:pPr>
        <w:pStyle w:val="Txt-1"/>
        <w:rPr>
          <w:lang w:bidi="ar-SA"/>
        </w:rPr>
      </w:pPr>
    </w:p>
    <w:p w14:paraId="6F06D73F" w14:textId="77777777" w:rsidR="00B6200E" w:rsidRDefault="00B6200E" w:rsidP="00B6200E">
      <w:pPr>
        <w:pStyle w:val="Txt-1"/>
        <w:rPr>
          <w:lang w:bidi="ar-SA"/>
        </w:rPr>
      </w:pPr>
      <w:r>
        <w:rPr>
          <w:lang w:bidi="ar-SA"/>
        </w:rPr>
        <w:t xml:space="preserve">      XHTML and CSS Tutorials Playlist - YouTube</w:t>
      </w:r>
    </w:p>
    <w:p w14:paraId="747C6E1D" w14:textId="77777777" w:rsidR="00B6200E" w:rsidRDefault="00B6200E" w:rsidP="00B6200E">
      <w:pPr>
        <w:pStyle w:val="Txt-1"/>
        <w:rPr>
          <w:lang w:bidi="ar-SA"/>
        </w:rPr>
      </w:pPr>
      <w:r>
        <w:rPr>
          <w:lang w:bidi="ar-SA"/>
        </w:rPr>
        <w:t xml:space="preserve">      https://www.youtube.com/playlist?list=PLC1322B5A0180C946</w:t>
      </w:r>
    </w:p>
    <w:p w14:paraId="649953D5" w14:textId="77777777" w:rsidR="00B6200E" w:rsidRDefault="00B6200E" w:rsidP="00B6200E">
      <w:pPr>
        <w:pStyle w:val="Txt-1"/>
        <w:rPr>
          <w:lang w:bidi="ar-SA"/>
        </w:rPr>
      </w:pPr>
    </w:p>
    <w:p w14:paraId="6931F19C" w14:textId="77777777" w:rsidR="00B6200E" w:rsidRDefault="00B6200E" w:rsidP="00B6200E">
      <w:pPr>
        <w:pStyle w:val="Txt-1"/>
        <w:rPr>
          <w:lang w:bidi="ar-SA"/>
        </w:rPr>
      </w:pPr>
      <w:r>
        <w:rPr>
          <w:lang w:bidi="ar-SA"/>
        </w:rPr>
        <w:t xml:space="preserve">      HTML5 Tutorial - 22 - Crazy Transformations - YouTube</w:t>
      </w:r>
    </w:p>
    <w:p w14:paraId="3C0EE8B4" w14:textId="77777777" w:rsidR="00B6200E" w:rsidRDefault="00B6200E" w:rsidP="00B6200E">
      <w:pPr>
        <w:pStyle w:val="Txt-1"/>
        <w:rPr>
          <w:lang w:bidi="ar-SA"/>
        </w:rPr>
      </w:pPr>
      <w:r>
        <w:rPr>
          <w:lang w:bidi="ar-SA"/>
        </w:rPr>
        <w:lastRenderedPageBreak/>
        <w:t xml:space="preserve">      https://www.youtube.com/watch?v=jRWGqBUNk_c&amp;list=PL081AC329706B2953&amp;index=22</w:t>
      </w:r>
    </w:p>
    <w:p w14:paraId="230224F9" w14:textId="77777777" w:rsidR="00B6200E" w:rsidRDefault="00B6200E" w:rsidP="00B6200E">
      <w:pPr>
        <w:pStyle w:val="Txt-1"/>
        <w:rPr>
          <w:lang w:bidi="ar-SA"/>
        </w:rPr>
      </w:pPr>
    </w:p>
    <w:p w14:paraId="2451274C" w14:textId="77777777" w:rsidR="00B6200E" w:rsidRDefault="00B6200E" w:rsidP="00B6200E">
      <w:pPr>
        <w:pStyle w:val="Txt-1"/>
        <w:rPr>
          <w:lang w:bidi="ar-SA"/>
        </w:rPr>
      </w:pPr>
      <w:r>
        <w:rPr>
          <w:lang w:bidi="ar-SA"/>
        </w:rPr>
        <w:t xml:space="preserve">      Rishi's Website</w:t>
      </w:r>
    </w:p>
    <w:p w14:paraId="585D42FC" w14:textId="77777777" w:rsidR="00B6200E" w:rsidRDefault="00B6200E" w:rsidP="00B6200E">
      <w:pPr>
        <w:pStyle w:val="Txt-1"/>
        <w:rPr>
          <w:lang w:bidi="ar-SA"/>
        </w:rPr>
      </w:pPr>
      <w:r>
        <w:rPr>
          <w:lang w:bidi="ar-SA"/>
        </w:rPr>
        <w:t xml:space="preserve">      file:///C:/Users/Rishi/Documents/Projects/_CSProjects/CS%20Projects/_HTMLTutorialProjects/22_Animations/Animations.html</w:t>
      </w:r>
    </w:p>
    <w:p w14:paraId="0CDF961E" w14:textId="77777777" w:rsidR="00B6200E" w:rsidRDefault="00B6200E" w:rsidP="00B6200E">
      <w:pPr>
        <w:pStyle w:val="Txt-1"/>
        <w:rPr>
          <w:lang w:bidi="ar-SA"/>
        </w:rPr>
      </w:pPr>
    </w:p>
    <w:p w14:paraId="788EA4D5" w14:textId="77777777" w:rsidR="00B6200E" w:rsidRDefault="00B6200E" w:rsidP="00B6200E">
      <w:pPr>
        <w:pStyle w:val="Txt-1"/>
        <w:rPr>
          <w:lang w:bidi="ar-SA"/>
        </w:rPr>
      </w:pPr>
      <w:r>
        <w:rPr>
          <w:lang w:bidi="ar-SA"/>
        </w:rPr>
        <w:t xml:space="preserve">      Totally Tooling Tips: Sublime Text Plugins - YouTube</w:t>
      </w:r>
    </w:p>
    <w:p w14:paraId="13567877" w14:textId="77777777" w:rsidR="00B6200E" w:rsidRDefault="00B6200E" w:rsidP="00B6200E">
      <w:pPr>
        <w:pStyle w:val="Txt-1"/>
        <w:rPr>
          <w:lang w:bidi="ar-SA"/>
        </w:rPr>
      </w:pPr>
      <w:r>
        <w:rPr>
          <w:lang w:bidi="ar-SA"/>
        </w:rPr>
        <w:t xml:space="preserve">      https://www.youtube.com/watch?v=2eu23_if6Lw</w:t>
      </w:r>
    </w:p>
    <w:p w14:paraId="77583515" w14:textId="77777777" w:rsidR="00B6200E" w:rsidRDefault="00B6200E" w:rsidP="00B6200E">
      <w:pPr>
        <w:pStyle w:val="Txt-1"/>
        <w:rPr>
          <w:lang w:bidi="ar-SA"/>
        </w:rPr>
      </w:pPr>
    </w:p>
    <w:p w14:paraId="0DF96E41" w14:textId="77777777" w:rsidR="00B6200E" w:rsidRDefault="00B6200E" w:rsidP="00B6200E">
      <w:pPr>
        <w:pStyle w:val="Txt-1"/>
        <w:rPr>
          <w:lang w:bidi="ar-SA"/>
        </w:rPr>
      </w:pPr>
      <w:r>
        <w:rPr>
          <w:lang w:bidi="ar-SA"/>
        </w:rPr>
        <w:t xml:space="preserve">   Window 18</w:t>
      </w:r>
    </w:p>
    <w:p w14:paraId="35075E66" w14:textId="77777777" w:rsidR="00B6200E" w:rsidRDefault="00B6200E" w:rsidP="00B6200E">
      <w:pPr>
        <w:pStyle w:val="Txt-1"/>
        <w:rPr>
          <w:lang w:bidi="ar-SA"/>
        </w:rPr>
      </w:pPr>
    </w:p>
    <w:p w14:paraId="76BD3E07" w14:textId="77777777" w:rsidR="00B6200E" w:rsidRDefault="00B6200E" w:rsidP="00B6200E">
      <w:pPr>
        <w:pStyle w:val="Txt-1"/>
        <w:rPr>
          <w:lang w:bidi="ar-SA"/>
        </w:rPr>
      </w:pPr>
      <w:r>
        <w:rPr>
          <w:lang w:bidi="ar-SA"/>
        </w:rPr>
        <w:t xml:space="preserve">      Demo </w:t>
      </w:r>
      <w:proofErr w:type="spellStart"/>
      <w:r>
        <w:rPr>
          <w:lang w:bidi="ar-SA"/>
        </w:rPr>
        <w:t>Flexbox</w:t>
      </w:r>
      <w:proofErr w:type="spellEnd"/>
      <w:r>
        <w:rPr>
          <w:lang w:bidi="ar-SA"/>
        </w:rPr>
        <w:t xml:space="preserve"> 2</w:t>
      </w:r>
    </w:p>
    <w:p w14:paraId="55017D9D" w14:textId="77777777" w:rsidR="00B6200E" w:rsidRDefault="00B6200E" w:rsidP="00B6200E">
      <w:pPr>
        <w:pStyle w:val="Txt-1"/>
        <w:rPr>
          <w:lang w:bidi="ar-SA"/>
        </w:rPr>
      </w:pPr>
      <w:r>
        <w:rPr>
          <w:lang w:bidi="ar-SA"/>
        </w:rPr>
        <w:t xml:space="preserve">      http://codepen.io/HugoGiraudel/pen/pkwqH</w:t>
      </w:r>
    </w:p>
    <w:p w14:paraId="353CDF9B" w14:textId="77777777" w:rsidR="00B6200E" w:rsidRDefault="00B6200E" w:rsidP="00B6200E">
      <w:pPr>
        <w:pStyle w:val="Txt-1"/>
        <w:rPr>
          <w:lang w:bidi="ar-SA"/>
        </w:rPr>
      </w:pPr>
    </w:p>
    <w:p w14:paraId="7B5B028A" w14:textId="77777777" w:rsidR="00B6200E" w:rsidRDefault="00B6200E" w:rsidP="00B6200E">
      <w:pPr>
        <w:pStyle w:val="Txt-1"/>
        <w:rPr>
          <w:lang w:bidi="ar-SA"/>
        </w:rPr>
      </w:pPr>
      <w:r>
        <w:rPr>
          <w:lang w:bidi="ar-SA"/>
        </w:rPr>
        <w:t xml:space="preserve">      Demo </w:t>
      </w:r>
      <w:proofErr w:type="spellStart"/>
      <w:r>
        <w:rPr>
          <w:lang w:bidi="ar-SA"/>
        </w:rPr>
        <w:t>Flexbox</w:t>
      </w:r>
      <w:proofErr w:type="spellEnd"/>
      <w:r>
        <w:rPr>
          <w:lang w:bidi="ar-SA"/>
        </w:rPr>
        <w:t xml:space="preserve"> 3</w:t>
      </w:r>
    </w:p>
    <w:p w14:paraId="6D7D620A" w14:textId="77777777" w:rsidR="00B6200E" w:rsidRDefault="00B6200E" w:rsidP="00B6200E">
      <w:pPr>
        <w:pStyle w:val="Txt-1"/>
        <w:rPr>
          <w:lang w:bidi="ar-SA"/>
        </w:rPr>
      </w:pPr>
      <w:r>
        <w:rPr>
          <w:lang w:bidi="ar-SA"/>
        </w:rPr>
        <w:t xml:space="preserve">      http://codepen.io/HugoGiraudel/pen/qIAwr</w:t>
      </w:r>
    </w:p>
    <w:p w14:paraId="7E2707D9" w14:textId="77777777" w:rsidR="00B6200E" w:rsidRDefault="00B6200E" w:rsidP="00B6200E">
      <w:pPr>
        <w:pStyle w:val="Txt-1"/>
        <w:rPr>
          <w:lang w:bidi="ar-SA"/>
        </w:rPr>
      </w:pPr>
    </w:p>
    <w:p w14:paraId="3A651787" w14:textId="77777777" w:rsidR="00B6200E" w:rsidRDefault="00B6200E" w:rsidP="00B6200E">
      <w:pPr>
        <w:pStyle w:val="Txt-1"/>
        <w:rPr>
          <w:lang w:bidi="ar-SA"/>
        </w:rPr>
      </w:pPr>
      <w:r>
        <w:rPr>
          <w:lang w:bidi="ar-SA"/>
        </w:rPr>
        <w:t xml:space="preserve">      Demo </w:t>
      </w:r>
      <w:proofErr w:type="spellStart"/>
      <w:r>
        <w:rPr>
          <w:lang w:bidi="ar-SA"/>
        </w:rPr>
        <w:t>Flexbox</w:t>
      </w:r>
      <w:proofErr w:type="spellEnd"/>
      <w:r>
        <w:rPr>
          <w:lang w:bidi="ar-SA"/>
        </w:rPr>
        <w:t xml:space="preserve"> 1</w:t>
      </w:r>
    </w:p>
    <w:p w14:paraId="53446E15" w14:textId="77777777" w:rsidR="00B6200E" w:rsidRPr="00B6200E" w:rsidRDefault="00B6200E" w:rsidP="00B6200E">
      <w:pPr>
        <w:pStyle w:val="Txt-1"/>
        <w:rPr>
          <w:lang w:bidi="ar-SA"/>
        </w:rPr>
      </w:pPr>
      <w:r>
        <w:rPr>
          <w:lang w:bidi="ar-SA"/>
        </w:rPr>
        <w:t xml:space="preserve">      http://codepen.io/HugoGiraudel/pen/LklCv</w:t>
      </w:r>
    </w:p>
    <w:sectPr w:rsidR="00B6200E" w:rsidRPr="00B6200E" w:rsidSect="005512CC">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9A009" w14:textId="77777777" w:rsidR="001B3825" w:rsidRDefault="001B3825" w:rsidP="00247279">
      <w:r>
        <w:separator/>
      </w:r>
    </w:p>
  </w:endnote>
  <w:endnote w:type="continuationSeparator" w:id="0">
    <w:p w14:paraId="1E172A05" w14:textId="77777777" w:rsidR="001B3825" w:rsidRDefault="001B3825" w:rsidP="0024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CDBDF" w14:textId="77777777" w:rsidR="00A76283" w:rsidRPr="00094DCD" w:rsidRDefault="001B3825" w:rsidP="00467ED8">
    <w:pPr>
      <w:pBdr>
        <w:top w:val="single" w:sz="8" w:space="1" w:color="4F81BD"/>
      </w:pBdr>
      <w:tabs>
        <w:tab w:val="left" w:pos="8280"/>
      </w:tabs>
      <w:ind w:left="360" w:firstLine="0"/>
      <w:rPr>
        <w:b/>
        <w:color w:val="365F91"/>
        <w:sz w:val="16"/>
        <w:szCs w:val="16"/>
      </w:rPr>
    </w:pPr>
    <w:r>
      <w:fldChar w:fldCharType="begin"/>
    </w:r>
    <w:r>
      <w:instrText xml:space="preserve"> FILENAME  \* FirstCap  \* MERGEFORMAT </w:instrText>
    </w:r>
    <w:r>
      <w:fldChar w:fldCharType="separate"/>
    </w:r>
    <w:r w:rsidR="00DB5510" w:rsidRPr="00DB5510">
      <w:rPr>
        <w:b/>
        <w:noProof/>
        <w:color w:val="548DD4" w:themeColor="text2" w:themeTint="99"/>
        <w:sz w:val="16"/>
        <w:szCs w:val="16"/>
      </w:rPr>
      <w:t>Web</w:t>
    </w:r>
    <w:r w:rsidR="00DB5510" w:rsidRPr="00DB5510">
      <w:rPr>
        <w:noProof/>
        <w:color w:val="548DD4" w:themeColor="text2" w:themeTint="99"/>
        <w:sz w:val="16"/>
        <w:szCs w:val="16"/>
      </w:rPr>
      <w:t xml:space="preserve"> </w:t>
    </w:r>
    <w:r w:rsidR="00DB5510" w:rsidRPr="00DB5510">
      <w:rPr>
        <w:b/>
        <w:noProof/>
        <w:color w:val="548DD4" w:themeColor="text2" w:themeTint="99"/>
        <w:sz w:val="16"/>
        <w:szCs w:val="16"/>
      </w:rPr>
      <w:t>Server for Raspberry Pi.docx</w:t>
    </w:r>
    <w:r>
      <w:rPr>
        <w:b/>
        <w:noProof/>
        <w:color w:val="548DD4" w:themeColor="text2" w:themeTint="99"/>
        <w:sz w:val="16"/>
        <w:szCs w:val="16"/>
      </w:rPr>
      <w:fldChar w:fldCharType="end"/>
    </w:r>
    <w:r w:rsidR="00467ED8" w:rsidRPr="00094DCD">
      <w:rPr>
        <w:b/>
        <w:color w:val="4F81BD"/>
        <w:sz w:val="16"/>
        <w:szCs w:val="16"/>
      </w:rPr>
      <w:tab/>
    </w:r>
    <w:r w:rsidR="00467ED8" w:rsidRPr="00094DCD">
      <w:rPr>
        <w:b/>
        <w:color w:val="365F91"/>
        <w:sz w:val="16"/>
        <w:szCs w:val="16"/>
      </w:rPr>
      <w:t xml:space="preserve">Page </w:t>
    </w:r>
    <w:r w:rsidR="00133636" w:rsidRPr="00094DCD">
      <w:rPr>
        <w:b/>
        <w:color w:val="365F91"/>
        <w:sz w:val="16"/>
        <w:szCs w:val="16"/>
      </w:rPr>
      <w:fldChar w:fldCharType="begin"/>
    </w:r>
    <w:r w:rsidR="00467ED8" w:rsidRPr="00094DCD">
      <w:rPr>
        <w:b/>
        <w:color w:val="365F91"/>
        <w:sz w:val="16"/>
        <w:szCs w:val="16"/>
      </w:rPr>
      <w:instrText xml:space="preserve"> PAGE </w:instrText>
    </w:r>
    <w:r w:rsidR="00133636" w:rsidRPr="00094DCD">
      <w:rPr>
        <w:b/>
        <w:color w:val="365F91"/>
        <w:sz w:val="16"/>
        <w:szCs w:val="16"/>
      </w:rPr>
      <w:fldChar w:fldCharType="separate"/>
    </w:r>
    <w:r w:rsidR="00DB5510">
      <w:rPr>
        <w:b/>
        <w:noProof/>
        <w:color w:val="365F91"/>
        <w:sz w:val="16"/>
        <w:szCs w:val="16"/>
      </w:rPr>
      <w:t>13</w:t>
    </w:r>
    <w:r w:rsidR="00133636" w:rsidRPr="00094DCD">
      <w:rPr>
        <w:b/>
        <w:color w:val="365F91"/>
        <w:sz w:val="16"/>
        <w:szCs w:val="16"/>
      </w:rPr>
      <w:fldChar w:fldCharType="end"/>
    </w:r>
    <w:r w:rsidR="00467ED8" w:rsidRPr="00094DCD">
      <w:rPr>
        <w:b/>
        <w:color w:val="365F91"/>
        <w:sz w:val="16"/>
        <w:szCs w:val="16"/>
      </w:rPr>
      <w:t xml:space="preserve"> of </w:t>
    </w:r>
    <w:r w:rsidR="00133636" w:rsidRPr="00094DCD">
      <w:rPr>
        <w:b/>
        <w:color w:val="365F91"/>
        <w:sz w:val="16"/>
        <w:szCs w:val="16"/>
      </w:rPr>
      <w:fldChar w:fldCharType="begin"/>
    </w:r>
    <w:r w:rsidR="00467ED8" w:rsidRPr="00094DCD">
      <w:rPr>
        <w:b/>
        <w:color w:val="365F91"/>
        <w:sz w:val="16"/>
        <w:szCs w:val="16"/>
      </w:rPr>
      <w:instrText xml:space="preserve"> NUMPAGES  </w:instrText>
    </w:r>
    <w:r w:rsidR="00133636" w:rsidRPr="00094DCD">
      <w:rPr>
        <w:b/>
        <w:color w:val="365F91"/>
        <w:sz w:val="16"/>
        <w:szCs w:val="16"/>
      </w:rPr>
      <w:fldChar w:fldCharType="separate"/>
    </w:r>
    <w:r w:rsidR="00DB5510">
      <w:rPr>
        <w:b/>
        <w:noProof/>
        <w:color w:val="365F91"/>
        <w:sz w:val="16"/>
        <w:szCs w:val="16"/>
      </w:rPr>
      <w:t>13</w:t>
    </w:r>
    <w:r w:rsidR="00133636" w:rsidRPr="00094DCD">
      <w:rPr>
        <w:b/>
        <w:color w:val="365F91"/>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23805A" w14:textId="77777777" w:rsidR="001B3825" w:rsidRDefault="001B3825" w:rsidP="00247279">
      <w:r>
        <w:separator/>
      </w:r>
    </w:p>
  </w:footnote>
  <w:footnote w:type="continuationSeparator" w:id="0">
    <w:p w14:paraId="7FF078CE" w14:textId="77777777" w:rsidR="001B3825" w:rsidRDefault="001B3825" w:rsidP="002472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05C4F8" w14:textId="77777777" w:rsidR="00247279" w:rsidRPr="00BF29B7" w:rsidRDefault="00926241" w:rsidP="00DD644A">
    <w:pPr>
      <w:pStyle w:val="Header"/>
      <w:pBdr>
        <w:bottom w:val="single" w:sz="4" w:space="1" w:color="auto"/>
      </w:pBdr>
      <w:tabs>
        <w:tab w:val="clear" w:pos="4680"/>
        <w:tab w:val="center" w:pos="8730"/>
      </w:tabs>
      <w:ind w:left="360" w:firstLine="0"/>
    </w:pPr>
    <w:r>
      <w:rPr>
        <w:noProof/>
        <w:lang w:bidi="ar-SA"/>
      </w:rPr>
      <w:drawing>
        <wp:anchor distT="0" distB="0" distL="114300" distR="114300" simplePos="0" relativeHeight="251659776" behindDoc="0" locked="0" layoutInCell="1" allowOverlap="1" wp14:anchorId="7EE29136" wp14:editId="54E9B0E3">
          <wp:simplePos x="0" y="0"/>
          <wp:positionH relativeFrom="column">
            <wp:posOffset>236220</wp:posOffset>
          </wp:positionH>
          <wp:positionV relativeFrom="paragraph">
            <wp:posOffset>-211455</wp:posOffset>
          </wp:positionV>
          <wp:extent cx="672465" cy="335280"/>
          <wp:effectExtent l="19050" t="0" r="0" b="0"/>
          <wp:wrapTopAndBottom/>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2465" cy="335280"/>
                  </a:xfrm>
                  <a:prstGeom prst="rect">
                    <a:avLst/>
                  </a:prstGeom>
                  <a:noFill/>
                  <a:ln w="9525">
                    <a:noFill/>
                    <a:miter lim="800000"/>
                    <a:headEnd/>
                    <a:tailEnd/>
                  </a:ln>
                </pic:spPr>
              </pic:pic>
            </a:graphicData>
          </a:graphic>
        </wp:anchor>
      </w:drawing>
    </w:r>
    <w:r w:rsidR="00F70248">
      <w:tab/>
    </w:r>
    <w:r>
      <w:rPr>
        <w:sz w:val="18"/>
      </w:rPr>
      <w:t>ECE Projects</w:t>
    </w:r>
    <w:r w:rsidR="008A2A5D" w:rsidRPr="00BF29B7">
      <w:tab/>
    </w:r>
    <w:r w:rsidR="008A2A5D" w:rsidRPr="00BF29B7">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E5A59"/>
    <w:multiLevelType w:val="hybridMultilevel"/>
    <w:tmpl w:val="977258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305AA4"/>
    <w:multiLevelType w:val="hybridMultilevel"/>
    <w:tmpl w:val="16A40638"/>
    <w:lvl w:ilvl="0" w:tplc="107A9D0C">
      <w:start w:val="1"/>
      <w:numFmt w:val="decimal"/>
      <w:pStyle w:val="Head-8x"/>
      <w:lvlText w:val="8.%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117F58F9"/>
    <w:multiLevelType w:val="hybridMultilevel"/>
    <w:tmpl w:val="4192D7F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3F126D6"/>
    <w:multiLevelType w:val="hybridMultilevel"/>
    <w:tmpl w:val="382415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FD90674"/>
    <w:multiLevelType w:val="hybridMultilevel"/>
    <w:tmpl w:val="D35609AE"/>
    <w:lvl w:ilvl="0" w:tplc="B73AA72A">
      <w:start w:val="1"/>
      <w:numFmt w:val="decimal"/>
      <w:pStyle w:val="Heading1"/>
      <w:lvlText w:val="%1."/>
      <w:lvlJc w:val="left"/>
      <w:pPr>
        <w:ind w:left="90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474D2E"/>
    <w:multiLevelType w:val="hybridMultilevel"/>
    <w:tmpl w:val="678E47D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nsid w:val="2DD619AD"/>
    <w:multiLevelType w:val="hybridMultilevel"/>
    <w:tmpl w:val="0868D3C8"/>
    <w:lvl w:ilvl="0" w:tplc="1C3C7F9E">
      <w:start w:val="1"/>
      <w:numFmt w:val="decimal"/>
      <w:pStyle w:val="Head-3x"/>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59266AE"/>
    <w:multiLevelType w:val="hybridMultilevel"/>
    <w:tmpl w:val="80F6C900"/>
    <w:lvl w:ilvl="0" w:tplc="789098E8">
      <w:start w:val="1"/>
      <w:numFmt w:val="decimal"/>
      <w:pStyle w:val="Head-10"/>
      <w:lvlText w:val="10.%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nsid w:val="3D4361CD"/>
    <w:multiLevelType w:val="hybridMultilevel"/>
    <w:tmpl w:val="49165704"/>
    <w:lvl w:ilvl="0" w:tplc="A16ACB0C">
      <w:start w:val="1"/>
      <w:numFmt w:val="decimal"/>
      <w:pStyle w:val="Head-6x"/>
      <w:lvlText w:val="6.%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nsid w:val="4069481F"/>
    <w:multiLevelType w:val="hybridMultilevel"/>
    <w:tmpl w:val="678E47D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40CB67C5"/>
    <w:multiLevelType w:val="hybridMultilevel"/>
    <w:tmpl w:val="4680F51C"/>
    <w:lvl w:ilvl="0" w:tplc="EC6436B2">
      <w:start w:val="1"/>
      <w:numFmt w:val="decimal"/>
      <w:pStyle w:val="Head9x"/>
      <w:lvlText w:val="9.%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
    <w:nsid w:val="44524D06"/>
    <w:multiLevelType w:val="hybridMultilevel"/>
    <w:tmpl w:val="F44A5B3A"/>
    <w:lvl w:ilvl="0" w:tplc="2D009E0A">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C477778"/>
    <w:multiLevelType w:val="hybridMultilevel"/>
    <w:tmpl w:val="DE2E2816"/>
    <w:lvl w:ilvl="0" w:tplc="3662D630">
      <w:start w:val="1"/>
      <w:numFmt w:val="decimal"/>
      <w:pStyle w:val="Head-7x"/>
      <w:lvlText w:val="7.%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3">
    <w:nsid w:val="5A0666B9"/>
    <w:multiLevelType w:val="hybridMultilevel"/>
    <w:tmpl w:val="8C2AA8D6"/>
    <w:lvl w:ilvl="0" w:tplc="C46631BE">
      <w:start w:val="1"/>
      <w:numFmt w:val="decimal"/>
      <w:pStyle w:val="Head-2x"/>
      <w:lvlText w:val="2.%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BBC0FFC"/>
    <w:multiLevelType w:val="hybridMultilevel"/>
    <w:tmpl w:val="678E47D8"/>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5">
    <w:nsid w:val="5BF211D8"/>
    <w:multiLevelType w:val="hybridMultilevel"/>
    <w:tmpl w:val="C2BEA5B2"/>
    <w:lvl w:ilvl="0" w:tplc="0E60EC46">
      <w:start w:val="1"/>
      <w:numFmt w:val="decimal"/>
      <w:pStyle w:val="Head-4x"/>
      <w:lvlText w:val="4.%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nsid w:val="750D35FB"/>
    <w:multiLevelType w:val="hybridMultilevel"/>
    <w:tmpl w:val="C3D41FDA"/>
    <w:lvl w:ilvl="0" w:tplc="797A9D18">
      <w:start w:val="1"/>
      <w:numFmt w:val="decimal"/>
      <w:pStyle w:val="Head-5x"/>
      <w:lvlText w:val="5.%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7">
    <w:nsid w:val="77001678"/>
    <w:multiLevelType w:val="hybridMultilevel"/>
    <w:tmpl w:val="2B0CD9C6"/>
    <w:lvl w:ilvl="0" w:tplc="2B689C6A">
      <w:start w:val="1"/>
      <w:numFmt w:val="decimal"/>
      <w:pStyle w:val="Heading2"/>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560494"/>
    <w:multiLevelType w:val="hybridMultilevel"/>
    <w:tmpl w:val="9B5A62E6"/>
    <w:lvl w:ilvl="0" w:tplc="A6F470AA">
      <w:start w:val="1"/>
      <w:numFmt w:val="decimal"/>
      <w:pStyle w:val="Head-1x"/>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B77171"/>
    <w:multiLevelType w:val="hybridMultilevel"/>
    <w:tmpl w:val="87EAA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9"/>
  </w:num>
  <w:num w:numId="3">
    <w:abstractNumId w:val="17"/>
  </w:num>
  <w:num w:numId="4">
    <w:abstractNumId w:val="17"/>
  </w:num>
  <w:num w:numId="5">
    <w:abstractNumId w:val="11"/>
  </w:num>
  <w:num w:numId="6">
    <w:abstractNumId w:val="17"/>
  </w:num>
  <w:num w:numId="7">
    <w:abstractNumId w:val="13"/>
  </w:num>
  <w:num w:numId="8">
    <w:abstractNumId w:val="4"/>
  </w:num>
  <w:num w:numId="9">
    <w:abstractNumId w:val="18"/>
  </w:num>
  <w:num w:numId="10">
    <w:abstractNumId w:val="4"/>
  </w:num>
  <w:num w:numId="11">
    <w:abstractNumId w:val="6"/>
  </w:num>
  <w:num w:numId="12">
    <w:abstractNumId w:val="13"/>
  </w:num>
  <w:num w:numId="13">
    <w:abstractNumId w:val="15"/>
  </w:num>
  <w:num w:numId="14">
    <w:abstractNumId w:val="16"/>
  </w:num>
  <w:num w:numId="15">
    <w:abstractNumId w:val="8"/>
  </w:num>
  <w:num w:numId="16">
    <w:abstractNumId w:val="12"/>
  </w:num>
  <w:num w:numId="17">
    <w:abstractNumId w:val="12"/>
  </w:num>
  <w:num w:numId="18">
    <w:abstractNumId w:val="1"/>
  </w:num>
  <w:num w:numId="19">
    <w:abstractNumId w:val="10"/>
  </w:num>
  <w:num w:numId="20">
    <w:abstractNumId w:val="7"/>
  </w:num>
  <w:num w:numId="21">
    <w:abstractNumId w:val="4"/>
  </w:num>
  <w:num w:numId="22">
    <w:abstractNumId w:val="4"/>
  </w:num>
  <w:num w:numId="23">
    <w:abstractNumId w:val="13"/>
  </w:num>
  <w:num w:numId="24">
    <w:abstractNumId w:val="6"/>
  </w:num>
  <w:num w:numId="25">
    <w:abstractNumId w:val="5"/>
  </w:num>
  <w:num w:numId="26">
    <w:abstractNumId w:val="2"/>
  </w:num>
  <w:num w:numId="27">
    <w:abstractNumId w:val="9"/>
  </w:num>
  <w:num w:numId="28">
    <w:abstractNumId w:val="3"/>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ocumentProtection w:formatting="1"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4987"/>
    <w:rsid w:val="00000CCC"/>
    <w:rsid w:val="00004349"/>
    <w:rsid w:val="000152E2"/>
    <w:rsid w:val="00017C6C"/>
    <w:rsid w:val="00032546"/>
    <w:rsid w:val="00034987"/>
    <w:rsid w:val="00037BC7"/>
    <w:rsid w:val="00043ADC"/>
    <w:rsid w:val="00046812"/>
    <w:rsid w:val="00046A5B"/>
    <w:rsid w:val="000509D5"/>
    <w:rsid w:val="00051284"/>
    <w:rsid w:val="000539D3"/>
    <w:rsid w:val="0006438D"/>
    <w:rsid w:val="00064BC3"/>
    <w:rsid w:val="00065331"/>
    <w:rsid w:val="00072760"/>
    <w:rsid w:val="00072AE0"/>
    <w:rsid w:val="00073BCA"/>
    <w:rsid w:val="00083AF8"/>
    <w:rsid w:val="000861B1"/>
    <w:rsid w:val="00094129"/>
    <w:rsid w:val="00094B74"/>
    <w:rsid w:val="00094DCD"/>
    <w:rsid w:val="00094F04"/>
    <w:rsid w:val="000A2D13"/>
    <w:rsid w:val="000B6DF7"/>
    <w:rsid w:val="000B6FA4"/>
    <w:rsid w:val="000C1B2A"/>
    <w:rsid w:val="000C2B4C"/>
    <w:rsid w:val="000C4B8D"/>
    <w:rsid w:val="000D1401"/>
    <w:rsid w:val="000D46DA"/>
    <w:rsid w:val="000D56AE"/>
    <w:rsid w:val="000E158A"/>
    <w:rsid w:val="000E1F41"/>
    <w:rsid w:val="000E57B8"/>
    <w:rsid w:val="000F4FF3"/>
    <w:rsid w:val="000F6986"/>
    <w:rsid w:val="0010095E"/>
    <w:rsid w:val="001012E8"/>
    <w:rsid w:val="00101DA7"/>
    <w:rsid w:val="00105887"/>
    <w:rsid w:val="00106BEB"/>
    <w:rsid w:val="00110461"/>
    <w:rsid w:val="00110DAA"/>
    <w:rsid w:val="00121537"/>
    <w:rsid w:val="001217C4"/>
    <w:rsid w:val="00122023"/>
    <w:rsid w:val="00127F53"/>
    <w:rsid w:val="00131849"/>
    <w:rsid w:val="00132342"/>
    <w:rsid w:val="00133636"/>
    <w:rsid w:val="00135012"/>
    <w:rsid w:val="001350D0"/>
    <w:rsid w:val="0013517C"/>
    <w:rsid w:val="00136252"/>
    <w:rsid w:val="00144DE5"/>
    <w:rsid w:val="00150A30"/>
    <w:rsid w:val="00157F3C"/>
    <w:rsid w:val="00160F48"/>
    <w:rsid w:val="00161ABF"/>
    <w:rsid w:val="00170326"/>
    <w:rsid w:val="0017141B"/>
    <w:rsid w:val="00175430"/>
    <w:rsid w:val="00175BBE"/>
    <w:rsid w:val="00177C7B"/>
    <w:rsid w:val="001817CB"/>
    <w:rsid w:val="00182FE2"/>
    <w:rsid w:val="00190457"/>
    <w:rsid w:val="001A0D5E"/>
    <w:rsid w:val="001A196D"/>
    <w:rsid w:val="001A1F09"/>
    <w:rsid w:val="001A2A77"/>
    <w:rsid w:val="001B20A8"/>
    <w:rsid w:val="001B3825"/>
    <w:rsid w:val="001B5916"/>
    <w:rsid w:val="001C0018"/>
    <w:rsid w:val="001C0B84"/>
    <w:rsid w:val="001C4614"/>
    <w:rsid w:val="001C6D6B"/>
    <w:rsid w:val="001D7ECC"/>
    <w:rsid w:val="001E0088"/>
    <w:rsid w:val="001E39A1"/>
    <w:rsid w:val="001E3FA9"/>
    <w:rsid w:val="001E6DB1"/>
    <w:rsid w:val="001F6CB6"/>
    <w:rsid w:val="00201990"/>
    <w:rsid w:val="00201AB1"/>
    <w:rsid w:val="002105A9"/>
    <w:rsid w:val="00216E05"/>
    <w:rsid w:val="00227785"/>
    <w:rsid w:val="00232BC0"/>
    <w:rsid w:val="00233D6A"/>
    <w:rsid w:val="002438A6"/>
    <w:rsid w:val="00244982"/>
    <w:rsid w:val="00247279"/>
    <w:rsid w:val="002478FF"/>
    <w:rsid w:val="00252975"/>
    <w:rsid w:val="00252EB9"/>
    <w:rsid w:val="00253264"/>
    <w:rsid w:val="00272DE2"/>
    <w:rsid w:val="002738D0"/>
    <w:rsid w:val="002808D5"/>
    <w:rsid w:val="00291861"/>
    <w:rsid w:val="002946E5"/>
    <w:rsid w:val="00294923"/>
    <w:rsid w:val="00296A82"/>
    <w:rsid w:val="00297854"/>
    <w:rsid w:val="002A7D40"/>
    <w:rsid w:val="002B2C38"/>
    <w:rsid w:val="002B5E46"/>
    <w:rsid w:val="002C535C"/>
    <w:rsid w:val="002C5486"/>
    <w:rsid w:val="002C63E9"/>
    <w:rsid w:val="002C7CC0"/>
    <w:rsid w:val="002D495A"/>
    <w:rsid w:val="002D55EC"/>
    <w:rsid w:val="002D6452"/>
    <w:rsid w:val="002E1C5F"/>
    <w:rsid w:val="002E78CB"/>
    <w:rsid w:val="002F2D73"/>
    <w:rsid w:val="002F31D6"/>
    <w:rsid w:val="002F41C3"/>
    <w:rsid w:val="002F692E"/>
    <w:rsid w:val="00306C1F"/>
    <w:rsid w:val="00310883"/>
    <w:rsid w:val="003117B5"/>
    <w:rsid w:val="00314615"/>
    <w:rsid w:val="00315405"/>
    <w:rsid w:val="00315BE9"/>
    <w:rsid w:val="00315E4C"/>
    <w:rsid w:val="00317339"/>
    <w:rsid w:val="00320C40"/>
    <w:rsid w:val="00322CBD"/>
    <w:rsid w:val="00322E14"/>
    <w:rsid w:val="003258D3"/>
    <w:rsid w:val="00330192"/>
    <w:rsid w:val="0033224B"/>
    <w:rsid w:val="00334FEF"/>
    <w:rsid w:val="00342C87"/>
    <w:rsid w:val="00345DAE"/>
    <w:rsid w:val="00364105"/>
    <w:rsid w:val="00371DC6"/>
    <w:rsid w:val="003767CA"/>
    <w:rsid w:val="003777D9"/>
    <w:rsid w:val="003854EF"/>
    <w:rsid w:val="00391867"/>
    <w:rsid w:val="00396C7B"/>
    <w:rsid w:val="003A1708"/>
    <w:rsid w:val="003A2135"/>
    <w:rsid w:val="003A35F1"/>
    <w:rsid w:val="003A5488"/>
    <w:rsid w:val="003C135E"/>
    <w:rsid w:val="003C1A79"/>
    <w:rsid w:val="003C1EBD"/>
    <w:rsid w:val="003C4E77"/>
    <w:rsid w:val="003D1DB8"/>
    <w:rsid w:val="003D2253"/>
    <w:rsid w:val="003D72F1"/>
    <w:rsid w:val="003E09A4"/>
    <w:rsid w:val="003E5B76"/>
    <w:rsid w:val="003E6407"/>
    <w:rsid w:val="003F0E99"/>
    <w:rsid w:val="0040624F"/>
    <w:rsid w:val="00411FE0"/>
    <w:rsid w:val="00416916"/>
    <w:rsid w:val="00416E71"/>
    <w:rsid w:val="00424AC9"/>
    <w:rsid w:val="004352FC"/>
    <w:rsid w:val="00443BC8"/>
    <w:rsid w:val="0045175F"/>
    <w:rsid w:val="00454F86"/>
    <w:rsid w:val="00457F2C"/>
    <w:rsid w:val="004622F6"/>
    <w:rsid w:val="00463BD8"/>
    <w:rsid w:val="00464070"/>
    <w:rsid w:val="00466ACF"/>
    <w:rsid w:val="00467ED8"/>
    <w:rsid w:val="00470985"/>
    <w:rsid w:val="00480248"/>
    <w:rsid w:val="0048127F"/>
    <w:rsid w:val="00482B65"/>
    <w:rsid w:val="004839AF"/>
    <w:rsid w:val="00491155"/>
    <w:rsid w:val="004952EA"/>
    <w:rsid w:val="004A2D31"/>
    <w:rsid w:val="004A7FAB"/>
    <w:rsid w:val="004B0520"/>
    <w:rsid w:val="004C2C03"/>
    <w:rsid w:val="004C5396"/>
    <w:rsid w:val="004D1A35"/>
    <w:rsid w:val="004D2A87"/>
    <w:rsid w:val="004D4119"/>
    <w:rsid w:val="004E0F1D"/>
    <w:rsid w:val="004E31CA"/>
    <w:rsid w:val="004E631B"/>
    <w:rsid w:val="00507BE9"/>
    <w:rsid w:val="0051283E"/>
    <w:rsid w:val="00512C34"/>
    <w:rsid w:val="00517439"/>
    <w:rsid w:val="005331B6"/>
    <w:rsid w:val="0054212D"/>
    <w:rsid w:val="0054411F"/>
    <w:rsid w:val="0054588B"/>
    <w:rsid w:val="00550091"/>
    <w:rsid w:val="005512CC"/>
    <w:rsid w:val="0055157B"/>
    <w:rsid w:val="00552627"/>
    <w:rsid w:val="00561156"/>
    <w:rsid w:val="00561310"/>
    <w:rsid w:val="0057132F"/>
    <w:rsid w:val="00577A9C"/>
    <w:rsid w:val="00584200"/>
    <w:rsid w:val="00594B5A"/>
    <w:rsid w:val="00597802"/>
    <w:rsid w:val="005A3CC9"/>
    <w:rsid w:val="005A611D"/>
    <w:rsid w:val="005A63E7"/>
    <w:rsid w:val="005A6ED0"/>
    <w:rsid w:val="005C0D5C"/>
    <w:rsid w:val="005C1527"/>
    <w:rsid w:val="005C2358"/>
    <w:rsid w:val="005C654C"/>
    <w:rsid w:val="005D29BC"/>
    <w:rsid w:val="005D3CD2"/>
    <w:rsid w:val="005D5916"/>
    <w:rsid w:val="005E0855"/>
    <w:rsid w:val="005E469D"/>
    <w:rsid w:val="005F5860"/>
    <w:rsid w:val="0060075B"/>
    <w:rsid w:val="0060458E"/>
    <w:rsid w:val="00605E41"/>
    <w:rsid w:val="00607AEA"/>
    <w:rsid w:val="00617AA6"/>
    <w:rsid w:val="00634E0F"/>
    <w:rsid w:val="0063523C"/>
    <w:rsid w:val="006404DF"/>
    <w:rsid w:val="0064432D"/>
    <w:rsid w:val="006467EF"/>
    <w:rsid w:val="006474B1"/>
    <w:rsid w:val="00647766"/>
    <w:rsid w:val="00650D18"/>
    <w:rsid w:val="006570AE"/>
    <w:rsid w:val="00661BB0"/>
    <w:rsid w:val="006671DD"/>
    <w:rsid w:val="00673D08"/>
    <w:rsid w:val="00674276"/>
    <w:rsid w:val="00677045"/>
    <w:rsid w:val="006833FE"/>
    <w:rsid w:val="0068403B"/>
    <w:rsid w:val="00685637"/>
    <w:rsid w:val="00685874"/>
    <w:rsid w:val="00692670"/>
    <w:rsid w:val="00693A84"/>
    <w:rsid w:val="006A2171"/>
    <w:rsid w:val="006A2F61"/>
    <w:rsid w:val="006A60FA"/>
    <w:rsid w:val="006A7D6C"/>
    <w:rsid w:val="006B5C8C"/>
    <w:rsid w:val="006B6815"/>
    <w:rsid w:val="006C0B0A"/>
    <w:rsid w:val="006C35A1"/>
    <w:rsid w:val="006C7424"/>
    <w:rsid w:val="006C7A0E"/>
    <w:rsid w:val="006D6AD6"/>
    <w:rsid w:val="006E271E"/>
    <w:rsid w:val="006E27C7"/>
    <w:rsid w:val="006F1E33"/>
    <w:rsid w:val="006F237A"/>
    <w:rsid w:val="006F3FF1"/>
    <w:rsid w:val="006F4AD2"/>
    <w:rsid w:val="00700180"/>
    <w:rsid w:val="00705257"/>
    <w:rsid w:val="00705EAE"/>
    <w:rsid w:val="00713942"/>
    <w:rsid w:val="007220B9"/>
    <w:rsid w:val="00726535"/>
    <w:rsid w:val="007323BB"/>
    <w:rsid w:val="007346AB"/>
    <w:rsid w:val="00734EB6"/>
    <w:rsid w:val="00743CDB"/>
    <w:rsid w:val="00746860"/>
    <w:rsid w:val="00747990"/>
    <w:rsid w:val="00767544"/>
    <w:rsid w:val="00771565"/>
    <w:rsid w:val="00772937"/>
    <w:rsid w:val="00772D70"/>
    <w:rsid w:val="0077380B"/>
    <w:rsid w:val="00773D49"/>
    <w:rsid w:val="00777C1E"/>
    <w:rsid w:val="00777C96"/>
    <w:rsid w:val="007817FB"/>
    <w:rsid w:val="00781D9B"/>
    <w:rsid w:val="007828DF"/>
    <w:rsid w:val="0079003B"/>
    <w:rsid w:val="007902BD"/>
    <w:rsid w:val="007A0F93"/>
    <w:rsid w:val="007A4EEB"/>
    <w:rsid w:val="007B095A"/>
    <w:rsid w:val="007B5313"/>
    <w:rsid w:val="007C0400"/>
    <w:rsid w:val="007C1A5A"/>
    <w:rsid w:val="007C4E0F"/>
    <w:rsid w:val="007D7B19"/>
    <w:rsid w:val="007E3025"/>
    <w:rsid w:val="007F39D7"/>
    <w:rsid w:val="007F3C99"/>
    <w:rsid w:val="007F7A01"/>
    <w:rsid w:val="00801439"/>
    <w:rsid w:val="00801F20"/>
    <w:rsid w:val="0080221B"/>
    <w:rsid w:val="00803BCB"/>
    <w:rsid w:val="008050EE"/>
    <w:rsid w:val="008075A9"/>
    <w:rsid w:val="00810288"/>
    <w:rsid w:val="00810492"/>
    <w:rsid w:val="0081477D"/>
    <w:rsid w:val="00817DD2"/>
    <w:rsid w:val="00820D9A"/>
    <w:rsid w:val="00824EE0"/>
    <w:rsid w:val="0082667D"/>
    <w:rsid w:val="00833C8E"/>
    <w:rsid w:val="00835F30"/>
    <w:rsid w:val="008368D6"/>
    <w:rsid w:val="0084355A"/>
    <w:rsid w:val="00845D09"/>
    <w:rsid w:val="008568B5"/>
    <w:rsid w:val="0085712A"/>
    <w:rsid w:val="0085740A"/>
    <w:rsid w:val="00860580"/>
    <w:rsid w:val="0086542D"/>
    <w:rsid w:val="00875AD3"/>
    <w:rsid w:val="00875DA2"/>
    <w:rsid w:val="008776B6"/>
    <w:rsid w:val="00883680"/>
    <w:rsid w:val="00886828"/>
    <w:rsid w:val="008869D6"/>
    <w:rsid w:val="00887601"/>
    <w:rsid w:val="00887970"/>
    <w:rsid w:val="008926A5"/>
    <w:rsid w:val="008A1FE9"/>
    <w:rsid w:val="008A2A5D"/>
    <w:rsid w:val="008A4A2A"/>
    <w:rsid w:val="008A55CD"/>
    <w:rsid w:val="008A7853"/>
    <w:rsid w:val="008B0383"/>
    <w:rsid w:val="008B30D5"/>
    <w:rsid w:val="008B6866"/>
    <w:rsid w:val="008B732C"/>
    <w:rsid w:val="008C26D6"/>
    <w:rsid w:val="008C2CAE"/>
    <w:rsid w:val="008C6DC2"/>
    <w:rsid w:val="008D01DA"/>
    <w:rsid w:val="008D7012"/>
    <w:rsid w:val="008E0079"/>
    <w:rsid w:val="008E076A"/>
    <w:rsid w:val="008E495D"/>
    <w:rsid w:val="008E61D7"/>
    <w:rsid w:val="008F15EA"/>
    <w:rsid w:val="008F2AAC"/>
    <w:rsid w:val="009031E2"/>
    <w:rsid w:val="00907617"/>
    <w:rsid w:val="00913670"/>
    <w:rsid w:val="00914115"/>
    <w:rsid w:val="00917292"/>
    <w:rsid w:val="00917740"/>
    <w:rsid w:val="00922524"/>
    <w:rsid w:val="00922838"/>
    <w:rsid w:val="00923767"/>
    <w:rsid w:val="00926241"/>
    <w:rsid w:val="009350EE"/>
    <w:rsid w:val="00946408"/>
    <w:rsid w:val="00946F16"/>
    <w:rsid w:val="0095009B"/>
    <w:rsid w:val="00951E3F"/>
    <w:rsid w:val="009531A8"/>
    <w:rsid w:val="009538F9"/>
    <w:rsid w:val="0096235C"/>
    <w:rsid w:val="00964807"/>
    <w:rsid w:val="0097157B"/>
    <w:rsid w:val="00974469"/>
    <w:rsid w:val="009750ED"/>
    <w:rsid w:val="00981C5A"/>
    <w:rsid w:val="00984991"/>
    <w:rsid w:val="00984DEE"/>
    <w:rsid w:val="009A1718"/>
    <w:rsid w:val="009A2BE0"/>
    <w:rsid w:val="009A5951"/>
    <w:rsid w:val="009A6066"/>
    <w:rsid w:val="009A72F2"/>
    <w:rsid w:val="009B682E"/>
    <w:rsid w:val="009C01AA"/>
    <w:rsid w:val="009C39AF"/>
    <w:rsid w:val="009C4FD0"/>
    <w:rsid w:val="009D6E50"/>
    <w:rsid w:val="009D789D"/>
    <w:rsid w:val="009E1B25"/>
    <w:rsid w:val="009E2043"/>
    <w:rsid w:val="009E26A2"/>
    <w:rsid w:val="009F4BC1"/>
    <w:rsid w:val="009F5CC9"/>
    <w:rsid w:val="009F7059"/>
    <w:rsid w:val="00A03179"/>
    <w:rsid w:val="00A038D6"/>
    <w:rsid w:val="00A059CF"/>
    <w:rsid w:val="00A10406"/>
    <w:rsid w:val="00A15EBE"/>
    <w:rsid w:val="00A255C5"/>
    <w:rsid w:val="00A30BA6"/>
    <w:rsid w:val="00A3169C"/>
    <w:rsid w:val="00A32026"/>
    <w:rsid w:val="00A428D4"/>
    <w:rsid w:val="00A45A30"/>
    <w:rsid w:val="00A507DB"/>
    <w:rsid w:val="00A51C83"/>
    <w:rsid w:val="00A520F4"/>
    <w:rsid w:val="00A56861"/>
    <w:rsid w:val="00A570D2"/>
    <w:rsid w:val="00A639EC"/>
    <w:rsid w:val="00A648E4"/>
    <w:rsid w:val="00A6533D"/>
    <w:rsid w:val="00A65670"/>
    <w:rsid w:val="00A714A7"/>
    <w:rsid w:val="00A71C49"/>
    <w:rsid w:val="00A7581E"/>
    <w:rsid w:val="00A76283"/>
    <w:rsid w:val="00A801C8"/>
    <w:rsid w:val="00A82373"/>
    <w:rsid w:val="00AA106F"/>
    <w:rsid w:val="00AA2168"/>
    <w:rsid w:val="00AA299F"/>
    <w:rsid w:val="00AC641B"/>
    <w:rsid w:val="00AC6429"/>
    <w:rsid w:val="00AC7783"/>
    <w:rsid w:val="00AC7A32"/>
    <w:rsid w:val="00AD250F"/>
    <w:rsid w:val="00AE02E3"/>
    <w:rsid w:val="00AE6349"/>
    <w:rsid w:val="00AE6E97"/>
    <w:rsid w:val="00AE78C3"/>
    <w:rsid w:val="00B04D73"/>
    <w:rsid w:val="00B050A7"/>
    <w:rsid w:val="00B05D76"/>
    <w:rsid w:val="00B06878"/>
    <w:rsid w:val="00B2348F"/>
    <w:rsid w:val="00B23BF0"/>
    <w:rsid w:val="00B26ADE"/>
    <w:rsid w:val="00B26F6F"/>
    <w:rsid w:val="00B27278"/>
    <w:rsid w:val="00B33836"/>
    <w:rsid w:val="00B36079"/>
    <w:rsid w:val="00B36741"/>
    <w:rsid w:val="00B36D34"/>
    <w:rsid w:val="00B4123E"/>
    <w:rsid w:val="00B446B0"/>
    <w:rsid w:val="00B50BD7"/>
    <w:rsid w:val="00B50EDC"/>
    <w:rsid w:val="00B5280E"/>
    <w:rsid w:val="00B5502E"/>
    <w:rsid w:val="00B61DB3"/>
    <w:rsid w:val="00B6200E"/>
    <w:rsid w:val="00B62C64"/>
    <w:rsid w:val="00B655BA"/>
    <w:rsid w:val="00B66F80"/>
    <w:rsid w:val="00B71E89"/>
    <w:rsid w:val="00B8074E"/>
    <w:rsid w:val="00B809A6"/>
    <w:rsid w:val="00B81766"/>
    <w:rsid w:val="00B85CD3"/>
    <w:rsid w:val="00B871D5"/>
    <w:rsid w:val="00B94384"/>
    <w:rsid w:val="00B94B71"/>
    <w:rsid w:val="00B94D3E"/>
    <w:rsid w:val="00B94E43"/>
    <w:rsid w:val="00B97424"/>
    <w:rsid w:val="00BA06AD"/>
    <w:rsid w:val="00BA25E8"/>
    <w:rsid w:val="00BA6C5F"/>
    <w:rsid w:val="00BB00AF"/>
    <w:rsid w:val="00BB2017"/>
    <w:rsid w:val="00BB4740"/>
    <w:rsid w:val="00BB5DE4"/>
    <w:rsid w:val="00BB6F9A"/>
    <w:rsid w:val="00BC12FC"/>
    <w:rsid w:val="00BC5530"/>
    <w:rsid w:val="00BC57D2"/>
    <w:rsid w:val="00BD7E5E"/>
    <w:rsid w:val="00BE2FA4"/>
    <w:rsid w:val="00BE683C"/>
    <w:rsid w:val="00BF28C1"/>
    <w:rsid w:val="00BF29B7"/>
    <w:rsid w:val="00BF3110"/>
    <w:rsid w:val="00C020EE"/>
    <w:rsid w:val="00C13B9D"/>
    <w:rsid w:val="00C2033F"/>
    <w:rsid w:val="00C214BA"/>
    <w:rsid w:val="00C216BC"/>
    <w:rsid w:val="00C22DDF"/>
    <w:rsid w:val="00C2448B"/>
    <w:rsid w:val="00C279F4"/>
    <w:rsid w:val="00C3498C"/>
    <w:rsid w:val="00C373ED"/>
    <w:rsid w:val="00C37AC4"/>
    <w:rsid w:val="00C40241"/>
    <w:rsid w:val="00C40D53"/>
    <w:rsid w:val="00C4286C"/>
    <w:rsid w:val="00C42DD9"/>
    <w:rsid w:val="00C43245"/>
    <w:rsid w:val="00C436E2"/>
    <w:rsid w:val="00C51613"/>
    <w:rsid w:val="00C5196F"/>
    <w:rsid w:val="00C52870"/>
    <w:rsid w:val="00C52D60"/>
    <w:rsid w:val="00C573CF"/>
    <w:rsid w:val="00C60B5F"/>
    <w:rsid w:val="00C677BD"/>
    <w:rsid w:val="00C70CAA"/>
    <w:rsid w:val="00C82470"/>
    <w:rsid w:val="00C83D8F"/>
    <w:rsid w:val="00C85D7C"/>
    <w:rsid w:val="00CA1869"/>
    <w:rsid w:val="00CB1CEA"/>
    <w:rsid w:val="00CB372D"/>
    <w:rsid w:val="00CB48CF"/>
    <w:rsid w:val="00CB5A28"/>
    <w:rsid w:val="00CB7C89"/>
    <w:rsid w:val="00CC7679"/>
    <w:rsid w:val="00CE40FF"/>
    <w:rsid w:val="00CE57E1"/>
    <w:rsid w:val="00CE5EE3"/>
    <w:rsid w:val="00CE6422"/>
    <w:rsid w:val="00CE7ED7"/>
    <w:rsid w:val="00CF24F4"/>
    <w:rsid w:val="00D02F09"/>
    <w:rsid w:val="00D11937"/>
    <w:rsid w:val="00D14EE8"/>
    <w:rsid w:val="00D165D6"/>
    <w:rsid w:val="00D17A9B"/>
    <w:rsid w:val="00D272C2"/>
    <w:rsid w:val="00D27766"/>
    <w:rsid w:val="00D27E59"/>
    <w:rsid w:val="00D30838"/>
    <w:rsid w:val="00D33565"/>
    <w:rsid w:val="00D356E4"/>
    <w:rsid w:val="00D410B5"/>
    <w:rsid w:val="00D441B6"/>
    <w:rsid w:val="00D46761"/>
    <w:rsid w:val="00D47C9C"/>
    <w:rsid w:val="00D51444"/>
    <w:rsid w:val="00D53072"/>
    <w:rsid w:val="00D610E0"/>
    <w:rsid w:val="00D61E5A"/>
    <w:rsid w:val="00D64ABC"/>
    <w:rsid w:val="00D64C6D"/>
    <w:rsid w:val="00D66833"/>
    <w:rsid w:val="00D67C64"/>
    <w:rsid w:val="00D70979"/>
    <w:rsid w:val="00D76A16"/>
    <w:rsid w:val="00D76B57"/>
    <w:rsid w:val="00D76E9C"/>
    <w:rsid w:val="00D80005"/>
    <w:rsid w:val="00D83A5C"/>
    <w:rsid w:val="00D83AFD"/>
    <w:rsid w:val="00D846C5"/>
    <w:rsid w:val="00D84D00"/>
    <w:rsid w:val="00D861E6"/>
    <w:rsid w:val="00D90D1D"/>
    <w:rsid w:val="00DA1FDB"/>
    <w:rsid w:val="00DB1852"/>
    <w:rsid w:val="00DB2AE5"/>
    <w:rsid w:val="00DB5510"/>
    <w:rsid w:val="00DB5838"/>
    <w:rsid w:val="00DC18E3"/>
    <w:rsid w:val="00DC2D73"/>
    <w:rsid w:val="00DC617A"/>
    <w:rsid w:val="00DC6763"/>
    <w:rsid w:val="00DD2C6E"/>
    <w:rsid w:val="00DD584C"/>
    <w:rsid w:val="00DD644A"/>
    <w:rsid w:val="00DD6F6D"/>
    <w:rsid w:val="00DD7C20"/>
    <w:rsid w:val="00DE01CD"/>
    <w:rsid w:val="00DE04A5"/>
    <w:rsid w:val="00DE0605"/>
    <w:rsid w:val="00DE0A1F"/>
    <w:rsid w:val="00DE3276"/>
    <w:rsid w:val="00DE380A"/>
    <w:rsid w:val="00DF1767"/>
    <w:rsid w:val="00DF1784"/>
    <w:rsid w:val="00DF1C4B"/>
    <w:rsid w:val="00DF2813"/>
    <w:rsid w:val="00DF3093"/>
    <w:rsid w:val="00DF31C4"/>
    <w:rsid w:val="00DF3EB0"/>
    <w:rsid w:val="00DF728C"/>
    <w:rsid w:val="00E00861"/>
    <w:rsid w:val="00E145CC"/>
    <w:rsid w:val="00E23066"/>
    <w:rsid w:val="00E248CA"/>
    <w:rsid w:val="00E24B35"/>
    <w:rsid w:val="00E32418"/>
    <w:rsid w:val="00E333C1"/>
    <w:rsid w:val="00E36316"/>
    <w:rsid w:val="00E43FB2"/>
    <w:rsid w:val="00E54068"/>
    <w:rsid w:val="00E62CB0"/>
    <w:rsid w:val="00E6384F"/>
    <w:rsid w:val="00E65831"/>
    <w:rsid w:val="00E66A58"/>
    <w:rsid w:val="00E71525"/>
    <w:rsid w:val="00E71786"/>
    <w:rsid w:val="00E71E94"/>
    <w:rsid w:val="00E75AE0"/>
    <w:rsid w:val="00E8119A"/>
    <w:rsid w:val="00E874C2"/>
    <w:rsid w:val="00E8769C"/>
    <w:rsid w:val="00E93F17"/>
    <w:rsid w:val="00EA2671"/>
    <w:rsid w:val="00EB0B9E"/>
    <w:rsid w:val="00EC0A77"/>
    <w:rsid w:val="00EC4DBB"/>
    <w:rsid w:val="00EC5A2C"/>
    <w:rsid w:val="00ED3C34"/>
    <w:rsid w:val="00ED76DB"/>
    <w:rsid w:val="00EE7175"/>
    <w:rsid w:val="00EF113C"/>
    <w:rsid w:val="00EF1650"/>
    <w:rsid w:val="00EF2D27"/>
    <w:rsid w:val="00F000EC"/>
    <w:rsid w:val="00F17EDE"/>
    <w:rsid w:val="00F22995"/>
    <w:rsid w:val="00F24E2D"/>
    <w:rsid w:val="00F251B0"/>
    <w:rsid w:val="00F31243"/>
    <w:rsid w:val="00F331BF"/>
    <w:rsid w:val="00F43664"/>
    <w:rsid w:val="00F45DFE"/>
    <w:rsid w:val="00F468AA"/>
    <w:rsid w:val="00F5268F"/>
    <w:rsid w:val="00F52E01"/>
    <w:rsid w:val="00F5376E"/>
    <w:rsid w:val="00F54CAC"/>
    <w:rsid w:val="00F56C34"/>
    <w:rsid w:val="00F617C4"/>
    <w:rsid w:val="00F70248"/>
    <w:rsid w:val="00F73F37"/>
    <w:rsid w:val="00F7703B"/>
    <w:rsid w:val="00F779CF"/>
    <w:rsid w:val="00F77DFB"/>
    <w:rsid w:val="00F84C6E"/>
    <w:rsid w:val="00F85C0C"/>
    <w:rsid w:val="00F87C4D"/>
    <w:rsid w:val="00F9245A"/>
    <w:rsid w:val="00F9426A"/>
    <w:rsid w:val="00F95D1A"/>
    <w:rsid w:val="00FA4D97"/>
    <w:rsid w:val="00FA519D"/>
    <w:rsid w:val="00FA5DC7"/>
    <w:rsid w:val="00FB6BE0"/>
    <w:rsid w:val="00FB73C9"/>
    <w:rsid w:val="00FC122B"/>
    <w:rsid w:val="00FD1356"/>
    <w:rsid w:val="00FD1BF6"/>
    <w:rsid w:val="00FD771D"/>
    <w:rsid w:val="00FE5FED"/>
    <w:rsid w:val="00FF3715"/>
    <w:rsid w:val="00FF6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5F8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115"/>
    <w:pPr>
      <w:ind w:firstLine="360"/>
    </w:pPr>
    <w:rPr>
      <w:sz w:val="22"/>
      <w:szCs w:val="22"/>
      <w:lang w:bidi="en-US"/>
    </w:rPr>
  </w:style>
  <w:style w:type="paragraph" w:styleId="Heading1">
    <w:name w:val="heading 1"/>
    <w:aliases w:val="Head-1"/>
    <w:basedOn w:val="Normal"/>
    <w:next w:val="Txt-1"/>
    <w:link w:val="Heading1Char"/>
    <w:autoRedefine/>
    <w:uiPriority w:val="9"/>
    <w:qFormat/>
    <w:rsid w:val="00E8769C"/>
    <w:pPr>
      <w:numPr>
        <w:numId w:val="22"/>
      </w:numPr>
      <w:pBdr>
        <w:bottom w:val="single" w:sz="12" w:space="1" w:color="365F91"/>
      </w:pBdr>
      <w:tabs>
        <w:tab w:val="left" w:pos="900"/>
      </w:tabs>
      <w:spacing w:before="120" w:after="80"/>
      <w:ind w:left="907"/>
      <w:outlineLvl w:val="0"/>
    </w:pPr>
    <w:rPr>
      <w:rFonts w:ascii="Cambria" w:hAnsi="Cambria"/>
      <w:bCs/>
      <w:color w:val="365F91"/>
      <w:sz w:val="24"/>
      <w:szCs w:val="24"/>
    </w:rPr>
  </w:style>
  <w:style w:type="paragraph" w:styleId="Heading2">
    <w:name w:val="heading 2"/>
    <w:basedOn w:val="Normal"/>
    <w:next w:val="Normal"/>
    <w:link w:val="Heading2Char"/>
    <w:uiPriority w:val="9"/>
    <w:unhideWhenUsed/>
    <w:qFormat/>
    <w:rsid w:val="00C37AC4"/>
    <w:pPr>
      <w:numPr>
        <w:numId w:val="3"/>
      </w:numPr>
      <w:pBdr>
        <w:bottom w:val="single" w:sz="8" w:space="1" w:color="4F81BD"/>
      </w:pBdr>
      <w:spacing w:before="200" w:after="80"/>
      <w:outlineLvl w:val="1"/>
    </w:pPr>
    <w:rPr>
      <w:rFonts w:ascii="Cambria" w:hAnsi="Cambria"/>
      <w:color w:val="365F91"/>
      <w:sz w:val="24"/>
      <w:szCs w:val="24"/>
    </w:rPr>
  </w:style>
  <w:style w:type="paragraph" w:styleId="Heading3">
    <w:name w:val="heading 3"/>
    <w:basedOn w:val="Normal"/>
    <w:next w:val="Normal"/>
    <w:link w:val="Heading3Char"/>
    <w:uiPriority w:val="9"/>
    <w:semiHidden/>
    <w:unhideWhenUsed/>
    <w:qFormat/>
    <w:rsid w:val="00C37AC4"/>
    <w:pPr>
      <w:pBdr>
        <w:bottom w:val="single" w:sz="4" w:space="1" w:color="95B3D7"/>
      </w:pBdr>
      <w:spacing w:before="200" w:after="80"/>
      <w:ind w:firstLine="0"/>
      <w:outlineLvl w:val="2"/>
    </w:pPr>
    <w:rPr>
      <w:rFonts w:ascii="Cambria" w:hAnsi="Cambria"/>
      <w:color w:val="4F81BD"/>
      <w:sz w:val="24"/>
      <w:szCs w:val="24"/>
    </w:rPr>
  </w:style>
  <w:style w:type="paragraph" w:styleId="Heading4">
    <w:name w:val="heading 4"/>
    <w:basedOn w:val="Normal"/>
    <w:next w:val="Normal"/>
    <w:link w:val="Heading4Char"/>
    <w:uiPriority w:val="9"/>
    <w:semiHidden/>
    <w:unhideWhenUsed/>
    <w:qFormat/>
    <w:rsid w:val="00C37AC4"/>
    <w:pPr>
      <w:pBdr>
        <w:bottom w:val="single" w:sz="4" w:space="2" w:color="B8CCE4"/>
      </w:pBdr>
      <w:spacing w:before="200" w:after="80"/>
      <w:ind w:firstLine="0"/>
      <w:outlineLvl w:val="3"/>
    </w:pPr>
    <w:rPr>
      <w:rFonts w:ascii="Cambria" w:hAnsi="Cambria"/>
      <w:i/>
      <w:iCs/>
      <w:color w:val="4F81BD"/>
      <w:sz w:val="24"/>
      <w:szCs w:val="24"/>
    </w:rPr>
  </w:style>
  <w:style w:type="paragraph" w:styleId="Heading5">
    <w:name w:val="heading 5"/>
    <w:basedOn w:val="Normal"/>
    <w:next w:val="Normal"/>
    <w:link w:val="Heading5Char"/>
    <w:uiPriority w:val="9"/>
    <w:semiHidden/>
    <w:unhideWhenUsed/>
    <w:qFormat/>
    <w:rsid w:val="00C37AC4"/>
    <w:pPr>
      <w:spacing w:before="200" w:after="80"/>
      <w:ind w:firstLine="0"/>
      <w:outlineLvl w:val="4"/>
    </w:pPr>
    <w:rPr>
      <w:rFonts w:ascii="Cambria" w:hAnsi="Cambria"/>
      <w:color w:val="4F81BD"/>
    </w:rPr>
  </w:style>
  <w:style w:type="paragraph" w:styleId="Heading6">
    <w:name w:val="heading 6"/>
    <w:basedOn w:val="Normal"/>
    <w:next w:val="Normal"/>
    <w:link w:val="Heading6Char"/>
    <w:uiPriority w:val="9"/>
    <w:semiHidden/>
    <w:unhideWhenUsed/>
    <w:qFormat/>
    <w:rsid w:val="00C37AC4"/>
    <w:pPr>
      <w:spacing w:before="280" w:after="100"/>
      <w:ind w:firstLine="0"/>
      <w:outlineLvl w:val="5"/>
    </w:pPr>
    <w:rPr>
      <w:rFonts w:ascii="Cambria" w:hAnsi="Cambria"/>
      <w:i/>
      <w:iCs/>
      <w:color w:val="4F81BD"/>
    </w:rPr>
  </w:style>
  <w:style w:type="paragraph" w:styleId="Heading7">
    <w:name w:val="heading 7"/>
    <w:basedOn w:val="Normal"/>
    <w:next w:val="Normal"/>
    <w:link w:val="Heading7Char"/>
    <w:uiPriority w:val="9"/>
    <w:semiHidden/>
    <w:unhideWhenUsed/>
    <w:qFormat/>
    <w:rsid w:val="00C37AC4"/>
    <w:pPr>
      <w:spacing w:before="320" w:after="100"/>
      <w:ind w:firstLine="0"/>
      <w:outlineLvl w:val="6"/>
    </w:pPr>
    <w:rPr>
      <w:rFonts w:ascii="Cambria" w:hAnsi="Cambria"/>
      <w:b/>
      <w:bCs/>
      <w:color w:val="9BBB59"/>
      <w:sz w:val="20"/>
      <w:szCs w:val="20"/>
    </w:rPr>
  </w:style>
  <w:style w:type="paragraph" w:styleId="Heading8">
    <w:name w:val="heading 8"/>
    <w:basedOn w:val="Normal"/>
    <w:next w:val="Normal"/>
    <w:link w:val="Heading8Char"/>
    <w:uiPriority w:val="9"/>
    <w:semiHidden/>
    <w:unhideWhenUsed/>
    <w:qFormat/>
    <w:rsid w:val="00C37AC4"/>
    <w:pPr>
      <w:spacing w:before="320" w:after="100"/>
      <w:ind w:firstLine="0"/>
      <w:outlineLvl w:val="7"/>
    </w:pPr>
    <w:rPr>
      <w:rFonts w:ascii="Cambria" w:hAnsi="Cambria"/>
      <w:b/>
      <w:bCs/>
      <w:i/>
      <w:iCs/>
      <w:color w:val="9BBB59"/>
      <w:sz w:val="20"/>
      <w:szCs w:val="20"/>
    </w:rPr>
  </w:style>
  <w:style w:type="paragraph" w:styleId="Heading9">
    <w:name w:val="heading 9"/>
    <w:basedOn w:val="Normal"/>
    <w:next w:val="Normal"/>
    <w:link w:val="Heading9Char"/>
    <w:uiPriority w:val="9"/>
    <w:semiHidden/>
    <w:unhideWhenUsed/>
    <w:qFormat/>
    <w:rsid w:val="00C37AC4"/>
    <w:pPr>
      <w:spacing w:before="320" w:after="100"/>
      <w:ind w:firstLine="0"/>
      <w:outlineLvl w:val="8"/>
    </w:pPr>
    <w:rPr>
      <w:rFonts w:ascii="Cambria"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7279"/>
    <w:pPr>
      <w:tabs>
        <w:tab w:val="center" w:pos="4680"/>
        <w:tab w:val="right" w:pos="9360"/>
      </w:tabs>
    </w:pPr>
  </w:style>
  <w:style w:type="character" w:customStyle="1" w:styleId="HeaderChar">
    <w:name w:val="Header Char"/>
    <w:basedOn w:val="DefaultParagraphFont"/>
    <w:link w:val="Header"/>
    <w:uiPriority w:val="99"/>
    <w:rsid w:val="00247279"/>
  </w:style>
  <w:style w:type="paragraph" w:styleId="Footer">
    <w:name w:val="footer"/>
    <w:basedOn w:val="Normal"/>
    <w:link w:val="FooterChar"/>
    <w:uiPriority w:val="99"/>
    <w:unhideWhenUsed/>
    <w:rsid w:val="00247279"/>
    <w:pPr>
      <w:tabs>
        <w:tab w:val="center" w:pos="4680"/>
        <w:tab w:val="right" w:pos="9360"/>
      </w:tabs>
    </w:pPr>
  </w:style>
  <w:style w:type="character" w:customStyle="1" w:styleId="FooterChar">
    <w:name w:val="Footer Char"/>
    <w:basedOn w:val="DefaultParagraphFont"/>
    <w:link w:val="Footer"/>
    <w:uiPriority w:val="99"/>
    <w:rsid w:val="00247279"/>
  </w:style>
  <w:style w:type="paragraph" w:styleId="BalloonText">
    <w:name w:val="Balloon Text"/>
    <w:basedOn w:val="Normal"/>
    <w:link w:val="BalloonTextChar"/>
    <w:uiPriority w:val="99"/>
    <w:semiHidden/>
    <w:unhideWhenUsed/>
    <w:rsid w:val="00247279"/>
    <w:rPr>
      <w:rFonts w:ascii="Tahoma" w:hAnsi="Tahoma" w:cs="Tahoma"/>
      <w:sz w:val="16"/>
      <w:szCs w:val="16"/>
    </w:rPr>
  </w:style>
  <w:style w:type="character" w:customStyle="1" w:styleId="BalloonTextChar">
    <w:name w:val="Balloon Text Char"/>
    <w:basedOn w:val="DefaultParagraphFont"/>
    <w:link w:val="BalloonText"/>
    <w:uiPriority w:val="99"/>
    <w:semiHidden/>
    <w:rsid w:val="00247279"/>
    <w:rPr>
      <w:rFonts w:ascii="Tahoma" w:hAnsi="Tahoma" w:cs="Tahoma"/>
      <w:sz w:val="16"/>
      <w:szCs w:val="16"/>
    </w:rPr>
  </w:style>
  <w:style w:type="character" w:customStyle="1" w:styleId="Heading1Char">
    <w:name w:val="Heading 1 Char"/>
    <w:aliases w:val="Head-1 Char"/>
    <w:basedOn w:val="DefaultParagraphFont"/>
    <w:link w:val="Heading1"/>
    <w:uiPriority w:val="9"/>
    <w:rsid w:val="00E8769C"/>
    <w:rPr>
      <w:rFonts w:ascii="Cambria" w:hAnsi="Cambria"/>
      <w:bCs/>
      <w:color w:val="365F91"/>
      <w:sz w:val="24"/>
      <w:szCs w:val="24"/>
      <w:lang w:bidi="en-US"/>
    </w:rPr>
  </w:style>
  <w:style w:type="character" w:customStyle="1" w:styleId="Heading2Char">
    <w:name w:val="Heading 2 Char"/>
    <w:basedOn w:val="DefaultParagraphFont"/>
    <w:link w:val="Heading2"/>
    <w:uiPriority w:val="9"/>
    <w:rsid w:val="00C37AC4"/>
    <w:rPr>
      <w:rFonts w:ascii="Cambria" w:hAnsi="Cambria"/>
      <w:color w:val="365F91"/>
      <w:sz w:val="24"/>
      <w:szCs w:val="24"/>
      <w:lang w:bidi="en-US"/>
    </w:rPr>
  </w:style>
  <w:style w:type="paragraph" w:styleId="Title">
    <w:name w:val="Title"/>
    <w:basedOn w:val="Normal"/>
    <w:next w:val="Normal"/>
    <w:link w:val="TitleChar"/>
    <w:uiPriority w:val="10"/>
    <w:qFormat/>
    <w:rsid w:val="00C37AC4"/>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eChar">
    <w:name w:val="Title Char"/>
    <w:basedOn w:val="DefaultParagraphFont"/>
    <w:link w:val="Title"/>
    <w:uiPriority w:val="10"/>
    <w:rsid w:val="00C37AC4"/>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C37AC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C37AC4"/>
    <w:rPr>
      <w:rFonts w:ascii="Calibri"/>
      <w:i/>
      <w:iCs/>
      <w:sz w:val="24"/>
      <w:szCs w:val="24"/>
    </w:rPr>
  </w:style>
  <w:style w:type="character" w:styleId="SubtleEmphasis">
    <w:name w:val="Subtle Emphasis"/>
    <w:uiPriority w:val="19"/>
    <w:qFormat/>
    <w:rsid w:val="00C37AC4"/>
    <w:rPr>
      <w:i/>
      <w:iCs/>
      <w:color w:val="5A5A5A"/>
    </w:rPr>
  </w:style>
  <w:style w:type="character" w:customStyle="1" w:styleId="Heading3Char">
    <w:name w:val="Heading 3 Char"/>
    <w:basedOn w:val="DefaultParagraphFont"/>
    <w:link w:val="Heading3"/>
    <w:uiPriority w:val="9"/>
    <w:rsid w:val="00C37AC4"/>
    <w:rPr>
      <w:rFonts w:ascii="Cambria" w:eastAsia="Times New Roman" w:hAnsi="Cambria" w:cs="Times New Roman"/>
      <w:color w:val="4F81BD"/>
      <w:sz w:val="24"/>
      <w:szCs w:val="24"/>
    </w:rPr>
  </w:style>
  <w:style w:type="paragraph" w:styleId="TOCHeading">
    <w:name w:val="TOC Heading"/>
    <w:basedOn w:val="Heading1"/>
    <w:next w:val="Normal"/>
    <w:uiPriority w:val="39"/>
    <w:semiHidden/>
    <w:unhideWhenUsed/>
    <w:qFormat/>
    <w:rsid w:val="00C37AC4"/>
    <w:pPr>
      <w:outlineLvl w:val="9"/>
    </w:pPr>
  </w:style>
  <w:style w:type="paragraph" w:styleId="TOC1">
    <w:name w:val="toc 1"/>
    <w:basedOn w:val="Normal"/>
    <w:next w:val="Normal"/>
    <w:autoRedefine/>
    <w:uiPriority w:val="39"/>
    <w:unhideWhenUsed/>
    <w:rsid w:val="00136252"/>
    <w:pPr>
      <w:tabs>
        <w:tab w:val="left" w:pos="900"/>
        <w:tab w:val="right" w:leader="dot" w:pos="9350"/>
      </w:tabs>
      <w:ind w:left="360" w:firstLine="0"/>
    </w:pPr>
    <w:rPr>
      <w:b/>
      <w:noProof/>
      <w:color w:val="365F91"/>
    </w:rPr>
  </w:style>
  <w:style w:type="paragraph" w:styleId="TOC2">
    <w:name w:val="toc 2"/>
    <w:basedOn w:val="Normal"/>
    <w:next w:val="Normal"/>
    <w:autoRedefine/>
    <w:uiPriority w:val="39"/>
    <w:unhideWhenUsed/>
    <w:rsid w:val="0085740A"/>
    <w:pPr>
      <w:tabs>
        <w:tab w:val="left" w:pos="1350"/>
        <w:tab w:val="right" w:leader="dot" w:pos="9350"/>
      </w:tabs>
      <w:ind w:left="900" w:firstLine="0"/>
    </w:pPr>
    <w:rPr>
      <w:noProof/>
      <w:color w:val="365F91"/>
      <w:sz w:val="20"/>
    </w:rPr>
  </w:style>
  <w:style w:type="paragraph" w:styleId="TOC3">
    <w:name w:val="toc 3"/>
    <w:basedOn w:val="Normal"/>
    <w:next w:val="Normal"/>
    <w:autoRedefine/>
    <w:uiPriority w:val="39"/>
    <w:unhideWhenUsed/>
    <w:rsid w:val="000C1B2A"/>
    <w:pPr>
      <w:ind w:left="440"/>
    </w:pPr>
  </w:style>
  <w:style w:type="character" w:styleId="Hyperlink">
    <w:name w:val="Hyperlink"/>
    <w:basedOn w:val="DefaultParagraphFont"/>
    <w:uiPriority w:val="99"/>
    <w:unhideWhenUsed/>
    <w:rsid w:val="000C1B2A"/>
    <w:rPr>
      <w:color w:val="0000FF"/>
      <w:u w:val="single"/>
    </w:rPr>
  </w:style>
  <w:style w:type="character" w:customStyle="1" w:styleId="Heading4Char">
    <w:name w:val="Heading 4 Char"/>
    <w:basedOn w:val="DefaultParagraphFont"/>
    <w:link w:val="Heading4"/>
    <w:uiPriority w:val="9"/>
    <w:semiHidden/>
    <w:rsid w:val="00C37AC4"/>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C37AC4"/>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C37AC4"/>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C37AC4"/>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C37AC4"/>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C37AC4"/>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C37AC4"/>
    <w:rPr>
      <w:b/>
      <w:bCs/>
      <w:sz w:val="18"/>
      <w:szCs w:val="18"/>
    </w:rPr>
  </w:style>
  <w:style w:type="character" w:styleId="Strong">
    <w:name w:val="Strong"/>
    <w:basedOn w:val="DefaultParagraphFont"/>
    <w:uiPriority w:val="22"/>
    <w:qFormat/>
    <w:rsid w:val="00C37AC4"/>
    <w:rPr>
      <w:b/>
      <w:bCs/>
      <w:spacing w:val="0"/>
    </w:rPr>
  </w:style>
  <w:style w:type="character" w:styleId="Emphasis">
    <w:name w:val="Emphasis"/>
    <w:uiPriority w:val="20"/>
    <w:qFormat/>
    <w:rsid w:val="00C37AC4"/>
    <w:rPr>
      <w:b/>
      <w:bCs/>
      <w:i/>
      <w:iCs/>
      <w:color w:val="5A5A5A"/>
    </w:rPr>
  </w:style>
  <w:style w:type="paragraph" w:styleId="NoSpacing">
    <w:name w:val="No Spacing"/>
    <w:basedOn w:val="Normal"/>
    <w:link w:val="NoSpacingChar"/>
    <w:uiPriority w:val="1"/>
    <w:qFormat/>
    <w:rsid w:val="00C37AC4"/>
    <w:pPr>
      <w:ind w:firstLine="0"/>
    </w:pPr>
  </w:style>
  <w:style w:type="character" w:customStyle="1" w:styleId="NoSpacingChar">
    <w:name w:val="No Spacing Char"/>
    <w:basedOn w:val="DefaultParagraphFont"/>
    <w:link w:val="NoSpacing"/>
    <w:uiPriority w:val="1"/>
    <w:rsid w:val="00C37AC4"/>
  </w:style>
  <w:style w:type="paragraph" w:styleId="ListParagraph">
    <w:name w:val="List Paragraph"/>
    <w:basedOn w:val="Normal"/>
    <w:uiPriority w:val="34"/>
    <w:qFormat/>
    <w:rsid w:val="00C37AC4"/>
    <w:pPr>
      <w:ind w:left="720"/>
      <w:contextualSpacing/>
    </w:pPr>
  </w:style>
  <w:style w:type="paragraph" w:styleId="Quote">
    <w:name w:val="Quote"/>
    <w:basedOn w:val="Normal"/>
    <w:next w:val="Normal"/>
    <w:link w:val="QuoteChar"/>
    <w:uiPriority w:val="29"/>
    <w:qFormat/>
    <w:rsid w:val="00C37AC4"/>
    <w:rPr>
      <w:rFonts w:ascii="Cambria" w:hAnsi="Cambria"/>
      <w:i/>
      <w:iCs/>
      <w:color w:val="5A5A5A"/>
    </w:rPr>
  </w:style>
  <w:style w:type="character" w:customStyle="1" w:styleId="QuoteChar">
    <w:name w:val="Quote Char"/>
    <w:basedOn w:val="DefaultParagraphFont"/>
    <w:link w:val="Quote"/>
    <w:uiPriority w:val="29"/>
    <w:rsid w:val="00C37AC4"/>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C37AC4"/>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IntenseQuoteChar">
    <w:name w:val="Intense Quote Char"/>
    <w:basedOn w:val="DefaultParagraphFont"/>
    <w:link w:val="IntenseQuote"/>
    <w:uiPriority w:val="30"/>
    <w:rsid w:val="00C37AC4"/>
    <w:rPr>
      <w:rFonts w:ascii="Cambria" w:eastAsia="Times New Roman" w:hAnsi="Cambria" w:cs="Times New Roman"/>
      <w:i/>
      <w:iCs/>
      <w:color w:val="FFFFFF"/>
      <w:sz w:val="24"/>
      <w:szCs w:val="24"/>
      <w:shd w:val="clear" w:color="auto" w:fill="4F81BD"/>
    </w:rPr>
  </w:style>
  <w:style w:type="character" w:styleId="IntenseEmphasis">
    <w:name w:val="Intense Emphasis"/>
    <w:uiPriority w:val="21"/>
    <w:qFormat/>
    <w:rsid w:val="00C37AC4"/>
    <w:rPr>
      <w:b/>
      <w:bCs/>
      <w:i/>
      <w:iCs/>
      <w:color w:val="4F81BD"/>
      <w:sz w:val="22"/>
      <w:szCs w:val="22"/>
    </w:rPr>
  </w:style>
  <w:style w:type="character" w:styleId="SubtleReference">
    <w:name w:val="Subtle Reference"/>
    <w:uiPriority w:val="31"/>
    <w:qFormat/>
    <w:rsid w:val="00C37AC4"/>
    <w:rPr>
      <w:color w:val="auto"/>
      <w:u w:val="single" w:color="9BBB59"/>
    </w:rPr>
  </w:style>
  <w:style w:type="character" w:styleId="IntenseReference">
    <w:name w:val="Intense Reference"/>
    <w:basedOn w:val="DefaultParagraphFont"/>
    <w:uiPriority w:val="32"/>
    <w:qFormat/>
    <w:rsid w:val="00C37AC4"/>
    <w:rPr>
      <w:b/>
      <w:bCs/>
      <w:color w:val="76923C"/>
      <w:u w:val="single" w:color="9BBB59"/>
    </w:rPr>
  </w:style>
  <w:style w:type="character" w:styleId="BookTitle">
    <w:name w:val="Book Title"/>
    <w:basedOn w:val="DefaultParagraphFont"/>
    <w:uiPriority w:val="33"/>
    <w:qFormat/>
    <w:rsid w:val="00C37AC4"/>
    <w:rPr>
      <w:rFonts w:ascii="Cambria" w:eastAsia="Times New Roman" w:hAnsi="Cambria" w:cs="Times New Roman"/>
      <w:b/>
      <w:bCs/>
      <w:i/>
      <w:iCs/>
      <w:color w:val="auto"/>
    </w:rPr>
  </w:style>
  <w:style w:type="paragraph" w:customStyle="1" w:styleId="Head-1x">
    <w:name w:val="Head-1.x"/>
    <w:basedOn w:val="Head-2x"/>
    <w:next w:val="Txt-1x"/>
    <w:link w:val="Head-1xChar"/>
    <w:autoRedefine/>
    <w:qFormat/>
    <w:rsid w:val="006A2171"/>
    <w:pPr>
      <w:numPr>
        <w:numId w:val="9"/>
      </w:numPr>
      <w:ind w:hanging="540"/>
    </w:pPr>
  </w:style>
  <w:style w:type="paragraph" w:customStyle="1" w:styleId="Head-2x">
    <w:name w:val="Head-2.x"/>
    <w:basedOn w:val="Normal"/>
    <w:next w:val="Txt-1x"/>
    <w:link w:val="Head-2xChar"/>
    <w:autoRedefine/>
    <w:qFormat/>
    <w:rsid w:val="00692670"/>
    <w:pPr>
      <w:numPr>
        <w:numId w:val="23"/>
      </w:numPr>
      <w:pBdr>
        <w:bottom w:val="single" w:sz="8" w:space="1" w:color="4F81BD"/>
      </w:pBdr>
      <w:spacing w:before="120" w:after="80"/>
      <w:ind w:hanging="540"/>
      <w:outlineLvl w:val="1"/>
    </w:pPr>
    <w:rPr>
      <w:rFonts w:ascii="Cambria" w:hAnsi="Cambria"/>
      <w:color w:val="365F91"/>
      <w:sz w:val="24"/>
      <w:szCs w:val="24"/>
    </w:rPr>
  </w:style>
  <w:style w:type="paragraph" w:customStyle="1" w:styleId="Txt-1x">
    <w:name w:val="Txt-1.x"/>
    <w:basedOn w:val="Normal"/>
    <w:link w:val="Txt-1xChar"/>
    <w:autoRedefine/>
    <w:qFormat/>
    <w:rsid w:val="00647766"/>
    <w:pPr>
      <w:ind w:left="1440" w:firstLine="0"/>
    </w:pPr>
    <w:rPr>
      <w:u w:val="single"/>
    </w:rPr>
  </w:style>
  <w:style w:type="character" w:customStyle="1" w:styleId="Head-1xChar">
    <w:name w:val="Head-1.x Char"/>
    <w:basedOn w:val="Head-2xChar"/>
    <w:link w:val="Head-1x"/>
    <w:rsid w:val="006A2171"/>
    <w:rPr>
      <w:rFonts w:ascii="Cambria" w:hAnsi="Cambria"/>
      <w:color w:val="365F91"/>
      <w:sz w:val="24"/>
      <w:szCs w:val="24"/>
      <w:lang w:bidi="en-US"/>
    </w:rPr>
  </w:style>
  <w:style w:type="character" w:customStyle="1" w:styleId="Head-2xChar">
    <w:name w:val="Head-2.x Char"/>
    <w:basedOn w:val="DefaultParagraphFont"/>
    <w:link w:val="Head-2x"/>
    <w:rsid w:val="00692670"/>
    <w:rPr>
      <w:rFonts w:ascii="Cambria" w:hAnsi="Cambria"/>
      <w:color w:val="365F91"/>
      <w:sz w:val="24"/>
      <w:szCs w:val="24"/>
      <w:lang w:bidi="en-US"/>
    </w:rPr>
  </w:style>
  <w:style w:type="paragraph" w:customStyle="1" w:styleId="Txt-1">
    <w:name w:val="Txt-1"/>
    <w:basedOn w:val="Normal"/>
    <w:link w:val="Txt-1Char"/>
    <w:qFormat/>
    <w:rsid w:val="006A2171"/>
    <w:pPr>
      <w:ind w:left="900" w:firstLine="0"/>
    </w:pPr>
  </w:style>
  <w:style w:type="character" w:customStyle="1" w:styleId="Txt-1xChar">
    <w:name w:val="Txt-1.x Char"/>
    <w:basedOn w:val="DefaultParagraphFont"/>
    <w:link w:val="Txt-1x"/>
    <w:rsid w:val="00647766"/>
    <w:rPr>
      <w:sz w:val="22"/>
      <w:szCs w:val="22"/>
      <w:u w:val="single"/>
      <w:lang w:bidi="en-US"/>
    </w:rPr>
  </w:style>
  <w:style w:type="paragraph" w:customStyle="1" w:styleId="Head-3x">
    <w:name w:val="Head-3.x"/>
    <w:basedOn w:val="Head-2x"/>
    <w:next w:val="Txt-1x"/>
    <w:link w:val="Head-3xChar"/>
    <w:autoRedefine/>
    <w:qFormat/>
    <w:rsid w:val="00160F48"/>
    <w:pPr>
      <w:numPr>
        <w:numId w:val="24"/>
      </w:numPr>
      <w:ind w:left="1440" w:hanging="540"/>
    </w:pPr>
  </w:style>
  <w:style w:type="character" w:customStyle="1" w:styleId="Txt-1Char">
    <w:name w:val="Txt-1 Char"/>
    <w:basedOn w:val="DefaultParagraphFont"/>
    <w:link w:val="Txt-1"/>
    <w:rsid w:val="006A2171"/>
    <w:rPr>
      <w:sz w:val="22"/>
      <w:szCs w:val="22"/>
      <w:lang w:bidi="en-US"/>
    </w:rPr>
  </w:style>
  <w:style w:type="paragraph" w:customStyle="1" w:styleId="Head-4x">
    <w:name w:val="Head-4.x"/>
    <w:basedOn w:val="Head-3x"/>
    <w:next w:val="Txt-1x"/>
    <w:link w:val="Head-4xChar"/>
    <w:autoRedefine/>
    <w:qFormat/>
    <w:rsid w:val="00D61E5A"/>
    <w:pPr>
      <w:numPr>
        <w:numId w:val="13"/>
      </w:numPr>
      <w:ind w:left="1440" w:hanging="540"/>
    </w:pPr>
  </w:style>
  <w:style w:type="character" w:customStyle="1" w:styleId="Head-3xChar">
    <w:name w:val="Head-3.x Char"/>
    <w:basedOn w:val="Head-2xChar"/>
    <w:link w:val="Head-3x"/>
    <w:rsid w:val="00160F48"/>
    <w:rPr>
      <w:rFonts w:ascii="Cambria" w:hAnsi="Cambria"/>
      <w:color w:val="365F91"/>
      <w:sz w:val="24"/>
      <w:szCs w:val="24"/>
      <w:lang w:bidi="en-US"/>
    </w:rPr>
  </w:style>
  <w:style w:type="paragraph" w:customStyle="1" w:styleId="Head-5x">
    <w:name w:val="Head-5.x"/>
    <w:basedOn w:val="Head-4x"/>
    <w:next w:val="Txt-1x"/>
    <w:link w:val="Head-5xChar"/>
    <w:autoRedefine/>
    <w:qFormat/>
    <w:rsid w:val="00D61E5A"/>
    <w:pPr>
      <w:numPr>
        <w:numId w:val="14"/>
      </w:numPr>
      <w:ind w:left="1440" w:hanging="540"/>
    </w:pPr>
  </w:style>
  <w:style w:type="character" w:customStyle="1" w:styleId="Head-4xChar">
    <w:name w:val="Head-4.x Char"/>
    <w:basedOn w:val="Head-3xChar"/>
    <w:link w:val="Head-4x"/>
    <w:rsid w:val="00D61E5A"/>
    <w:rPr>
      <w:rFonts w:ascii="Cambria" w:hAnsi="Cambria"/>
      <w:color w:val="365F91"/>
      <w:sz w:val="24"/>
      <w:szCs w:val="24"/>
      <w:lang w:bidi="en-US"/>
    </w:rPr>
  </w:style>
  <w:style w:type="paragraph" w:customStyle="1" w:styleId="Head-6x">
    <w:name w:val="Head-6.x"/>
    <w:basedOn w:val="Head-5x"/>
    <w:next w:val="Txt-1x"/>
    <w:link w:val="Head-6xChar"/>
    <w:autoRedefine/>
    <w:qFormat/>
    <w:rsid w:val="00584200"/>
    <w:pPr>
      <w:numPr>
        <w:numId w:val="15"/>
      </w:numPr>
      <w:ind w:left="1440" w:hanging="540"/>
    </w:pPr>
  </w:style>
  <w:style w:type="character" w:customStyle="1" w:styleId="Head-5xChar">
    <w:name w:val="Head-5.x Char"/>
    <w:basedOn w:val="Head-4xChar"/>
    <w:link w:val="Head-5x"/>
    <w:rsid w:val="00D61E5A"/>
    <w:rPr>
      <w:rFonts w:ascii="Cambria" w:hAnsi="Cambria"/>
      <w:color w:val="365F91"/>
      <w:sz w:val="24"/>
      <w:szCs w:val="24"/>
      <w:lang w:bidi="en-US"/>
    </w:rPr>
  </w:style>
  <w:style w:type="table" w:styleId="TableGrid">
    <w:name w:val="Table Grid"/>
    <w:basedOn w:val="TableNormal"/>
    <w:uiPriority w:val="59"/>
    <w:rsid w:val="009D78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6xChar">
    <w:name w:val="Head-6.x Char"/>
    <w:basedOn w:val="Head-5xChar"/>
    <w:link w:val="Head-6x"/>
    <w:rsid w:val="00584200"/>
    <w:rPr>
      <w:rFonts w:ascii="Cambria" w:hAnsi="Cambria"/>
      <w:color w:val="365F91"/>
      <w:sz w:val="24"/>
      <w:szCs w:val="24"/>
      <w:lang w:bidi="en-US"/>
    </w:rPr>
  </w:style>
  <w:style w:type="paragraph" w:customStyle="1" w:styleId="Head-7x">
    <w:name w:val="Head-7.x"/>
    <w:basedOn w:val="Head-6x"/>
    <w:next w:val="Txt-1x"/>
    <w:link w:val="Head-7xChar"/>
    <w:autoRedefine/>
    <w:qFormat/>
    <w:rsid w:val="00DB1852"/>
    <w:pPr>
      <w:numPr>
        <w:numId w:val="17"/>
      </w:numPr>
      <w:ind w:left="1440" w:hanging="540"/>
    </w:pPr>
  </w:style>
  <w:style w:type="character" w:customStyle="1" w:styleId="Head-7xChar">
    <w:name w:val="Head-7.x Char"/>
    <w:basedOn w:val="Head-6xChar"/>
    <w:link w:val="Head-7x"/>
    <w:rsid w:val="00DB1852"/>
    <w:rPr>
      <w:rFonts w:ascii="Cambria" w:hAnsi="Cambria"/>
      <w:color w:val="365F91"/>
      <w:sz w:val="24"/>
      <w:szCs w:val="24"/>
      <w:lang w:bidi="en-US"/>
    </w:rPr>
  </w:style>
  <w:style w:type="paragraph" w:customStyle="1" w:styleId="Head-8x">
    <w:name w:val="Head-8.x"/>
    <w:basedOn w:val="Head-7x"/>
    <w:next w:val="Txt-1x"/>
    <w:link w:val="Head-8xChar"/>
    <w:autoRedefine/>
    <w:qFormat/>
    <w:rsid w:val="00DB1852"/>
    <w:pPr>
      <w:numPr>
        <w:numId w:val="18"/>
      </w:numPr>
      <w:ind w:left="1440" w:hanging="540"/>
    </w:pPr>
  </w:style>
  <w:style w:type="character" w:customStyle="1" w:styleId="Head-8xChar">
    <w:name w:val="Head-8.x Char"/>
    <w:basedOn w:val="Head-7xChar"/>
    <w:link w:val="Head-8x"/>
    <w:rsid w:val="00DB1852"/>
    <w:rPr>
      <w:rFonts w:ascii="Cambria" w:hAnsi="Cambria"/>
      <w:color w:val="365F91"/>
      <w:sz w:val="24"/>
      <w:szCs w:val="24"/>
      <w:lang w:bidi="en-US"/>
    </w:rPr>
  </w:style>
  <w:style w:type="paragraph" w:customStyle="1" w:styleId="Head9x">
    <w:name w:val="Head9.x"/>
    <w:basedOn w:val="Head-8x"/>
    <w:next w:val="Txt-1x"/>
    <w:link w:val="Head9xChar"/>
    <w:autoRedefine/>
    <w:qFormat/>
    <w:rsid w:val="00DB1852"/>
    <w:pPr>
      <w:numPr>
        <w:numId w:val="19"/>
      </w:numPr>
      <w:ind w:left="1440" w:hanging="540"/>
    </w:pPr>
  </w:style>
  <w:style w:type="character" w:customStyle="1" w:styleId="Head9xChar">
    <w:name w:val="Head9.x Char"/>
    <w:basedOn w:val="Head-8xChar"/>
    <w:link w:val="Head9x"/>
    <w:rsid w:val="00DB1852"/>
    <w:rPr>
      <w:rFonts w:ascii="Cambria" w:hAnsi="Cambria"/>
      <w:color w:val="365F91"/>
      <w:sz w:val="24"/>
      <w:szCs w:val="24"/>
      <w:lang w:bidi="en-US"/>
    </w:rPr>
  </w:style>
  <w:style w:type="paragraph" w:customStyle="1" w:styleId="Head-10">
    <w:name w:val="Head-10"/>
    <w:basedOn w:val="Head9x"/>
    <w:next w:val="Txt-1x"/>
    <w:link w:val="Head-10Char"/>
    <w:autoRedefine/>
    <w:qFormat/>
    <w:rsid w:val="00DB1852"/>
    <w:pPr>
      <w:numPr>
        <w:numId w:val="20"/>
      </w:numPr>
      <w:ind w:left="1440" w:hanging="540"/>
    </w:pPr>
  </w:style>
  <w:style w:type="character" w:customStyle="1" w:styleId="Head-10Char">
    <w:name w:val="Head-10 Char"/>
    <w:basedOn w:val="Head9xChar"/>
    <w:link w:val="Head-10"/>
    <w:rsid w:val="00DB1852"/>
    <w:rPr>
      <w:rFonts w:ascii="Cambria" w:hAnsi="Cambria"/>
      <w:color w:val="365F91"/>
      <w:sz w:val="24"/>
      <w:szCs w:val="24"/>
      <w:lang w:bidi="en-US"/>
    </w:rPr>
  </w:style>
  <w:style w:type="paragraph" w:styleId="HTMLPreformatted">
    <w:name w:val="HTML Preformatted"/>
    <w:basedOn w:val="Normal"/>
    <w:link w:val="HTMLPreformattedChar"/>
    <w:uiPriority w:val="99"/>
    <w:unhideWhenUsed/>
    <w:rsid w:val="001A0D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rsid w:val="001A0D5E"/>
    <w:rPr>
      <w:rFonts w:ascii="Courier New" w:hAnsi="Courier New" w:cs="Courier New"/>
    </w:rPr>
  </w:style>
  <w:style w:type="character" w:styleId="FollowedHyperlink">
    <w:name w:val="FollowedHyperlink"/>
    <w:basedOn w:val="DefaultParagraphFont"/>
    <w:uiPriority w:val="99"/>
    <w:semiHidden/>
    <w:unhideWhenUsed/>
    <w:rsid w:val="00BB00A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5319">
      <w:bodyDiv w:val="1"/>
      <w:marLeft w:val="0"/>
      <w:marRight w:val="0"/>
      <w:marTop w:val="0"/>
      <w:marBottom w:val="0"/>
      <w:divBdr>
        <w:top w:val="none" w:sz="0" w:space="0" w:color="auto"/>
        <w:left w:val="none" w:sz="0" w:space="0" w:color="auto"/>
        <w:bottom w:val="none" w:sz="0" w:space="0" w:color="auto"/>
        <w:right w:val="none" w:sz="0" w:space="0" w:color="auto"/>
      </w:divBdr>
    </w:div>
    <w:div w:id="515847282">
      <w:bodyDiv w:val="1"/>
      <w:marLeft w:val="0"/>
      <w:marRight w:val="0"/>
      <w:marTop w:val="0"/>
      <w:marBottom w:val="0"/>
      <w:divBdr>
        <w:top w:val="none" w:sz="0" w:space="0" w:color="auto"/>
        <w:left w:val="none" w:sz="0" w:space="0" w:color="auto"/>
        <w:bottom w:val="none" w:sz="0" w:space="0" w:color="auto"/>
        <w:right w:val="none" w:sz="0" w:space="0" w:color="auto"/>
      </w:divBdr>
    </w:div>
    <w:div w:id="931932016">
      <w:bodyDiv w:val="1"/>
      <w:marLeft w:val="0"/>
      <w:marRight w:val="0"/>
      <w:marTop w:val="0"/>
      <w:marBottom w:val="0"/>
      <w:divBdr>
        <w:top w:val="none" w:sz="0" w:space="0" w:color="auto"/>
        <w:left w:val="none" w:sz="0" w:space="0" w:color="auto"/>
        <w:bottom w:val="none" w:sz="0" w:space="0" w:color="auto"/>
        <w:right w:val="none" w:sz="0" w:space="0" w:color="auto"/>
      </w:divBdr>
    </w:div>
    <w:div w:id="1196770447">
      <w:bodyDiv w:val="1"/>
      <w:marLeft w:val="0"/>
      <w:marRight w:val="0"/>
      <w:marTop w:val="0"/>
      <w:marBottom w:val="0"/>
      <w:divBdr>
        <w:top w:val="none" w:sz="0" w:space="0" w:color="auto"/>
        <w:left w:val="none" w:sz="0" w:space="0" w:color="auto"/>
        <w:bottom w:val="none" w:sz="0" w:space="0" w:color="auto"/>
        <w:right w:val="none" w:sz="0" w:space="0" w:color="auto"/>
      </w:divBdr>
    </w:div>
    <w:div w:id="1358310083">
      <w:bodyDiv w:val="1"/>
      <w:marLeft w:val="0"/>
      <w:marRight w:val="0"/>
      <w:marTop w:val="0"/>
      <w:marBottom w:val="0"/>
      <w:divBdr>
        <w:top w:val="none" w:sz="0" w:space="0" w:color="auto"/>
        <w:left w:val="none" w:sz="0" w:space="0" w:color="auto"/>
        <w:bottom w:val="none" w:sz="0" w:space="0" w:color="auto"/>
        <w:right w:val="none" w:sz="0" w:space="0" w:color="auto"/>
      </w:divBdr>
    </w:div>
    <w:div w:id="1663662852">
      <w:bodyDiv w:val="1"/>
      <w:marLeft w:val="0"/>
      <w:marRight w:val="0"/>
      <w:marTop w:val="0"/>
      <w:marBottom w:val="0"/>
      <w:divBdr>
        <w:top w:val="none" w:sz="0" w:space="0" w:color="auto"/>
        <w:left w:val="none" w:sz="0" w:space="0" w:color="auto"/>
        <w:bottom w:val="none" w:sz="0" w:space="0" w:color="auto"/>
        <w:right w:val="none" w:sz="0" w:space="0" w:color="auto"/>
      </w:divBdr>
    </w:div>
    <w:div w:id="16685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digitalocean.com/community/tutorials/how-to-create-a-ssl-certificate-on-apache-for-debian-7"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yperlink" Target="https://www.youtube.com/watch?v=1uq1-sA9zhE" TargetMode="External"/><Relationship Id="rId16" Type="http://schemas.openxmlformats.org/officeDocument/2006/relationships/hyperlink" Target="https://www.youtube.com/watch?v=yR05IQrzGfI" TargetMode="External"/><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shi\Documents\ECE_Projects\ECEProjectsLog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581A5-853F-0F47-A23A-C45693270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C:\Users\Rishi\Documents\ECE_Projects\ECEProjectsLog1.2.dot</Template>
  <TotalTime>0</TotalTime>
  <Pages>13</Pages>
  <Words>1410</Words>
  <Characters>14355</Characters>
  <Application>Microsoft Macintosh Word</Application>
  <DocSecurity>0</DocSecurity>
  <Lines>624</Lines>
  <Paragraphs>335</Paragraphs>
  <ScaleCrop>false</ScaleCrop>
  <HeadingPairs>
    <vt:vector size="2" baseType="variant">
      <vt:variant>
        <vt:lpstr>Title</vt:lpstr>
      </vt:variant>
      <vt:variant>
        <vt:i4>1</vt:i4>
      </vt:variant>
    </vt:vector>
  </HeadingPairs>
  <TitlesOfParts>
    <vt:vector size="1" baseType="lpstr">
      <vt:lpstr>ECE Projects</vt:lpstr>
    </vt:vector>
  </TitlesOfParts>
  <Manager/>
  <Company/>
  <LinksUpToDate>false</LinksUpToDate>
  <CharactersWithSpaces>15430</CharactersWithSpaces>
  <SharedDoc>false</SharedDoc>
  <HyperlinkBase/>
  <HLinks>
    <vt:vector size="168" baseType="variant">
      <vt:variant>
        <vt:i4>1966139</vt:i4>
      </vt:variant>
      <vt:variant>
        <vt:i4>164</vt:i4>
      </vt:variant>
      <vt:variant>
        <vt:i4>0</vt:i4>
      </vt:variant>
      <vt:variant>
        <vt:i4>5</vt:i4>
      </vt:variant>
      <vt:variant>
        <vt:lpwstr/>
      </vt:variant>
      <vt:variant>
        <vt:lpwstr>_Toc315855855</vt:lpwstr>
      </vt:variant>
      <vt:variant>
        <vt:i4>1966139</vt:i4>
      </vt:variant>
      <vt:variant>
        <vt:i4>158</vt:i4>
      </vt:variant>
      <vt:variant>
        <vt:i4>0</vt:i4>
      </vt:variant>
      <vt:variant>
        <vt:i4>5</vt:i4>
      </vt:variant>
      <vt:variant>
        <vt:lpwstr/>
      </vt:variant>
      <vt:variant>
        <vt:lpwstr>_Toc315855854</vt:lpwstr>
      </vt:variant>
      <vt:variant>
        <vt:i4>1966139</vt:i4>
      </vt:variant>
      <vt:variant>
        <vt:i4>152</vt:i4>
      </vt:variant>
      <vt:variant>
        <vt:i4>0</vt:i4>
      </vt:variant>
      <vt:variant>
        <vt:i4>5</vt:i4>
      </vt:variant>
      <vt:variant>
        <vt:lpwstr/>
      </vt:variant>
      <vt:variant>
        <vt:lpwstr>_Toc315855853</vt:lpwstr>
      </vt:variant>
      <vt:variant>
        <vt:i4>1966139</vt:i4>
      </vt:variant>
      <vt:variant>
        <vt:i4>146</vt:i4>
      </vt:variant>
      <vt:variant>
        <vt:i4>0</vt:i4>
      </vt:variant>
      <vt:variant>
        <vt:i4>5</vt:i4>
      </vt:variant>
      <vt:variant>
        <vt:lpwstr/>
      </vt:variant>
      <vt:variant>
        <vt:lpwstr>_Toc315855852</vt:lpwstr>
      </vt:variant>
      <vt:variant>
        <vt:i4>1966139</vt:i4>
      </vt:variant>
      <vt:variant>
        <vt:i4>140</vt:i4>
      </vt:variant>
      <vt:variant>
        <vt:i4>0</vt:i4>
      </vt:variant>
      <vt:variant>
        <vt:i4>5</vt:i4>
      </vt:variant>
      <vt:variant>
        <vt:lpwstr/>
      </vt:variant>
      <vt:variant>
        <vt:lpwstr>_Toc315855851</vt:lpwstr>
      </vt:variant>
      <vt:variant>
        <vt:i4>1966139</vt:i4>
      </vt:variant>
      <vt:variant>
        <vt:i4>134</vt:i4>
      </vt:variant>
      <vt:variant>
        <vt:i4>0</vt:i4>
      </vt:variant>
      <vt:variant>
        <vt:i4>5</vt:i4>
      </vt:variant>
      <vt:variant>
        <vt:lpwstr/>
      </vt:variant>
      <vt:variant>
        <vt:lpwstr>_Toc315855850</vt:lpwstr>
      </vt:variant>
      <vt:variant>
        <vt:i4>2031675</vt:i4>
      </vt:variant>
      <vt:variant>
        <vt:i4>128</vt:i4>
      </vt:variant>
      <vt:variant>
        <vt:i4>0</vt:i4>
      </vt:variant>
      <vt:variant>
        <vt:i4>5</vt:i4>
      </vt:variant>
      <vt:variant>
        <vt:lpwstr/>
      </vt:variant>
      <vt:variant>
        <vt:lpwstr>_Toc315855849</vt:lpwstr>
      </vt:variant>
      <vt:variant>
        <vt:i4>2031675</vt:i4>
      </vt:variant>
      <vt:variant>
        <vt:i4>122</vt:i4>
      </vt:variant>
      <vt:variant>
        <vt:i4>0</vt:i4>
      </vt:variant>
      <vt:variant>
        <vt:i4>5</vt:i4>
      </vt:variant>
      <vt:variant>
        <vt:lpwstr/>
      </vt:variant>
      <vt:variant>
        <vt:lpwstr>_Toc315855848</vt:lpwstr>
      </vt:variant>
      <vt:variant>
        <vt:i4>2031675</vt:i4>
      </vt:variant>
      <vt:variant>
        <vt:i4>116</vt:i4>
      </vt:variant>
      <vt:variant>
        <vt:i4>0</vt:i4>
      </vt:variant>
      <vt:variant>
        <vt:i4>5</vt:i4>
      </vt:variant>
      <vt:variant>
        <vt:lpwstr/>
      </vt:variant>
      <vt:variant>
        <vt:lpwstr>_Toc315855847</vt:lpwstr>
      </vt:variant>
      <vt:variant>
        <vt:i4>2031675</vt:i4>
      </vt:variant>
      <vt:variant>
        <vt:i4>110</vt:i4>
      </vt:variant>
      <vt:variant>
        <vt:i4>0</vt:i4>
      </vt:variant>
      <vt:variant>
        <vt:i4>5</vt:i4>
      </vt:variant>
      <vt:variant>
        <vt:lpwstr/>
      </vt:variant>
      <vt:variant>
        <vt:lpwstr>_Toc315855846</vt:lpwstr>
      </vt:variant>
      <vt:variant>
        <vt:i4>2031675</vt:i4>
      </vt:variant>
      <vt:variant>
        <vt:i4>104</vt:i4>
      </vt:variant>
      <vt:variant>
        <vt:i4>0</vt:i4>
      </vt:variant>
      <vt:variant>
        <vt:i4>5</vt:i4>
      </vt:variant>
      <vt:variant>
        <vt:lpwstr/>
      </vt:variant>
      <vt:variant>
        <vt:lpwstr>_Toc315855845</vt:lpwstr>
      </vt:variant>
      <vt:variant>
        <vt:i4>2031675</vt:i4>
      </vt:variant>
      <vt:variant>
        <vt:i4>98</vt:i4>
      </vt:variant>
      <vt:variant>
        <vt:i4>0</vt:i4>
      </vt:variant>
      <vt:variant>
        <vt:i4>5</vt:i4>
      </vt:variant>
      <vt:variant>
        <vt:lpwstr/>
      </vt:variant>
      <vt:variant>
        <vt:lpwstr>_Toc315855844</vt:lpwstr>
      </vt:variant>
      <vt:variant>
        <vt:i4>2031675</vt:i4>
      </vt:variant>
      <vt:variant>
        <vt:i4>92</vt:i4>
      </vt:variant>
      <vt:variant>
        <vt:i4>0</vt:i4>
      </vt:variant>
      <vt:variant>
        <vt:i4>5</vt:i4>
      </vt:variant>
      <vt:variant>
        <vt:lpwstr/>
      </vt:variant>
      <vt:variant>
        <vt:lpwstr>_Toc315855843</vt:lpwstr>
      </vt:variant>
      <vt:variant>
        <vt:i4>2031675</vt:i4>
      </vt:variant>
      <vt:variant>
        <vt:i4>86</vt:i4>
      </vt:variant>
      <vt:variant>
        <vt:i4>0</vt:i4>
      </vt:variant>
      <vt:variant>
        <vt:i4>5</vt:i4>
      </vt:variant>
      <vt:variant>
        <vt:lpwstr/>
      </vt:variant>
      <vt:variant>
        <vt:lpwstr>_Toc315855842</vt:lpwstr>
      </vt:variant>
      <vt:variant>
        <vt:i4>2031675</vt:i4>
      </vt:variant>
      <vt:variant>
        <vt:i4>80</vt:i4>
      </vt:variant>
      <vt:variant>
        <vt:i4>0</vt:i4>
      </vt:variant>
      <vt:variant>
        <vt:i4>5</vt:i4>
      </vt:variant>
      <vt:variant>
        <vt:lpwstr/>
      </vt:variant>
      <vt:variant>
        <vt:lpwstr>_Toc315855841</vt:lpwstr>
      </vt:variant>
      <vt:variant>
        <vt:i4>2031675</vt:i4>
      </vt:variant>
      <vt:variant>
        <vt:i4>74</vt:i4>
      </vt:variant>
      <vt:variant>
        <vt:i4>0</vt:i4>
      </vt:variant>
      <vt:variant>
        <vt:i4>5</vt:i4>
      </vt:variant>
      <vt:variant>
        <vt:lpwstr/>
      </vt:variant>
      <vt:variant>
        <vt:lpwstr>_Toc315855840</vt:lpwstr>
      </vt:variant>
      <vt:variant>
        <vt:i4>1572923</vt:i4>
      </vt:variant>
      <vt:variant>
        <vt:i4>68</vt:i4>
      </vt:variant>
      <vt:variant>
        <vt:i4>0</vt:i4>
      </vt:variant>
      <vt:variant>
        <vt:i4>5</vt:i4>
      </vt:variant>
      <vt:variant>
        <vt:lpwstr/>
      </vt:variant>
      <vt:variant>
        <vt:lpwstr>_Toc315855839</vt:lpwstr>
      </vt:variant>
      <vt:variant>
        <vt:i4>1572923</vt:i4>
      </vt:variant>
      <vt:variant>
        <vt:i4>62</vt:i4>
      </vt:variant>
      <vt:variant>
        <vt:i4>0</vt:i4>
      </vt:variant>
      <vt:variant>
        <vt:i4>5</vt:i4>
      </vt:variant>
      <vt:variant>
        <vt:lpwstr/>
      </vt:variant>
      <vt:variant>
        <vt:lpwstr>_Toc315855838</vt:lpwstr>
      </vt:variant>
      <vt:variant>
        <vt:i4>1572923</vt:i4>
      </vt:variant>
      <vt:variant>
        <vt:i4>56</vt:i4>
      </vt:variant>
      <vt:variant>
        <vt:i4>0</vt:i4>
      </vt:variant>
      <vt:variant>
        <vt:i4>5</vt:i4>
      </vt:variant>
      <vt:variant>
        <vt:lpwstr/>
      </vt:variant>
      <vt:variant>
        <vt:lpwstr>_Toc315855837</vt:lpwstr>
      </vt:variant>
      <vt:variant>
        <vt:i4>1572923</vt:i4>
      </vt:variant>
      <vt:variant>
        <vt:i4>50</vt:i4>
      </vt:variant>
      <vt:variant>
        <vt:i4>0</vt:i4>
      </vt:variant>
      <vt:variant>
        <vt:i4>5</vt:i4>
      </vt:variant>
      <vt:variant>
        <vt:lpwstr/>
      </vt:variant>
      <vt:variant>
        <vt:lpwstr>_Toc315855836</vt:lpwstr>
      </vt:variant>
      <vt:variant>
        <vt:i4>1572923</vt:i4>
      </vt:variant>
      <vt:variant>
        <vt:i4>44</vt:i4>
      </vt:variant>
      <vt:variant>
        <vt:i4>0</vt:i4>
      </vt:variant>
      <vt:variant>
        <vt:i4>5</vt:i4>
      </vt:variant>
      <vt:variant>
        <vt:lpwstr/>
      </vt:variant>
      <vt:variant>
        <vt:lpwstr>_Toc315855835</vt:lpwstr>
      </vt:variant>
      <vt:variant>
        <vt:i4>1572923</vt:i4>
      </vt:variant>
      <vt:variant>
        <vt:i4>38</vt:i4>
      </vt:variant>
      <vt:variant>
        <vt:i4>0</vt:i4>
      </vt:variant>
      <vt:variant>
        <vt:i4>5</vt:i4>
      </vt:variant>
      <vt:variant>
        <vt:lpwstr/>
      </vt:variant>
      <vt:variant>
        <vt:lpwstr>_Toc315855834</vt:lpwstr>
      </vt:variant>
      <vt:variant>
        <vt:i4>1572923</vt:i4>
      </vt:variant>
      <vt:variant>
        <vt:i4>32</vt:i4>
      </vt:variant>
      <vt:variant>
        <vt:i4>0</vt:i4>
      </vt:variant>
      <vt:variant>
        <vt:i4>5</vt:i4>
      </vt:variant>
      <vt:variant>
        <vt:lpwstr/>
      </vt:variant>
      <vt:variant>
        <vt:lpwstr>_Toc315855833</vt:lpwstr>
      </vt:variant>
      <vt:variant>
        <vt:i4>1572923</vt:i4>
      </vt:variant>
      <vt:variant>
        <vt:i4>26</vt:i4>
      </vt:variant>
      <vt:variant>
        <vt:i4>0</vt:i4>
      </vt:variant>
      <vt:variant>
        <vt:i4>5</vt:i4>
      </vt:variant>
      <vt:variant>
        <vt:lpwstr/>
      </vt:variant>
      <vt:variant>
        <vt:lpwstr>_Toc315855832</vt:lpwstr>
      </vt:variant>
      <vt:variant>
        <vt:i4>1572923</vt:i4>
      </vt:variant>
      <vt:variant>
        <vt:i4>20</vt:i4>
      </vt:variant>
      <vt:variant>
        <vt:i4>0</vt:i4>
      </vt:variant>
      <vt:variant>
        <vt:i4>5</vt:i4>
      </vt:variant>
      <vt:variant>
        <vt:lpwstr/>
      </vt:variant>
      <vt:variant>
        <vt:lpwstr>_Toc315855831</vt:lpwstr>
      </vt:variant>
      <vt:variant>
        <vt:i4>1572923</vt:i4>
      </vt:variant>
      <vt:variant>
        <vt:i4>14</vt:i4>
      </vt:variant>
      <vt:variant>
        <vt:i4>0</vt:i4>
      </vt:variant>
      <vt:variant>
        <vt:i4>5</vt:i4>
      </vt:variant>
      <vt:variant>
        <vt:lpwstr/>
      </vt:variant>
      <vt:variant>
        <vt:lpwstr>_Toc315855830</vt:lpwstr>
      </vt:variant>
      <vt:variant>
        <vt:i4>1638459</vt:i4>
      </vt:variant>
      <vt:variant>
        <vt:i4>8</vt:i4>
      </vt:variant>
      <vt:variant>
        <vt:i4>0</vt:i4>
      </vt:variant>
      <vt:variant>
        <vt:i4>5</vt:i4>
      </vt:variant>
      <vt:variant>
        <vt:lpwstr/>
      </vt:variant>
      <vt:variant>
        <vt:lpwstr>_Toc315855829</vt:lpwstr>
      </vt:variant>
      <vt:variant>
        <vt:i4>1638459</vt:i4>
      </vt:variant>
      <vt:variant>
        <vt:i4>2</vt:i4>
      </vt:variant>
      <vt:variant>
        <vt:i4>0</vt:i4>
      </vt:variant>
      <vt:variant>
        <vt:i4>5</vt:i4>
      </vt:variant>
      <vt:variant>
        <vt:lpwstr/>
      </vt:variant>
      <vt:variant>
        <vt:lpwstr>_Toc315855828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Projects</dc:title>
  <dc:subject/>
  <dc:creator>Rishi Thakkar</dc:creator>
  <cp:keywords/>
  <dc:description/>
  <cp:lastModifiedBy>Rishi Thakkar</cp:lastModifiedBy>
  <cp:revision>3</cp:revision>
  <cp:lastPrinted>2015-11-27T01:02:00Z</cp:lastPrinted>
  <dcterms:created xsi:type="dcterms:W3CDTF">2015-11-27T01:02:00Z</dcterms:created>
  <dcterms:modified xsi:type="dcterms:W3CDTF">2015-11-27T01:02:00Z</dcterms:modified>
  <cp:category/>
</cp:coreProperties>
</file>